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A3426" w14:textId="77777777" w:rsidR="00AB1547" w:rsidRPr="002E792B" w:rsidRDefault="00AB1547" w:rsidP="00591F3B">
      <w:pPr>
        <w:spacing w:after="0" w:line="360" w:lineRule="auto"/>
        <w:jc w:val="center"/>
        <w:rPr>
          <w:sz w:val="18"/>
          <w:szCs w:val="18"/>
        </w:rPr>
      </w:pPr>
    </w:p>
    <w:p w14:paraId="204F96D5" w14:textId="77777777" w:rsidR="00AB1547" w:rsidRPr="002E792B" w:rsidRDefault="00AB1547" w:rsidP="00591F3B">
      <w:pPr>
        <w:spacing w:after="0" w:line="360" w:lineRule="auto"/>
        <w:jc w:val="center"/>
        <w:rPr>
          <w:sz w:val="18"/>
          <w:szCs w:val="18"/>
        </w:rPr>
      </w:pPr>
    </w:p>
    <w:p w14:paraId="285A3B21" w14:textId="77777777" w:rsidR="00AB1547" w:rsidRPr="002E792B" w:rsidRDefault="00AB1547" w:rsidP="00591F3B">
      <w:pPr>
        <w:spacing w:after="0" w:line="360" w:lineRule="auto"/>
        <w:jc w:val="center"/>
        <w:rPr>
          <w:sz w:val="18"/>
          <w:szCs w:val="18"/>
        </w:rPr>
      </w:pPr>
    </w:p>
    <w:p w14:paraId="289B1AFC" w14:textId="3FA9D868" w:rsidR="00AB1547" w:rsidRPr="002E792B" w:rsidRDefault="00E36B10" w:rsidP="00591F3B">
      <w:pPr>
        <w:spacing w:after="0" w:line="360" w:lineRule="auto"/>
        <w:jc w:val="center"/>
        <w:rPr>
          <w:sz w:val="18"/>
          <w:szCs w:val="18"/>
        </w:rPr>
      </w:pPr>
      <w:r>
        <w:rPr>
          <w:noProof/>
          <w:lang w:eastAsia="cs-CZ"/>
        </w:rPr>
        <w:drawing>
          <wp:anchor distT="0" distB="0" distL="114300" distR="114300" simplePos="0" relativeHeight="251657728" behindDoc="1" locked="0" layoutInCell="1" allowOverlap="1" wp14:anchorId="43776FC8" wp14:editId="11748F4B">
            <wp:simplePos x="0" y="0"/>
            <wp:positionH relativeFrom="column">
              <wp:posOffset>848995</wp:posOffset>
            </wp:positionH>
            <wp:positionV relativeFrom="paragraph">
              <wp:posOffset>182245</wp:posOffset>
            </wp:positionV>
            <wp:extent cx="4065905" cy="3239770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6FFA6" w14:textId="77777777" w:rsidR="00AB1547" w:rsidRPr="002E792B" w:rsidRDefault="00AB1547" w:rsidP="00591F3B">
      <w:pPr>
        <w:spacing w:after="0" w:line="360" w:lineRule="auto"/>
        <w:jc w:val="center"/>
        <w:rPr>
          <w:sz w:val="18"/>
          <w:szCs w:val="18"/>
        </w:rPr>
      </w:pPr>
    </w:p>
    <w:p w14:paraId="476A75CC" w14:textId="77777777" w:rsidR="00F63BC3" w:rsidRPr="002E792B" w:rsidRDefault="00F63BC3" w:rsidP="00AB1547">
      <w:pPr>
        <w:spacing w:after="0" w:line="312" w:lineRule="auto"/>
        <w:jc w:val="center"/>
        <w:rPr>
          <w:spacing w:val="20"/>
          <w:sz w:val="76"/>
          <w:szCs w:val="76"/>
        </w:rPr>
      </w:pPr>
    </w:p>
    <w:p w14:paraId="5A35DB90" w14:textId="77777777" w:rsidR="00F63BC3" w:rsidRPr="002E792B" w:rsidRDefault="00F63BC3" w:rsidP="00AB1547">
      <w:pPr>
        <w:spacing w:after="0" w:line="312" w:lineRule="auto"/>
        <w:jc w:val="center"/>
        <w:rPr>
          <w:spacing w:val="20"/>
          <w:sz w:val="76"/>
          <w:szCs w:val="76"/>
        </w:rPr>
      </w:pPr>
    </w:p>
    <w:p w14:paraId="5F3515F4" w14:textId="77777777" w:rsidR="00287C96" w:rsidRPr="002E792B" w:rsidRDefault="00287C96" w:rsidP="00AB1547">
      <w:pPr>
        <w:spacing w:after="0" w:line="312" w:lineRule="auto"/>
        <w:jc w:val="center"/>
        <w:rPr>
          <w:color w:val="007CBB"/>
          <w:spacing w:val="40"/>
          <w:sz w:val="74"/>
          <w:szCs w:val="74"/>
        </w:rPr>
      </w:pPr>
    </w:p>
    <w:p w14:paraId="12980809" w14:textId="77777777" w:rsidR="00287C96" w:rsidRPr="002E792B" w:rsidRDefault="00287C96" w:rsidP="00AB1547">
      <w:pPr>
        <w:spacing w:after="0" w:line="312" w:lineRule="auto"/>
        <w:jc w:val="center"/>
        <w:rPr>
          <w:color w:val="007CBB"/>
          <w:spacing w:val="40"/>
          <w:sz w:val="74"/>
          <w:szCs w:val="74"/>
        </w:rPr>
      </w:pPr>
    </w:p>
    <w:p w14:paraId="56CD587A" w14:textId="28B1B36D" w:rsidR="00AB1547" w:rsidRPr="002E792B" w:rsidRDefault="00E36B10" w:rsidP="002E792B">
      <w:pPr>
        <w:spacing w:before="480" w:after="0" w:line="312" w:lineRule="auto"/>
        <w:jc w:val="center"/>
        <w:rPr>
          <w:color w:val="7A9C00"/>
          <w:sz w:val="56"/>
          <w:szCs w:val="56"/>
        </w:rPr>
      </w:pPr>
      <w:r>
        <w:rPr>
          <w:noProof/>
          <w:lang w:eastAsia="cs-CZ"/>
        </w:rPr>
        <mc:AlternateContent>
          <mc:Choice Requires="wps">
            <w:drawing>
              <wp:anchor distT="4294967294" distB="4294967294" distL="114300" distR="114300" simplePos="0" relativeHeight="251656704" behindDoc="1" locked="0" layoutInCell="1" allowOverlap="1" wp14:anchorId="58081F5A" wp14:editId="0C045660">
                <wp:simplePos x="0" y="0"/>
                <wp:positionH relativeFrom="column">
                  <wp:posOffset>990600</wp:posOffset>
                </wp:positionH>
                <wp:positionV relativeFrom="paragraph">
                  <wp:posOffset>140334</wp:posOffset>
                </wp:positionV>
                <wp:extent cx="3787775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877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A9C22"/>
                          </a:solidFill>
                          <a:prstDash val="solid"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F465D" id="Straight Connector 10" o:spid="_x0000_s1026" style="position:absolute;z-index:-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78pt,11.05pt" to="376.2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" strokecolor="#7a9c22" strokeweight="1pt">
                <o:lock v:ext="edit" shapetype="f"/>
              </v:line>
            </w:pict>
          </mc:Fallback>
        </mc:AlternateContent>
      </w:r>
      <w:r w:rsidR="00A75828">
        <w:rPr>
          <w:color w:val="7A9C00"/>
          <w:sz w:val="56"/>
          <w:szCs w:val="56"/>
        </w:rPr>
        <w:t>KORESPONDENČNÍ ÚKOL</w:t>
      </w:r>
      <w:r w:rsidR="00B71585">
        <w:rPr>
          <w:color w:val="7A9C00"/>
          <w:sz w:val="56"/>
          <w:szCs w:val="56"/>
        </w:rPr>
        <w:t xml:space="preserve"> Č. </w:t>
      </w:r>
      <w:r w:rsidR="00D16D06">
        <w:rPr>
          <w:color w:val="7A9C00"/>
          <w:sz w:val="56"/>
          <w:szCs w:val="56"/>
        </w:rPr>
        <w:t>3</w:t>
      </w:r>
    </w:p>
    <w:p w14:paraId="1EC823C1" w14:textId="7B5FEB67" w:rsidR="005E4CE9" w:rsidRPr="002E792B" w:rsidRDefault="005E4CE9" w:rsidP="005E4CE9">
      <w:pPr>
        <w:spacing w:after="0" w:line="312" w:lineRule="auto"/>
        <w:jc w:val="center"/>
        <w:rPr>
          <w:color w:val="7A9C00"/>
          <w:sz w:val="56"/>
          <w:szCs w:val="56"/>
        </w:rPr>
      </w:pPr>
      <w:r w:rsidRPr="002E792B">
        <w:rPr>
          <w:color w:val="7A9C00"/>
          <w:sz w:val="56"/>
          <w:szCs w:val="56"/>
        </w:rPr>
        <w:t>PŘÍRODOVĚDECK</w:t>
      </w:r>
      <w:r w:rsidR="00664D5A">
        <w:rPr>
          <w:color w:val="7A9C00"/>
          <w:sz w:val="56"/>
          <w:szCs w:val="56"/>
        </w:rPr>
        <w:t>Á</w:t>
      </w:r>
      <w:r w:rsidR="00AB1547" w:rsidRPr="002E792B">
        <w:rPr>
          <w:color w:val="7A9C00"/>
          <w:sz w:val="56"/>
          <w:szCs w:val="56"/>
        </w:rPr>
        <w:t xml:space="preserve"> FAKULT</w:t>
      </w:r>
      <w:r w:rsidR="00664D5A">
        <w:rPr>
          <w:color w:val="7A9C00"/>
          <w:sz w:val="56"/>
          <w:szCs w:val="56"/>
        </w:rPr>
        <w:t>A</w:t>
      </w:r>
      <w:r w:rsidR="00F63BC3" w:rsidRPr="002E792B">
        <w:rPr>
          <w:color w:val="7A9C00"/>
          <w:sz w:val="56"/>
          <w:szCs w:val="56"/>
        </w:rPr>
        <w:t xml:space="preserve"> OU</w:t>
      </w:r>
    </w:p>
    <w:p w14:paraId="7F105802" w14:textId="5058245F" w:rsidR="00AB1547" w:rsidRPr="002E792B" w:rsidRDefault="00E36B10" w:rsidP="005E4CE9">
      <w:pPr>
        <w:spacing w:after="0" w:line="312" w:lineRule="auto"/>
        <w:jc w:val="center"/>
        <w:rPr>
          <w:b/>
          <w:bCs/>
          <w:color w:val="7A9C00"/>
          <w:spacing w:val="50"/>
          <w:sz w:val="56"/>
          <w:szCs w:val="56"/>
        </w:rPr>
      </w:pPr>
      <w:r>
        <w:rPr>
          <w:noProof/>
          <w:lang w:eastAsia="cs-CZ"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4AA7956A" wp14:editId="0F4F171C">
                <wp:simplePos x="0" y="0"/>
                <wp:positionH relativeFrom="column">
                  <wp:posOffset>1828800</wp:posOffset>
                </wp:positionH>
                <wp:positionV relativeFrom="paragraph">
                  <wp:posOffset>488949</wp:posOffset>
                </wp:positionV>
                <wp:extent cx="205740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A9C2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376D7" id="Straight Connector 11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in,38.5pt" to="306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" strokecolor="#7a9c22" strokeweight="1pt">
                <o:lock v:ext="edit" shapetype="f"/>
              </v:line>
            </w:pict>
          </mc:Fallback>
        </mc:AlternateContent>
      </w:r>
      <w:r w:rsidR="00AB1547" w:rsidRPr="002E792B">
        <w:rPr>
          <w:b/>
          <w:bCs/>
          <w:color w:val="7A9C00"/>
          <w:spacing w:val="50"/>
          <w:sz w:val="56"/>
          <w:szCs w:val="56"/>
        </w:rPr>
        <w:t>20</w:t>
      </w:r>
      <w:r w:rsidR="00D75C44">
        <w:rPr>
          <w:b/>
          <w:bCs/>
          <w:color w:val="7A9C00"/>
          <w:spacing w:val="50"/>
          <w:sz w:val="56"/>
          <w:szCs w:val="56"/>
        </w:rPr>
        <w:t>2</w:t>
      </w:r>
      <w:r w:rsidR="00501C6B">
        <w:rPr>
          <w:b/>
          <w:bCs/>
          <w:color w:val="7A9C00"/>
          <w:spacing w:val="50"/>
          <w:sz w:val="56"/>
          <w:szCs w:val="56"/>
        </w:rPr>
        <w:t>1</w:t>
      </w:r>
      <w:r w:rsidR="00D75C44">
        <w:rPr>
          <w:b/>
          <w:bCs/>
          <w:color w:val="7A9C00"/>
          <w:spacing w:val="50"/>
          <w:sz w:val="56"/>
          <w:szCs w:val="56"/>
        </w:rPr>
        <w:t>/2</w:t>
      </w:r>
      <w:r w:rsidR="00501C6B">
        <w:rPr>
          <w:b/>
          <w:bCs/>
          <w:color w:val="7A9C00"/>
          <w:spacing w:val="50"/>
          <w:sz w:val="56"/>
          <w:szCs w:val="56"/>
        </w:rPr>
        <w:t>2</w:t>
      </w:r>
    </w:p>
    <w:p w14:paraId="310D4E12" w14:textId="77777777" w:rsidR="00AB1547" w:rsidRPr="002E792B" w:rsidRDefault="00AB1547" w:rsidP="00591F3B">
      <w:pPr>
        <w:spacing w:after="0" w:line="360" w:lineRule="auto"/>
        <w:jc w:val="center"/>
        <w:rPr>
          <w:sz w:val="18"/>
          <w:szCs w:val="18"/>
        </w:rPr>
      </w:pPr>
    </w:p>
    <w:p w14:paraId="6678E06E" w14:textId="448C8474" w:rsidR="0046137B" w:rsidRDefault="0046137B" w:rsidP="0046137B"/>
    <w:p w14:paraId="5DC24170" w14:textId="513CD02D" w:rsidR="001A427C" w:rsidRDefault="001A427C" w:rsidP="0046137B">
      <w:r>
        <w:t>Formátoval: Jan Sonnek</w:t>
      </w:r>
      <w:r>
        <w:tab/>
      </w:r>
      <w:r>
        <w:tab/>
      </w:r>
      <w:r>
        <w:tab/>
      </w:r>
      <w:r>
        <w:tab/>
      </w:r>
      <w:r>
        <w:tab/>
      </w:r>
      <w:r>
        <w:tab/>
        <w:t>Studentské číslo: R19332</w:t>
      </w:r>
    </w:p>
    <w:p w14:paraId="250B3D52" w14:textId="38352D5E" w:rsidR="001A427C" w:rsidRPr="002E792B" w:rsidRDefault="001A427C" w:rsidP="0046137B">
      <w:r>
        <w:t xml:space="preserve">Předmět: </w:t>
      </w:r>
      <w:r w:rsidR="000E24C3">
        <w:t xml:space="preserve"> 7</w:t>
      </w:r>
      <w:r w:rsidR="00A75828">
        <w:t>MDSN</w:t>
      </w:r>
      <w:r>
        <w:tab/>
      </w:r>
      <w:r>
        <w:tab/>
      </w:r>
      <w:r>
        <w:tab/>
      </w:r>
      <w:r>
        <w:tab/>
      </w:r>
      <w:r w:rsidR="00A75828">
        <w:tab/>
      </w:r>
      <w:r w:rsidR="00A75828">
        <w:tab/>
      </w:r>
      <w:r w:rsidR="00A75828">
        <w:tab/>
      </w:r>
      <w:r>
        <w:t xml:space="preserve">Datum: </w:t>
      </w:r>
      <w:r w:rsidR="00A75828">
        <w:t>10</w:t>
      </w:r>
      <w:r>
        <w:t xml:space="preserve">. </w:t>
      </w:r>
      <w:r w:rsidR="00A75828">
        <w:t>4</w:t>
      </w:r>
      <w:r>
        <w:t>. 202</w:t>
      </w:r>
      <w:r w:rsidR="00501C6B">
        <w:t>1</w:t>
      </w:r>
    </w:p>
    <w:p w14:paraId="7CD43E15" w14:textId="443D2714" w:rsidR="00493EFE" w:rsidRDefault="005E4CE9" w:rsidP="00D16D06">
      <w:pPr>
        <w:rPr>
          <w:sz w:val="24"/>
          <w:szCs w:val="24"/>
        </w:rPr>
      </w:pPr>
      <w:r w:rsidRPr="002E792B">
        <w:br w:type="page"/>
      </w:r>
    </w:p>
    <w:p w14:paraId="4C71566F" w14:textId="330DCB3F" w:rsidR="00493EFE" w:rsidRDefault="00493EFE" w:rsidP="00D53416">
      <w:pPr>
        <w:ind w:left="360"/>
        <w:rPr>
          <w:sz w:val="24"/>
          <w:szCs w:val="24"/>
        </w:rPr>
      </w:pPr>
    </w:p>
    <w:p w14:paraId="333B1172" w14:textId="30E12D33" w:rsidR="00493EFE" w:rsidRPr="00D16D06" w:rsidRDefault="00D16D06" w:rsidP="00D53416">
      <w:pPr>
        <w:ind w:left="360"/>
        <w:rPr>
          <w:rStyle w:val="PodnadpisSablona"/>
        </w:rPr>
      </w:pPr>
      <w:r>
        <w:rPr>
          <w:rStyle w:val="PodnadpisSablona"/>
        </w:rPr>
        <w:t>zadání</w:t>
      </w:r>
    </w:p>
    <w:p w14:paraId="67781CA6" w14:textId="7F878FBE" w:rsidR="00493EFE" w:rsidRDefault="00D16D06" w:rsidP="00D53416">
      <w:pPr>
        <w:ind w:left="360"/>
        <w:rPr>
          <w:sz w:val="24"/>
          <w:szCs w:val="24"/>
        </w:rPr>
      </w:pPr>
      <w:r w:rsidRPr="00D16D06">
        <w:rPr>
          <w:sz w:val="24"/>
          <w:szCs w:val="24"/>
        </w:rPr>
        <w:drawing>
          <wp:inline distT="0" distB="0" distL="0" distR="0" wp14:anchorId="0EA26DE1" wp14:editId="15D8D25F">
            <wp:extent cx="5759450" cy="379158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2F3A" w14:textId="781A9238" w:rsidR="00D16D06" w:rsidRDefault="00D16D06" w:rsidP="00D53416">
      <w:pPr>
        <w:ind w:left="360"/>
        <w:rPr>
          <w:sz w:val="24"/>
          <w:szCs w:val="24"/>
        </w:rPr>
      </w:pPr>
    </w:p>
    <w:p w14:paraId="2E68597E" w14:textId="743E0705" w:rsidR="00D16D06" w:rsidRDefault="00D16D06" w:rsidP="00D53416">
      <w:pPr>
        <w:ind w:left="360"/>
        <w:rPr>
          <w:sz w:val="24"/>
          <w:szCs w:val="24"/>
        </w:rPr>
      </w:pPr>
    </w:p>
    <w:p w14:paraId="0AA03944" w14:textId="3FC18F4A" w:rsidR="00D16D06" w:rsidRDefault="00D16D06" w:rsidP="00D53416">
      <w:pPr>
        <w:ind w:left="360"/>
        <w:rPr>
          <w:sz w:val="24"/>
          <w:szCs w:val="24"/>
        </w:rPr>
      </w:pPr>
    </w:p>
    <w:p w14:paraId="7FA2DC73" w14:textId="25F02E6D" w:rsidR="00D16D06" w:rsidRDefault="00D16D06" w:rsidP="00D53416">
      <w:pPr>
        <w:ind w:left="360"/>
        <w:rPr>
          <w:sz w:val="24"/>
          <w:szCs w:val="24"/>
        </w:rPr>
      </w:pPr>
    </w:p>
    <w:p w14:paraId="0A31CED0" w14:textId="33D7B26B" w:rsidR="00D16D06" w:rsidRDefault="00D16D06" w:rsidP="00D53416">
      <w:pPr>
        <w:ind w:left="360"/>
        <w:rPr>
          <w:sz w:val="24"/>
          <w:szCs w:val="24"/>
        </w:rPr>
      </w:pPr>
    </w:p>
    <w:p w14:paraId="74E476D4" w14:textId="7BAF998D" w:rsidR="00D16D06" w:rsidRDefault="00D16D06" w:rsidP="00D53416">
      <w:pPr>
        <w:ind w:left="360"/>
        <w:rPr>
          <w:sz w:val="24"/>
          <w:szCs w:val="24"/>
        </w:rPr>
      </w:pPr>
    </w:p>
    <w:p w14:paraId="1AA29DDA" w14:textId="6B8E6FC3" w:rsidR="00D16D06" w:rsidRDefault="00D16D06" w:rsidP="00D53416">
      <w:pPr>
        <w:ind w:left="360"/>
        <w:rPr>
          <w:sz w:val="24"/>
          <w:szCs w:val="24"/>
        </w:rPr>
      </w:pPr>
    </w:p>
    <w:p w14:paraId="52627530" w14:textId="26369B44" w:rsidR="00D16D06" w:rsidRDefault="00D16D06" w:rsidP="00D53416">
      <w:pPr>
        <w:ind w:left="360"/>
        <w:rPr>
          <w:sz w:val="24"/>
          <w:szCs w:val="24"/>
        </w:rPr>
      </w:pPr>
    </w:p>
    <w:p w14:paraId="17EF379A" w14:textId="4F34D5C0" w:rsidR="00D16D06" w:rsidRDefault="00D16D06" w:rsidP="00D53416">
      <w:pPr>
        <w:ind w:left="360"/>
        <w:rPr>
          <w:sz w:val="24"/>
          <w:szCs w:val="24"/>
        </w:rPr>
      </w:pPr>
    </w:p>
    <w:p w14:paraId="38F9198A" w14:textId="4755A776" w:rsidR="00D16D06" w:rsidRDefault="00D16D06" w:rsidP="00D53416">
      <w:pPr>
        <w:ind w:left="360"/>
        <w:rPr>
          <w:sz w:val="24"/>
          <w:szCs w:val="24"/>
        </w:rPr>
      </w:pPr>
    </w:p>
    <w:p w14:paraId="3C063C06" w14:textId="56398A12" w:rsidR="00D16D06" w:rsidRDefault="00D16D06" w:rsidP="00D53416">
      <w:pPr>
        <w:ind w:left="360"/>
        <w:rPr>
          <w:sz w:val="24"/>
          <w:szCs w:val="24"/>
        </w:rPr>
      </w:pPr>
    </w:p>
    <w:p w14:paraId="51F0EAB1" w14:textId="5FEF8036" w:rsidR="00493EFE" w:rsidRPr="00493EFE" w:rsidRDefault="00D16D06" w:rsidP="00D53416">
      <w:pPr>
        <w:ind w:left="360"/>
        <w:rPr>
          <w:rStyle w:val="PodnadpisSablona"/>
        </w:rPr>
      </w:pPr>
      <w:r>
        <w:rPr>
          <w:rStyle w:val="PodnadpisSablona"/>
        </w:rPr>
        <w:lastRenderedPageBreak/>
        <w:t>N</w:t>
      </w:r>
      <w:r w:rsidR="00493EFE">
        <w:rPr>
          <w:rStyle w:val="PodnadpisSablona"/>
        </w:rPr>
        <w:t>ORMA</w:t>
      </w:r>
    </w:p>
    <w:p w14:paraId="013CA013" w14:textId="69B7BE31" w:rsidR="00493EFE" w:rsidRDefault="00D16D06" w:rsidP="00D53416">
      <w:pPr>
        <w:ind w:left="360"/>
        <w:rPr>
          <w:sz w:val="24"/>
          <w:szCs w:val="24"/>
        </w:rPr>
      </w:pPr>
      <w:r w:rsidRPr="00D16D06">
        <w:rPr>
          <w:sz w:val="24"/>
          <w:szCs w:val="24"/>
        </w:rPr>
        <w:drawing>
          <wp:inline distT="0" distB="0" distL="0" distR="0" wp14:anchorId="49084461" wp14:editId="1BBBBC52">
            <wp:extent cx="5759450" cy="3116580"/>
            <wp:effectExtent l="0" t="0" r="0" b="762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B9C0" w14:textId="35DAFAE2" w:rsidR="00493EFE" w:rsidRDefault="00493EFE" w:rsidP="00D53416">
      <w:pPr>
        <w:ind w:left="360"/>
        <w:rPr>
          <w:sz w:val="24"/>
          <w:szCs w:val="24"/>
        </w:rPr>
      </w:pPr>
    </w:p>
    <w:p w14:paraId="2CD77543" w14:textId="60BA57EA" w:rsidR="00493EFE" w:rsidRDefault="00493EFE" w:rsidP="00D53416">
      <w:pPr>
        <w:ind w:left="360"/>
        <w:rPr>
          <w:sz w:val="24"/>
          <w:szCs w:val="24"/>
        </w:rPr>
      </w:pPr>
    </w:p>
    <w:p w14:paraId="67CB9E45" w14:textId="2F32B80D" w:rsidR="00493EFE" w:rsidRDefault="00493EFE" w:rsidP="00D53416">
      <w:pPr>
        <w:ind w:left="360"/>
        <w:rPr>
          <w:rStyle w:val="PodnadpisSablona"/>
        </w:rPr>
      </w:pPr>
      <w:r>
        <w:rPr>
          <w:rStyle w:val="PodnadpisSablona"/>
        </w:rPr>
        <w:t>ORM Verbalization browser</w:t>
      </w:r>
    </w:p>
    <w:p w14:paraId="51FABB6A" w14:textId="77777777" w:rsidR="00D16D06" w:rsidRDefault="00D16D06" w:rsidP="00D16D06">
      <w:pPr>
        <w:spacing w:after="0" w:line="240" w:lineRule="auto"/>
        <w:rPr>
          <w:rFonts w:ascii="Tahoma" w:hAnsi="Tahoma" w:cs="Tahoma"/>
          <w:color w:val="006400"/>
          <w:sz w:val="18"/>
          <w:szCs w:val="18"/>
          <w:lang w:eastAsia="cs-CZ"/>
        </w:rPr>
      </w:pPr>
      <w:hyperlink r:id="rId11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r>
        <w:rPr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quantifier1"/>
          <w:rFonts w:ascii="Tahoma" w:hAnsi="Tahoma" w:cs="Tahoma"/>
          <w:sz w:val="18"/>
          <w:szCs w:val="18"/>
        </w:rPr>
        <w:t>is an entity type</w:t>
      </w:r>
      <w:r>
        <w:rPr>
          <w:rStyle w:val="listseparator1"/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Reference Scheme:</w:t>
      </w:r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hyperlink r:id="rId12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hyperlink r:id="rId13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14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Employee_Nr</w:t>
        </w:r>
        <w:r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Reference Mode:</w:t>
      </w:r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referencemode1"/>
          <w:rFonts w:ascii="Tahoma" w:hAnsi="Tahoma" w:cs="Tahoma"/>
          <w:sz w:val="18"/>
          <w:szCs w:val="18"/>
        </w:rPr>
        <w:t>.Nr</w:t>
      </w:r>
      <w:r>
        <w:rPr>
          <w:rStyle w:val="listseparator1"/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Data Type:</w:t>
      </w:r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Numeric: Signed Integer</w:t>
      </w:r>
      <w:r>
        <w:rPr>
          <w:rStyle w:val="listseparator1"/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Fact Types:</w:t>
      </w:r>
      <w:r>
        <w:rPr>
          <w:rFonts w:ascii="Tahoma" w:hAnsi="Tahoma" w:cs="Tahoma"/>
          <w:color w:val="006400"/>
          <w:sz w:val="18"/>
          <w:szCs w:val="18"/>
        </w:rPr>
        <w:br/>
      </w:r>
      <w:hyperlink r:id="rId15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hyperlink r:id="rId16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17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Employee_Nr</w:t>
        </w:r>
        <w:r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>
        <w:rPr>
          <w:rFonts w:ascii="Tahoma" w:hAnsi="Tahoma" w:cs="Tahoma"/>
          <w:color w:val="006400"/>
          <w:sz w:val="18"/>
          <w:szCs w:val="18"/>
        </w:rPr>
        <w:br/>
      </w:r>
      <w:hyperlink r:id="rId18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hyperlink r:id="rId19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20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Name</w:t>
        </w:r>
        <w:r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>
        <w:rPr>
          <w:rFonts w:ascii="Tahoma" w:hAnsi="Tahoma" w:cs="Tahoma"/>
          <w:color w:val="006400"/>
          <w:sz w:val="18"/>
          <w:szCs w:val="18"/>
        </w:rPr>
        <w:br/>
      </w:r>
      <w:hyperlink r:id="rId21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hyperlink r:id="rId22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allocated </w:t>
        </w:r>
      </w:hyperlink>
      <w:hyperlink r:id="rId23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ParkingPlace</w:t>
        </w:r>
        <w:r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>
        <w:rPr>
          <w:rFonts w:ascii="Tahoma" w:hAnsi="Tahoma" w:cs="Tahoma"/>
          <w:color w:val="006400"/>
          <w:sz w:val="18"/>
          <w:szCs w:val="18"/>
        </w:rPr>
        <w:br/>
      </w:r>
      <w:hyperlink r:id="rId24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hyperlink r:id="rId25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parks in </w:t>
        </w:r>
      </w:hyperlink>
      <w:hyperlink r:id="rId26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PriceBack</w:t>
        </w:r>
        <w:r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Examples:</w:t>
      </w:r>
      <w:r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instance1"/>
          <w:rFonts w:ascii="Tahoma" w:hAnsi="Tahoma" w:cs="Tahoma"/>
          <w:sz w:val="18"/>
          <w:szCs w:val="18"/>
        </w:rPr>
        <w:t>001</w:t>
      </w:r>
      <w:r>
        <w:rPr>
          <w:rStyle w:val="listseparator1"/>
          <w:rFonts w:ascii="Tahoma" w:hAnsi="Tahoma" w:cs="Tahoma"/>
          <w:sz w:val="18"/>
          <w:szCs w:val="18"/>
        </w:rPr>
        <w:t xml:space="preserve">, </w:t>
      </w:r>
      <w:r>
        <w:rPr>
          <w:rStyle w:val="instance1"/>
          <w:rFonts w:ascii="Tahoma" w:hAnsi="Tahoma" w:cs="Tahoma"/>
          <w:sz w:val="18"/>
          <w:szCs w:val="18"/>
        </w:rPr>
        <w:t>2</w:t>
      </w:r>
      <w:r>
        <w:rPr>
          <w:rStyle w:val="listseparator1"/>
          <w:rFonts w:ascii="Tahoma" w:hAnsi="Tahoma" w:cs="Tahoma"/>
          <w:sz w:val="18"/>
          <w:szCs w:val="18"/>
        </w:rPr>
        <w:t xml:space="preserve">, </w:t>
      </w:r>
      <w:r>
        <w:rPr>
          <w:rStyle w:val="instance1"/>
          <w:rFonts w:ascii="Tahoma" w:hAnsi="Tahoma" w:cs="Tahoma"/>
          <w:sz w:val="18"/>
          <w:szCs w:val="18"/>
        </w:rPr>
        <w:t>3</w:t>
      </w:r>
      <w:r>
        <w:rPr>
          <w:rStyle w:val="listseparator1"/>
          <w:rFonts w:ascii="Tahoma" w:hAnsi="Tahoma" w:cs="Tahoma"/>
          <w:sz w:val="18"/>
          <w:szCs w:val="18"/>
        </w:rPr>
        <w:t xml:space="preserve">, </w:t>
      </w:r>
      <w:r>
        <w:rPr>
          <w:rStyle w:val="instance1"/>
          <w:rFonts w:ascii="Tahoma" w:hAnsi="Tahoma" w:cs="Tahoma"/>
          <w:sz w:val="18"/>
          <w:szCs w:val="18"/>
        </w:rPr>
        <w:t>4</w:t>
      </w:r>
      <w:r>
        <w:rPr>
          <w:rStyle w:val="listseparator1"/>
          <w:rFonts w:ascii="Tahoma" w:hAnsi="Tahoma" w:cs="Tahoma"/>
          <w:sz w:val="18"/>
          <w:szCs w:val="18"/>
        </w:rPr>
        <w:t xml:space="preserve">, </w:t>
      </w:r>
      <w:r>
        <w:rPr>
          <w:rStyle w:val="instance1"/>
          <w:rFonts w:ascii="Tahoma" w:hAnsi="Tahoma" w:cs="Tahoma"/>
          <w:sz w:val="18"/>
          <w:szCs w:val="18"/>
        </w:rPr>
        <w:t>5</w:t>
      </w:r>
    </w:p>
    <w:p w14:paraId="1AF49FBC" w14:textId="77777777" w:rsidR="00D16D06" w:rsidRDefault="00D16D06" w:rsidP="00D16D06">
      <w:pPr>
        <w:rPr>
          <w:rFonts w:ascii="Tahoma" w:hAnsi="Tahoma" w:cs="Tahoma"/>
          <w:color w:val="006400"/>
          <w:sz w:val="18"/>
          <w:szCs w:val="18"/>
        </w:rPr>
      </w:pPr>
      <w:hyperlink r:id="rId27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Name</w:t>
        </w:r>
      </w:hyperlink>
      <w:r>
        <w:rPr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quantifier1"/>
          <w:rFonts w:ascii="Tahoma" w:hAnsi="Tahoma" w:cs="Tahoma"/>
          <w:sz w:val="18"/>
          <w:szCs w:val="18"/>
        </w:rPr>
        <w:t>is a value type</w:t>
      </w:r>
      <w:r>
        <w:rPr>
          <w:rStyle w:val="listseparator1"/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Data Type:</w:t>
      </w:r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Text: Variable Length </w:t>
      </w:r>
      <w:r>
        <w:rPr>
          <w:rStyle w:val="listseparator1"/>
          <w:rFonts w:ascii="Tahoma" w:hAnsi="Tahoma" w:cs="Tahoma"/>
          <w:sz w:val="18"/>
          <w:szCs w:val="18"/>
        </w:rPr>
        <w:t>(</w:t>
      </w:r>
      <w:r>
        <w:rPr>
          <w:rStyle w:val="instance1"/>
          <w:rFonts w:ascii="Tahoma" w:hAnsi="Tahoma" w:cs="Tahoma"/>
          <w:sz w:val="18"/>
          <w:szCs w:val="18"/>
        </w:rPr>
        <w:t>0</w:t>
      </w:r>
      <w:r>
        <w:rPr>
          <w:rStyle w:val="listseparator1"/>
          <w:rFonts w:ascii="Tahoma" w:hAnsi="Tahoma" w:cs="Tahoma"/>
          <w:sz w:val="18"/>
          <w:szCs w:val="18"/>
        </w:rPr>
        <w:t>).</w:t>
      </w:r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Fact Types:</w:t>
      </w:r>
      <w:r>
        <w:rPr>
          <w:rFonts w:ascii="Tahoma" w:hAnsi="Tahoma" w:cs="Tahoma"/>
          <w:color w:val="006400"/>
          <w:sz w:val="18"/>
          <w:szCs w:val="18"/>
        </w:rPr>
        <w:br/>
      </w:r>
      <w:hyperlink r:id="rId28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hyperlink r:id="rId29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30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Name</w:t>
        </w:r>
        <w:r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Examples:</w:t>
      </w:r>
      <w:r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instance1"/>
          <w:rFonts w:ascii="Tahoma" w:hAnsi="Tahoma" w:cs="Tahoma"/>
          <w:sz w:val="18"/>
          <w:szCs w:val="18"/>
        </w:rPr>
        <w:t>'Nový J.'</w:t>
      </w:r>
      <w:r>
        <w:rPr>
          <w:rStyle w:val="listseparator1"/>
          <w:rFonts w:ascii="Tahoma" w:hAnsi="Tahoma" w:cs="Tahoma"/>
          <w:sz w:val="18"/>
          <w:szCs w:val="18"/>
        </w:rPr>
        <w:t xml:space="preserve">, </w:t>
      </w:r>
      <w:r>
        <w:rPr>
          <w:rStyle w:val="instance1"/>
          <w:rFonts w:ascii="Tahoma" w:hAnsi="Tahoma" w:cs="Tahoma"/>
          <w:sz w:val="18"/>
          <w:szCs w:val="18"/>
        </w:rPr>
        <w:t>'Slavík K.'</w:t>
      </w:r>
      <w:r>
        <w:rPr>
          <w:rStyle w:val="listseparator1"/>
          <w:rFonts w:ascii="Tahoma" w:hAnsi="Tahoma" w:cs="Tahoma"/>
          <w:sz w:val="18"/>
          <w:szCs w:val="18"/>
        </w:rPr>
        <w:t xml:space="preserve">, </w:t>
      </w:r>
      <w:r>
        <w:rPr>
          <w:rStyle w:val="instance1"/>
          <w:rFonts w:ascii="Tahoma" w:hAnsi="Tahoma" w:cs="Tahoma"/>
          <w:sz w:val="18"/>
          <w:szCs w:val="18"/>
        </w:rPr>
        <w:t>'Novotná E.'</w:t>
      </w:r>
      <w:r>
        <w:rPr>
          <w:rStyle w:val="listseparator1"/>
          <w:rFonts w:ascii="Tahoma" w:hAnsi="Tahoma" w:cs="Tahoma"/>
          <w:sz w:val="18"/>
          <w:szCs w:val="18"/>
        </w:rPr>
        <w:t xml:space="preserve">, </w:t>
      </w:r>
      <w:r>
        <w:rPr>
          <w:rStyle w:val="instance1"/>
          <w:rFonts w:ascii="Tahoma" w:hAnsi="Tahoma" w:cs="Tahoma"/>
          <w:sz w:val="18"/>
          <w:szCs w:val="18"/>
        </w:rPr>
        <w:t>'Černá B.'</w:t>
      </w:r>
      <w:r>
        <w:rPr>
          <w:rStyle w:val="listseparator1"/>
          <w:rFonts w:ascii="Tahoma" w:hAnsi="Tahoma" w:cs="Tahoma"/>
          <w:sz w:val="18"/>
          <w:szCs w:val="18"/>
        </w:rPr>
        <w:t xml:space="preserve">, </w:t>
      </w:r>
      <w:r>
        <w:rPr>
          <w:rStyle w:val="instance1"/>
          <w:rFonts w:ascii="Tahoma" w:hAnsi="Tahoma" w:cs="Tahoma"/>
          <w:sz w:val="18"/>
          <w:szCs w:val="18"/>
        </w:rPr>
        <w:t>'Habr Z.'</w:t>
      </w:r>
    </w:p>
    <w:p w14:paraId="35A0BB0D" w14:textId="77777777" w:rsidR="00D16D06" w:rsidRDefault="00D16D06" w:rsidP="00D16D06">
      <w:pPr>
        <w:rPr>
          <w:rFonts w:ascii="Tahoma" w:hAnsi="Tahoma" w:cs="Tahoma"/>
          <w:color w:val="006400"/>
          <w:sz w:val="18"/>
          <w:szCs w:val="18"/>
        </w:rPr>
      </w:pPr>
      <w:hyperlink r:id="rId31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ParkingPlace</w:t>
        </w:r>
      </w:hyperlink>
      <w:r>
        <w:rPr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quantifier1"/>
          <w:rFonts w:ascii="Tahoma" w:hAnsi="Tahoma" w:cs="Tahoma"/>
          <w:sz w:val="18"/>
          <w:szCs w:val="18"/>
        </w:rPr>
        <w:t>is an entity type</w:t>
      </w:r>
      <w:r>
        <w:rPr>
          <w:rStyle w:val="listseparator1"/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Reference Scheme:</w:t>
      </w:r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hyperlink r:id="rId32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ParkingPlace</w:t>
        </w:r>
      </w:hyperlink>
      <w:hyperlink r:id="rId33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34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ParkingPlace_Code</w:t>
        </w:r>
        <w:r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Reference Mode:</w:t>
      </w:r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referencemode1"/>
          <w:rFonts w:ascii="Tahoma" w:hAnsi="Tahoma" w:cs="Tahoma"/>
          <w:sz w:val="18"/>
          <w:szCs w:val="18"/>
        </w:rPr>
        <w:t>.Code</w:t>
      </w:r>
      <w:r>
        <w:rPr>
          <w:rStyle w:val="listseparator1"/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Data Type:</w:t>
      </w:r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Text: Fixed Length </w:t>
      </w:r>
      <w:r>
        <w:rPr>
          <w:rStyle w:val="listseparator1"/>
          <w:rFonts w:ascii="Tahoma" w:hAnsi="Tahoma" w:cs="Tahoma"/>
          <w:sz w:val="18"/>
          <w:szCs w:val="18"/>
        </w:rPr>
        <w:t>(</w:t>
      </w:r>
      <w:r>
        <w:rPr>
          <w:rStyle w:val="instance1"/>
          <w:rFonts w:ascii="Tahoma" w:hAnsi="Tahoma" w:cs="Tahoma"/>
          <w:sz w:val="18"/>
          <w:szCs w:val="18"/>
        </w:rPr>
        <w:t>0</w:t>
      </w:r>
      <w:r>
        <w:rPr>
          <w:rStyle w:val="listseparator1"/>
          <w:rFonts w:ascii="Tahoma" w:hAnsi="Tahoma" w:cs="Tahoma"/>
          <w:sz w:val="18"/>
          <w:szCs w:val="18"/>
        </w:rPr>
        <w:t>).</w:t>
      </w:r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Fonts w:ascii="Tahoma" w:hAnsi="Tahoma" w:cs="Tahoma"/>
          <w:color w:val="006400"/>
          <w:sz w:val="18"/>
          <w:szCs w:val="18"/>
        </w:rPr>
        <w:lastRenderedPageBreak/>
        <w:br/>
      </w:r>
      <w:r>
        <w:rPr>
          <w:rStyle w:val="quantifier1"/>
          <w:rFonts w:ascii="Tahoma" w:hAnsi="Tahoma" w:cs="Tahoma"/>
          <w:sz w:val="18"/>
          <w:szCs w:val="18"/>
        </w:rPr>
        <w:t>Fact Types:</w:t>
      </w:r>
      <w:r>
        <w:rPr>
          <w:rFonts w:ascii="Tahoma" w:hAnsi="Tahoma" w:cs="Tahoma"/>
          <w:color w:val="006400"/>
          <w:sz w:val="18"/>
          <w:szCs w:val="18"/>
        </w:rPr>
        <w:br/>
      </w:r>
      <w:hyperlink r:id="rId35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ParkingPlace</w:t>
        </w:r>
      </w:hyperlink>
      <w:hyperlink r:id="rId36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37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ParkingPlace_Code</w:t>
        </w:r>
        <w:r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>
        <w:rPr>
          <w:rFonts w:ascii="Tahoma" w:hAnsi="Tahoma" w:cs="Tahoma"/>
          <w:color w:val="006400"/>
          <w:sz w:val="18"/>
          <w:szCs w:val="18"/>
        </w:rPr>
        <w:br/>
      </w:r>
      <w:hyperlink r:id="rId38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hyperlink r:id="rId39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allocated </w:t>
        </w:r>
      </w:hyperlink>
      <w:hyperlink r:id="rId40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ParkingPlace</w:t>
        </w:r>
        <w:r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Examples:</w:t>
      </w:r>
      <w:r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instance1"/>
          <w:rFonts w:ascii="Tahoma" w:hAnsi="Tahoma" w:cs="Tahoma"/>
          <w:sz w:val="18"/>
          <w:szCs w:val="18"/>
        </w:rPr>
        <w:t>'C01'</w:t>
      </w:r>
      <w:r>
        <w:rPr>
          <w:rStyle w:val="listseparator1"/>
          <w:rFonts w:ascii="Tahoma" w:hAnsi="Tahoma" w:cs="Tahoma"/>
          <w:sz w:val="18"/>
          <w:szCs w:val="18"/>
        </w:rPr>
        <w:t xml:space="preserve">, </w:t>
      </w:r>
      <w:r>
        <w:rPr>
          <w:rStyle w:val="instance1"/>
          <w:rFonts w:ascii="Tahoma" w:hAnsi="Tahoma" w:cs="Tahoma"/>
          <w:sz w:val="18"/>
          <w:szCs w:val="18"/>
        </w:rPr>
        <w:t>'B05'</w:t>
      </w:r>
    </w:p>
    <w:p w14:paraId="7234ADB2" w14:textId="77777777" w:rsidR="00D16D06" w:rsidRDefault="00D16D06" w:rsidP="00D16D06">
      <w:pPr>
        <w:rPr>
          <w:rFonts w:ascii="Tahoma" w:hAnsi="Tahoma" w:cs="Tahoma"/>
          <w:color w:val="006400"/>
          <w:sz w:val="18"/>
          <w:szCs w:val="18"/>
        </w:rPr>
      </w:pPr>
      <w:hyperlink r:id="rId41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PriceBack</w:t>
        </w:r>
      </w:hyperlink>
      <w:r>
        <w:rPr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quantifier1"/>
          <w:rFonts w:ascii="Tahoma" w:hAnsi="Tahoma" w:cs="Tahoma"/>
          <w:sz w:val="18"/>
          <w:szCs w:val="18"/>
        </w:rPr>
        <w:t>is an entity type</w:t>
      </w:r>
      <w:r>
        <w:rPr>
          <w:rStyle w:val="listseparator1"/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Reference Scheme:</w:t>
      </w:r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hyperlink r:id="rId42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PriceBack</w:t>
        </w:r>
      </w:hyperlink>
      <w:hyperlink r:id="rId43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44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PriceBack_Nr</w:t>
        </w:r>
        <w:r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Reference Mode:</w:t>
      </w:r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referencemode1"/>
          <w:rFonts w:ascii="Tahoma" w:hAnsi="Tahoma" w:cs="Tahoma"/>
          <w:sz w:val="18"/>
          <w:szCs w:val="18"/>
        </w:rPr>
        <w:t>.Nr</w:t>
      </w:r>
      <w:r>
        <w:rPr>
          <w:rStyle w:val="listseparator1"/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Data Type:</w:t>
      </w:r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Numeric: Signed Integer</w:t>
      </w:r>
      <w:r>
        <w:rPr>
          <w:rStyle w:val="listseparator1"/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Fact Types:</w:t>
      </w:r>
      <w:r>
        <w:rPr>
          <w:rFonts w:ascii="Tahoma" w:hAnsi="Tahoma" w:cs="Tahoma"/>
          <w:color w:val="006400"/>
          <w:sz w:val="18"/>
          <w:szCs w:val="18"/>
        </w:rPr>
        <w:br/>
      </w:r>
      <w:hyperlink r:id="rId45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PriceBack</w:t>
        </w:r>
      </w:hyperlink>
      <w:hyperlink r:id="rId46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47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PriceBack_Nr</w:t>
        </w:r>
        <w:r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>
        <w:rPr>
          <w:rFonts w:ascii="Tahoma" w:hAnsi="Tahoma" w:cs="Tahoma"/>
          <w:color w:val="006400"/>
          <w:sz w:val="18"/>
          <w:szCs w:val="18"/>
        </w:rPr>
        <w:br/>
      </w:r>
      <w:hyperlink r:id="rId48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hyperlink r:id="rId49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parks in </w:t>
        </w:r>
      </w:hyperlink>
      <w:hyperlink r:id="rId50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PriceBack</w:t>
        </w:r>
        <w:r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Examples:</w:t>
      </w:r>
      <w:r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instance1"/>
          <w:rFonts w:ascii="Tahoma" w:hAnsi="Tahoma" w:cs="Tahoma"/>
          <w:sz w:val="18"/>
          <w:szCs w:val="18"/>
        </w:rPr>
        <w:t>200</w:t>
      </w:r>
      <w:r>
        <w:rPr>
          <w:rStyle w:val="listseparator1"/>
          <w:rFonts w:ascii="Tahoma" w:hAnsi="Tahoma" w:cs="Tahoma"/>
          <w:sz w:val="18"/>
          <w:szCs w:val="18"/>
        </w:rPr>
        <w:t xml:space="preserve">, </w:t>
      </w:r>
      <w:r>
        <w:rPr>
          <w:rStyle w:val="instance1"/>
          <w:rFonts w:ascii="Tahoma" w:hAnsi="Tahoma" w:cs="Tahoma"/>
          <w:sz w:val="18"/>
          <w:szCs w:val="18"/>
        </w:rPr>
        <w:t>250</w:t>
      </w:r>
    </w:p>
    <w:p w14:paraId="69F88CE8" w14:textId="77777777" w:rsidR="00D16D06" w:rsidRDefault="00D16D06" w:rsidP="00D16D06">
      <w:pPr>
        <w:rPr>
          <w:rFonts w:ascii="Tahoma" w:hAnsi="Tahoma" w:cs="Tahoma"/>
          <w:color w:val="006400"/>
          <w:sz w:val="18"/>
          <w:szCs w:val="18"/>
        </w:rPr>
      </w:pPr>
      <w:hyperlink r:id="rId51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hyperlink r:id="rId52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53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Name</w:t>
        </w:r>
        <w:r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Each</w:t>
      </w:r>
      <w:r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54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hyperlink r:id="rId55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r>
        <w:rPr>
          <w:rStyle w:val="quantifier1"/>
          <w:rFonts w:ascii="Tahoma" w:hAnsi="Tahoma" w:cs="Tahoma"/>
          <w:sz w:val="18"/>
          <w:szCs w:val="18"/>
        </w:rPr>
        <w:t>exactly one</w:t>
      </w:r>
      <w:r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56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Name</w:t>
        </w:r>
        <w:r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It is possible that</w:t>
      </w:r>
      <w:r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quantifier1"/>
          <w:rFonts w:ascii="Tahoma" w:hAnsi="Tahoma" w:cs="Tahoma"/>
          <w:sz w:val="18"/>
          <w:szCs w:val="18"/>
        </w:rPr>
        <w:t>more than one</w:t>
      </w:r>
      <w:r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57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hyperlink r:id="rId58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r>
        <w:rPr>
          <w:rStyle w:val="quantifier1"/>
          <w:rFonts w:ascii="Tahoma" w:hAnsi="Tahoma" w:cs="Tahoma"/>
          <w:sz w:val="18"/>
          <w:szCs w:val="18"/>
        </w:rPr>
        <w:t>the same</w:t>
      </w:r>
      <w:r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59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Name</w:t>
        </w:r>
        <w:r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 xml:space="preserve">Examples: </w:t>
      </w:r>
      <w:r>
        <w:rPr>
          <w:rFonts w:ascii="Tahoma" w:hAnsi="Tahoma" w:cs="Tahoma"/>
          <w:color w:val="006400"/>
          <w:sz w:val="18"/>
          <w:szCs w:val="18"/>
        </w:rPr>
        <w:br/>
      </w:r>
      <w:hyperlink r:id="rId60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instance1"/>
          <w:rFonts w:ascii="Tahoma" w:hAnsi="Tahoma" w:cs="Tahoma"/>
          <w:sz w:val="18"/>
          <w:szCs w:val="18"/>
        </w:rPr>
        <w:t>001</w:t>
      </w:r>
      <w:hyperlink r:id="rId61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62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Name</w:t>
        </w:r>
      </w:hyperlink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instance1"/>
          <w:rFonts w:ascii="Tahoma" w:hAnsi="Tahoma" w:cs="Tahoma"/>
          <w:sz w:val="18"/>
          <w:szCs w:val="18"/>
        </w:rPr>
        <w:t>'Nový J.'</w:t>
      </w:r>
      <w:r>
        <w:rPr>
          <w:rStyle w:val="listseparator1"/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color w:val="006400"/>
          <w:sz w:val="18"/>
          <w:szCs w:val="18"/>
        </w:rPr>
        <w:br/>
      </w:r>
      <w:hyperlink r:id="rId63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instance1"/>
          <w:rFonts w:ascii="Tahoma" w:hAnsi="Tahoma" w:cs="Tahoma"/>
          <w:sz w:val="18"/>
          <w:szCs w:val="18"/>
        </w:rPr>
        <w:t>2</w:t>
      </w:r>
      <w:hyperlink r:id="rId64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65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Name</w:t>
        </w:r>
      </w:hyperlink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instance1"/>
          <w:rFonts w:ascii="Tahoma" w:hAnsi="Tahoma" w:cs="Tahoma"/>
          <w:sz w:val="18"/>
          <w:szCs w:val="18"/>
        </w:rPr>
        <w:t>'Slavík K.'</w:t>
      </w:r>
      <w:r>
        <w:rPr>
          <w:rStyle w:val="listseparator1"/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color w:val="006400"/>
          <w:sz w:val="18"/>
          <w:szCs w:val="18"/>
        </w:rPr>
        <w:br/>
      </w:r>
      <w:hyperlink r:id="rId66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instance1"/>
          <w:rFonts w:ascii="Tahoma" w:hAnsi="Tahoma" w:cs="Tahoma"/>
          <w:sz w:val="18"/>
          <w:szCs w:val="18"/>
        </w:rPr>
        <w:t>3</w:t>
      </w:r>
      <w:hyperlink r:id="rId67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68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Name</w:t>
        </w:r>
      </w:hyperlink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instance1"/>
          <w:rFonts w:ascii="Tahoma" w:hAnsi="Tahoma" w:cs="Tahoma"/>
          <w:sz w:val="18"/>
          <w:szCs w:val="18"/>
        </w:rPr>
        <w:t>'Novotná E.'</w:t>
      </w:r>
      <w:r>
        <w:rPr>
          <w:rStyle w:val="listseparator1"/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color w:val="006400"/>
          <w:sz w:val="18"/>
          <w:szCs w:val="18"/>
        </w:rPr>
        <w:br/>
      </w:r>
      <w:hyperlink r:id="rId69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instance1"/>
          <w:rFonts w:ascii="Tahoma" w:hAnsi="Tahoma" w:cs="Tahoma"/>
          <w:sz w:val="18"/>
          <w:szCs w:val="18"/>
        </w:rPr>
        <w:t>4</w:t>
      </w:r>
      <w:hyperlink r:id="rId70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71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Name</w:t>
        </w:r>
      </w:hyperlink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instance1"/>
          <w:rFonts w:ascii="Tahoma" w:hAnsi="Tahoma" w:cs="Tahoma"/>
          <w:sz w:val="18"/>
          <w:szCs w:val="18"/>
        </w:rPr>
        <w:t>'Černá B.'</w:t>
      </w:r>
      <w:r>
        <w:rPr>
          <w:rStyle w:val="listseparator1"/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color w:val="006400"/>
          <w:sz w:val="18"/>
          <w:szCs w:val="18"/>
        </w:rPr>
        <w:br/>
      </w:r>
      <w:hyperlink r:id="rId72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instance1"/>
          <w:rFonts w:ascii="Tahoma" w:hAnsi="Tahoma" w:cs="Tahoma"/>
          <w:sz w:val="18"/>
          <w:szCs w:val="18"/>
        </w:rPr>
        <w:t>5</w:t>
      </w:r>
      <w:hyperlink r:id="rId73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74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Name</w:t>
        </w:r>
      </w:hyperlink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instance1"/>
          <w:rFonts w:ascii="Tahoma" w:hAnsi="Tahoma" w:cs="Tahoma"/>
          <w:sz w:val="18"/>
          <w:szCs w:val="18"/>
        </w:rPr>
        <w:t>'Habr Z.'</w:t>
      </w:r>
      <w:r>
        <w:rPr>
          <w:rStyle w:val="listseparator1"/>
          <w:rFonts w:ascii="Tahoma" w:hAnsi="Tahoma" w:cs="Tahoma"/>
          <w:sz w:val="18"/>
          <w:szCs w:val="18"/>
        </w:rPr>
        <w:t>.</w:t>
      </w:r>
    </w:p>
    <w:p w14:paraId="7F429B3C" w14:textId="77777777" w:rsidR="00D16D06" w:rsidRDefault="00D16D06" w:rsidP="00D16D06">
      <w:pPr>
        <w:rPr>
          <w:rFonts w:ascii="Tahoma" w:hAnsi="Tahoma" w:cs="Tahoma"/>
          <w:color w:val="006400"/>
          <w:sz w:val="18"/>
          <w:szCs w:val="18"/>
        </w:rPr>
      </w:pPr>
      <w:hyperlink r:id="rId75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hyperlink r:id="rId76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allocated </w:t>
        </w:r>
      </w:hyperlink>
      <w:hyperlink r:id="rId77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ParkingPlace</w:t>
        </w:r>
        <w:r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Each</w:t>
      </w:r>
      <w:r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78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hyperlink r:id="rId79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allocated </w:t>
        </w:r>
      </w:hyperlink>
      <w:r>
        <w:rPr>
          <w:rStyle w:val="quantifier1"/>
          <w:rFonts w:ascii="Tahoma" w:hAnsi="Tahoma" w:cs="Tahoma"/>
          <w:sz w:val="18"/>
          <w:szCs w:val="18"/>
        </w:rPr>
        <w:t>at most one</w:t>
      </w:r>
      <w:r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80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ParkingPlace</w:t>
        </w:r>
        <w:r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For each</w:t>
      </w:r>
      <w:r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81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ParkingPlace</w:t>
        </w:r>
      </w:hyperlink>
      <w:r>
        <w:rPr>
          <w:rStyle w:val="indent"/>
          <w:rFonts w:ascii="Tahoma" w:hAnsi="Tahoma" w:cs="Tahoma"/>
          <w:color w:val="006400"/>
          <w:sz w:val="18"/>
          <w:szCs w:val="18"/>
        </w:rPr>
        <w:t xml:space="preserve">, </w:t>
      </w:r>
      <w:r>
        <w:rPr>
          <w:rStyle w:val="quantifier1"/>
          <w:rFonts w:ascii="Tahoma" w:hAnsi="Tahoma" w:cs="Tahoma"/>
          <w:sz w:val="18"/>
          <w:szCs w:val="18"/>
        </w:rPr>
        <w:t>at most one</w:t>
      </w:r>
      <w:r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82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hyperlink r:id="rId83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allocated </w:t>
        </w:r>
      </w:hyperlink>
      <w:r>
        <w:rPr>
          <w:rStyle w:val="quantifier1"/>
          <w:rFonts w:ascii="Tahoma" w:hAnsi="Tahoma" w:cs="Tahoma"/>
          <w:sz w:val="18"/>
          <w:szCs w:val="18"/>
        </w:rPr>
        <w:t>that</w:t>
      </w:r>
      <w:r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84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ParkingPlace</w:t>
        </w:r>
        <w:r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 xml:space="preserve">Examples: </w:t>
      </w:r>
      <w:r>
        <w:rPr>
          <w:rFonts w:ascii="Tahoma" w:hAnsi="Tahoma" w:cs="Tahoma"/>
          <w:color w:val="006400"/>
          <w:sz w:val="18"/>
          <w:szCs w:val="18"/>
        </w:rPr>
        <w:br/>
      </w:r>
      <w:hyperlink r:id="rId85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instance1"/>
          <w:rFonts w:ascii="Tahoma" w:hAnsi="Tahoma" w:cs="Tahoma"/>
          <w:sz w:val="18"/>
          <w:szCs w:val="18"/>
        </w:rPr>
        <w:t>001</w:t>
      </w:r>
      <w:hyperlink r:id="rId86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allocated </w:t>
        </w:r>
      </w:hyperlink>
      <w:hyperlink r:id="rId87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ParkingPlace</w:t>
        </w:r>
      </w:hyperlink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instance1"/>
          <w:rFonts w:ascii="Tahoma" w:hAnsi="Tahoma" w:cs="Tahoma"/>
          <w:sz w:val="18"/>
          <w:szCs w:val="18"/>
        </w:rPr>
        <w:t>'C01'</w:t>
      </w:r>
      <w:r>
        <w:rPr>
          <w:rStyle w:val="listseparator1"/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color w:val="006400"/>
          <w:sz w:val="18"/>
          <w:szCs w:val="18"/>
        </w:rPr>
        <w:br/>
      </w:r>
      <w:hyperlink r:id="rId88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instance1"/>
          <w:rFonts w:ascii="Tahoma" w:hAnsi="Tahoma" w:cs="Tahoma"/>
          <w:sz w:val="18"/>
          <w:szCs w:val="18"/>
        </w:rPr>
        <w:t>3</w:t>
      </w:r>
      <w:hyperlink r:id="rId89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allocated </w:t>
        </w:r>
      </w:hyperlink>
      <w:hyperlink r:id="rId90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ParkingPlace</w:t>
        </w:r>
      </w:hyperlink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instance1"/>
          <w:rFonts w:ascii="Tahoma" w:hAnsi="Tahoma" w:cs="Tahoma"/>
          <w:sz w:val="18"/>
          <w:szCs w:val="18"/>
        </w:rPr>
        <w:t>'B05'</w:t>
      </w:r>
      <w:r>
        <w:rPr>
          <w:rStyle w:val="listseparator1"/>
          <w:rFonts w:ascii="Tahoma" w:hAnsi="Tahoma" w:cs="Tahoma"/>
          <w:sz w:val="18"/>
          <w:szCs w:val="18"/>
        </w:rPr>
        <w:t>.</w:t>
      </w:r>
    </w:p>
    <w:p w14:paraId="394A4FC6" w14:textId="77777777" w:rsidR="00D16D06" w:rsidRDefault="00D16D06" w:rsidP="00D16D06">
      <w:pPr>
        <w:rPr>
          <w:rFonts w:ascii="Tahoma" w:hAnsi="Tahoma" w:cs="Tahoma"/>
          <w:color w:val="006400"/>
          <w:sz w:val="18"/>
          <w:szCs w:val="18"/>
        </w:rPr>
      </w:pPr>
      <w:hyperlink r:id="rId91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hyperlink r:id="rId92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parks in </w:t>
        </w:r>
      </w:hyperlink>
      <w:hyperlink r:id="rId93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PriceBack</w:t>
        </w:r>
        <w:r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Each</w:t>
      </w:r>
      <w:r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94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hyperlink r:id="rId95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parks in </w:t>
        </w:r>
      </w:hyperlink>
      <w:r>
        <w:rPr>
          <w:rStyle w:val="quantifier1"/>
          <w:rFonts w:ascii="Tahoma" w:hAnsi="Tahoma" w:cs="Tahoma"/>
          <w:sz w:val="18"/>
          <w:szCs w:val="18"/>
        </w:rPr>
        <w:t>at most one</w:t>
      </w:r>
      <w:r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96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PriceBack</w:t>
        </w:r>
        <w:r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It is possible that</w:t>
      </w:r>
      <w:r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quantifier1"/>
          <w:rFonts w:ascii="Tahoma" w:hAnsi="Tahoma" w:cs="Tahoma"/>
          <w:sz w:val="18"/>
          <w:szCs w:val="18"/>
        </w:rPr>
        <w:t>more than one</w:t>
      </w:r>
      <w:r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97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hyperlink r:id="rId98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parks in </w:t>
        </w:r>
      </w:hyperlink>
      <w:r>
        <w:rPr>
          <w:rStyle w:val="quantifier1"/>
          <w:rFonts w:ascii="Tahoma" w:hAnsi="Tahoma" w:cs="Tahoma"/>
          <w:sz w:val="18"/>
          <w:szCs w:val="18"/>
        </w:rPr>
        <w:t>the same</w:t>
      </w:r>
      <w:r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99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PriceBack</w:t>
        </w:r>
        <w:r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 xml:space="preserve">Examples: </w:t>
      </w:r>
      <w:r>
        <w:rPr>
          <w:rFonts w:ascii="Tahoma" w:hAnsi="Tahoma" w:cs="Tahoma"/>
          <w:color w:val="006400"/>
          <w:sz w:val="18"/>
          <w:szCs w:val="18"/>
        </w:rPr>
        <w:br/>
      </w:r>
      <w:hyperlink r:id="rId100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instance1"/>
          <w:rFonts w:ascii="Tahoma" w:hAnsi="Tahoma" w:cs="Tahoma"/>
          <w:sz w:val="18"/>
          <w:szCs w:val="18"/>
        </w:rPr>
        <w:t>2</w:t>
      </w:r>
      <w:hyperlink r:id="rId101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parks in </w:t>
        </w:r>
      </w:hyperlink>
      <w:hyperlink r:id="rId102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PriceBack</w:t>
        </w:r>
      </w:hyperlink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instance1"/>
          <w:rFonts w:ascii="Tahoma" w:hAnsi="Tahoma" w:cs="Tahoma"/>
          <w:sz w:val="18"/>
          <w:szCs w:val="18"/>
        </w:rPr>
        <w:t>200</w:t>
      </w:r>
      <w:r>
        <w:rPr>
          <w:rStyle w:val="listseparator1"/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color w:val="006400"/>
          <w:sz w:val="18"/>
          <w:szCs w:val="18"/>
        </w:rPr>
        <w:br/>
      </w:r>
      <w:hyperlink r:id="rId103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instance1"/>
          <w:rFonts w:ascii="Tahoma" w:hAnsi="Tahoma" w:cs="Tahoma"/>
          <w:sz w:val="18"/>
          <w:szCs w:val="18"/>
        </w:rPr>
        <w:t>4</w:t>
      </w:r>
      <w:hyperlink r:id="rId104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parks in </w:t>
        </w:r>
      </w:hyperlink>
      <w:hyperlink r:id="rId105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PriceBack</w:t>
        </w:r>
      </w:hyperlink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Style w:val="instance1"/>
          <w:rFonts w:ascii="Tahoma" w:hAnsi="Tahoma" w:cs="Tahoma"/>
          <w:sz w:val="18"/>
          <w:szCs w:val="18"/>
        </w:rPr>
        <w:t>250</w:t>
      </w:r>
      <w:r>
        <w:rPr>
          <w:rStyle w:val="listseparator1"/>
          <w:rFonts w:ascii="Tahoma" w:hAnsi="Tahoma" w:cs="Tahoma"/>
          <w:sz w:val="18"/>
          <w:szCs w:val="18"/>
        </w:rPr>
        <w:t>.</w:t>
      </w:r>
    </w:p>
    <w:p w14:paraId="72E325E2" w14:textId="77777777" w:rsidR="00D16D06" w:rsidRDefault="00D16D06" w:rsidP="00D16D06">
      <w:pPr>
        <w:rPr>
          <w:rFonts w:ascii="Tahoma" w:hAnsi="Tahoma" w:cs="Tahoma"/>
          <w:color w:val="006400"/>
          <w:sz w:val="18"/>
          <w:szCs w:val="18"/>
        </w:rPr>
      </w:pPr>
      <w:r>
        <w:rPr>
          <w:rStyle w:val="quantifier1"/>
          <w:rFonts w:ascii="Tahoma" w:hAnsi="Tahoma" w:cs="Tahoma"/>
          <w:sz w:val="18"/>
          <w:szCs w:val="18"/>
        </w:rPr>
        <w:t>For each</w:t>
      </w:r>
      <w:r>
        <w:rPr>
          <w:rFonts w:ascii="Tahoma" w:hAnsi="Tahoma" w:cs="Tahoma"/>
          <w:color w:val="006400"/>
          <w:sz w:val="18"/>
          <w:szCs w:val="18"/>
        </w:rPr>
        <w:t xml:space="preserve"> </w:t>
      </w:r>
      <w:hyperlink r:id="rId106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r>
        <w:rPr>
          <w:rFonts w:ascii="Tahoma" w:hAnsi="Tahoma" w:cs="Tahoma"/>
          <w:color w:val="006400"/>
          <w:sz w:val="18"/>
          <w:szCs w:val="18"/>
        </w:rPr>
        <w:t xml:space="preserve">, </w:t>
      </w:r>
      <w:r>
        <w:rPr>
          <w:rStyle w:val="quantifier1"/>
          <w:rFonts w:ascii="Tahoma" w:hAnsi="Tahoma" w:cs="Tahoma"/>
          <w:sz w:val="18"/>
          <w:szCs w:val="18"/>
        </w:rPr>
        <w:t>at most one of the following holds:</w:t>
      </w:r>
      <w:r>
        <w:rPr>
          <w:rFonts w:ascii="Tahoma" w:hAnsi="Tahoma" w:cs="Tahoma"/>
          <w:color w:val="006400"/>
          <w:sz w:val="18"/>
          <w:szCs w:val="18"/>
        </w:rPr>
        <w:t xml:space="preserve"> </w:t>
      </w:r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that</w:t>
      </w:r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hyperlink r:id="rId107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hyperlink r:id="rId108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allocated </w:t>
        </w:r>
      </w:hyperlink>
      <w:r>
        <w:rPr>
          <w:rStyle w:val="quantifier1"/>
          <w:rFonts w:ascii="Tahoma" w:hAnsi="Tahoma" w:cs="Tahoma"/>
          <w:sz w:val="18"/>
          <w:szCs w:val="18"/>
        </w:rPr>
        <w:t>some</w:t>
      </w:r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hyperlink r:id="rId109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ParkingPlace</w:t>
        </w:r>
      </w:hyperlink>
      <w:r>
        <w:rPr>
          <w:rStyle w:val="listseparator1"/>
          <w:rFonts w:ascii="Tahoma" w:hAnsi="Tahoma" w:cs="Tahoma"/>
          <w:sz w:val="18"/>
          <w:szCs w:val="18"/>
        </w:rPr>
        <w:t xml:space="preserve">; </w:t>
      </w:r>
      <w:r>
        <w:rPr>
          <w:rFonts w:ascii="Tahoma" w:hAnsi="Tahoma" w:cs="Tahoma"/>
          <w:color w:val="006400"/>
          <w:sz w:val="18"/>
          <w:szCs w:val="18"/>
        </w:rPr>
        <w:br/>
      </w:r>
      <w:r>
        <w:rPr>
          <w:rStyle w:val="quantifier1"/>
          <w:rFonts w:ascii="Tahoma" w:hAnsi="Tahoma" w:cs="Tahoma"/>
          <w:sz w:val="18"/>
          <w:szCs w:val="18"/>
        </w:rPr>
        <w:t>that</w:t>
      </w:r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hyperlink r:id="rId110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Employee</w:t>
        </w:r>
      </w:hyperlink>
      <w:hyperlink r:id="rId111" w:history="1">
        <w:r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parks in </w:t>
        </w:r>
      </w:hyperlink>
      <w:r>
        <w:rPr>
          <w:rStyle w:val="quantifier1"/>
          <w:rFonts w:ascii="Tahoma" w:hAnsi="Tahoma" w:cs="Tahoma"/>
          <w:sz w:val="18"/>
          <w:szCs w:val="18"/>
        </w:rPr>
        <w:t>some</w:t>
      </w:r>
      <w:r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hyperlink r:id="rId112" w:history="1">
        <w:r>
          <w:rPr>
            <w:rStyle w:val="Hypertextovodkaz"/>
            <w:rFonts w:ascii="Tahoma" w:hAnsi="Tahoma" w:cs="Tahoma"/>
            <w:color w:val="800080"/>
            <w:sz w:val="18"/>
            <w:szCs w:val="18"/>
          </w:rPr>
          <w:t>PriceBack</w:t>
        </w:r>
        <w:r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</w:p>
    <w:p w14:paraId="47CB8B63" w14:textId="77777777" w:rsidR="00493EFE" w:rsidRPr="00493EFE" w:rsidRDefault="00493EFE" w:rsidP="00D16D06">
      <w:pPr>
        <w:spacing w:after="0" w:line="240" w:lineRule="auto"/>
        <w:rPr>
          <w:rStyle w:val="PodnadpisSablona"/>
        </w:rPr>
      </w:pPr>
    </w:p>
    <w:sectPr w:rsidR="00493EFE" w:rsidRPr="00493EFE" w:rsidSect="00812CE3">
      <w:headerReference w:type="even" r:id="rId113"/>
      <w:headerReference w:type="default" r:id="rId114"/>
      <w:footerReference w:type="even" r:id="rId115"/>
      <w:footerReference w:type="default" r:id="rId116"/>
      <w:footerReference w:type="first" r:id="rId117"/>
      <w:pgSz w:w="11906" w:h="16838"/>
      <w:pgMar w:top="1701" w:right="1418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EE4C6" w14:textId="77777777" w:rsidR="003D7E97" w:rsidRDefault="003D7E97" w:rsidP="0063506C">
      <w:pPr>
        <w:spacing w:after="0" w:line="240" w:lineRule="auto"/>
      </w:pPr>
      <w:r>
        <w:separator/>
      </w:r>
    </w:p>
  </w:endnote>
  <w:endnote w:type="continuationSeparator" w:id="0">
    <w:p w14:paraId="689FBCCA" w14:textId="77777777" w:rsidR="003D7E97" w:rsidRDefault="003D7E97" w:rsidP="0063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BDE4A" w14:textId="77777777" w:rsidR="00816E17" w:rsidRDefault="00816E17" w:rsidP="00E13C25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181B99A6" w14:textId="77777777" w:rsidR="00816E17" w:rsidRDefault="00816E1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59ADC" w14:textId="1C6DC354" w:rsidR="00816E17" w:rsidRPr="002E792B" w:rsidRDefault="00816E17" w:rsidP="00E13C25">
    <w:pPr>
      <w:pStyle w:val="Zpat"/>
      <w:framePr w:wrap="around" w:vAnchor="text" w:hAnchor="margin" w:xAlign="center" w:y="-307"/>
      <w:rPr>
        <w:rStyle w:val="slostrnky"/>
      </w:rPr>
    </w:pPr>
    <w:r w:rsidRPr="002E792B">
      <w:rPr>
        <w:rStyle w:val="slostrnky"/>
      </w:rPr>
      <w:fldChar w:fldCharType="begin"/>
    </w:r>
    <w:r w:rsidRPr="002E792B">
      <w:rPr>
        <w:rStyle w:val="slostrnky"/>
      </w:rPr>
      <w:instrText xml:space="preserve">PAGE  </w:instrText>
    </w:r>
    <w:r w:rsidRPr="002E792B">
      <w:rPr>
        <w:rStyle w:val="slostrnky"/>
      </w:rPr>
      <w:fldChar w:fldCharType="separate"/>
    </w:r>
    <w:r>
      <w:rPr>
        <w:rStyle w:val="slostrnky"/>
        <w:noProof/>
      </w:rPr>
      <w:t>25</w:t>
    </w:r>
    <w:r w:rsidRPr="002E792B">
      <w:rPr>
        <w:rStyle w:val="slostrnky"/>
      </w:rPr>
      <w:fldChar w:fldCharType="end"/>
    </w:r>
  </w:p>
  <w:p w14:paraId="4392ED1F" w14:textId="5AE7BC15" w:rsidR="00816E17" w:rsidRDefault="00816E17">
    <w:pPr>
      <w:pStyle w:val="Zpat"/>
    </w:pPr>
    <w:r>
      <w:rPr>
        <w:noProof/>
        <w:lang w:eastAsia="cs-CZ"/>
      </w:rPr>
      <w:drawing>
        <wp:anchor distT="0" distB="0" distL="114300" distR="114300" simplePos="0" relativeHeight="251657728" behindDoc="1" locked="0" layoutInCell="1" allowOverlap="1" wp14:anchorId="527B1D33" wp14:editId="6D972808">
          <wp:simplePos x="0" y="0"/>
          <wp:positionH relativeFrom="column">
            <wp:posOffset>-859155</wp:posOffset>
          </wp:positionH>
          <wp:positionV relativeFrom="paragraph">
            <wp:posOffset>-86995</wp:posOffset>
          </wp:positionV>
          <wp:extent cx="7489190" cy="645160"/>
          <wp:effectExtent l="0" t="0" r="0" b="0"/>
          <wp:wrapNone/>
          <wp:docPr id="2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6703"/>
                  <a:stretch>
                    <a:fillRect/>
                  </a:stretch>
                </pic:blipFill>
                <pic:spPr bwMode="auto">
                  <a:xfrm>
                    <a:off x="0" y="0"/>
                    <a:ext cx="748919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B6B7F" w14:textId="77A235FD" w:rsidR="00816E17" w:rsidRDefault="00816E17" w:rsidP="00E13C25">
    <w:pPr>
      <w:pStyle w:val="Zpat"/>
      <w:ind w:right="360"/>
    </w:pPr>
    <w:r>
      <w:rPr>
        <w:noProof/>
        <w:lang w:eastAsia="cs-CZ"/>
      </w:rPr>
      <w:drawing>
        <wp:anchor distT="0" distB="0" distL="114300" distR="114300" simplePos="0" relativeHeight="251658752" behindDoc="1" locked="0" layoutInCell="1" allowOverlap="1" wp14:anchorId="581BFF6C" wp14:editId="221E1898">
          <wp:simplePos x="0" y="0"/>
          <wp:positionH relativeFrom="column">
            <wp:posOffset>-859155</wp:posOffset>
          </wp:positionH>
          <wp:positionV relativeFrom="paragraph">
            <wp:posOffset>-79375</wp:posOffset>
          </wp:positionV>
          <wp:extent cx="7489190" cy="645160"/>
          <wp:effectExtent l="0" t="0" r="0" b="0"/>
          <wp:wrapNone/>
          <wp:docPr id="4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6703"/>
                  <a:stretch>
                    <a:fillRect/>
                  </a:stretch>
                </pic:blipFill>
                <pic:spPr bwMode="auto">
                  <a:xfrm>
                    <a:off x="0" y="0"/>
                    <a:ext cx="748919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89B2D" w14:textId="77777777" w:rsidR="003D7E97" w:rsidRDefault="003D7E97" w:rsidP="0063506C">
      <w:pPr>
        <w:spacing w:after="0" w:line="240" w:lineRule="auto"/>
      </w:pPr>
      <w:r>
        <w:separator/>
      </w:r>
    </w:p>
  </w:footnote>
  <w:footnote w:type="continuationSeparator" w:id="0">
    <w:p w14:paraId="34277F2E" w14:textId="77777777" w:rsidR="003D7E97" w:rsidRDefault="003D7E97" w:rsidP="0063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7B66D" w14:textId="77777777" w:rsidR="00816E17" w:rsidRDefault="003D7E97">
    <w:pPr>
      <w:pStyle w:val="Zhlav"/>
    </w:pPr>
    <w:r>
      <w:rPr>
        <w:noProof/>
        <w:lang w:eastAsia="cs-CZ"/>
      </w:rPr>
      <w:pict w14:anchorId="453654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72844" o:spid="_x0000_s2050" type="#_x0000_t75" style="position:absolute;margin-left:0;margin-top:0;width:453.5pt;height:641.5pt;z-index:-251656704;mso-position-horizontal:center;mso-position-horizontal-relative:margin;mso-position-vertical:center;mso-position-vertical-relative:margin" o:allowincell="f">
          <v:imagedata r:id="rId1" o:title="F_MEDICINE_hl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866B4" w14:textId="3D26F9C5" w:rsidR="00816E17" w:rsidRDefault="00816E17">
    <w:pPr>
      <w:pStyle w:val="Zhlav"/>
    </w:pPr>
    <w:r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042CEDC" wp14:editId="190703BC">
              <wp:simplePos x="0" y="0"/>
              <wp:positionH relativeFrom="column">
                <wp:posOffset>1555750</wp:posOffset>
              </wp:positionH>
              <wp:positionV relativeFrom="paragraph">
                <wp:posOffset>-25400</wp:posOffset>
              </wp:positionV>
              <wp:extent cx="4501515" cy="5715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151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txbx>
                      <w:txbxContent>
                        <w:p w14:paraId="4522C087" w14:textId="42FC00E0" w:rsidR="00816E17" w:rsidRPr="00BE57E1" w:rsidRDefault="00816E17" w:rsidP="006201BF">
                          <w:pPr>
                            <w:rPr>
                              <w:spacing w:val="20"/>
                              <w:sz w:val="18"/>
                              <w:szCs w:val="18"/>
                            </w:rPr>
                          </w:pPr>
                          <w:r w:rsidRPr="00BE57E1">
                            <w:rPr>
                              <w:spacing w:val="20"/>
                              <w:sz w:val="18"/>
                              <w:szCs w:val="18"/>
                            </w:rPr>
                            <w:t xml:space="preserve">|  </w:t>
                          </w:r>
                          <w:r>
                            <w:rPr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 w:rsidR="00545898">
                            <w:rPr>
                              <w:spacing w:val="20"/>
                              <w:sz w:val="18"/>
                              <w:szCs w:val="18"/>
                            </w:rPr>
                            <w:t xml:space="preserve">Semestrální projekt č.2 </w:t>
                          </w:r>
                          <w:r>
                            <w:rPr>
                              <w:spacing w:val="20"/>
                              <w:sz w:val="18"/>
                              <w:szCs w:val="18"/>
                            </w:rPr>
                            <w:t xml:space="preserve"> Přírodovědecké fakulty OU 20</w:t>
                          </w:r>
                          <w:r w:rsidR="0036433B">
                            <w:rPr>
                              <w:spacing w:val="20"/>
                              <w:sz w:val="18"/>
                              <w:szCs w:val="18"/>
                            </w:rPr>
                            <w:t>21</w:t>
                          </w:r>
                          <w:r w:rsidRPr="00BE57E1">
                            <w:rPr>
                              <w:b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88000" tIns="144000" rIns="144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42CE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2.5pt;margin-top:-2pt;width:354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" filled="f" stroked="f">
              <v:textbox inset="8mm,4mm,4mm">
                <w:txbxContent>
                  <w:p w14:paraId="4522C087" w14:textId="42FC00E0" w:rsidR="00816E17" w:rsidRPr="00BE57E1" w:rsidRDefault="00816E17" w:rsidP="006201BF">
                    <w:pPr>
                      <w:rPr>
                        <w:spacing w:val="20"/>
                        <w:sz w:val="18"/>
                        <w:szCs w:val="18"/>
                      </w:rPr>
                    </w:pPr>
                    <w:r w:rsidRPr="00BE57E1">
                      <w:rPr>
                        <w:spacing w:val="20"/>
                        <w:sz w:val="18"/>
                        <w:szCs w:val="18"/>
                      </w:rPr>
                      <w:t xml:space="preserve">|  </w:t>
                    </w:r>
                    <w:r>
                      <w:rPr>
                        <w:spacing w:val="20"/>
                        <w:sz w:val="18"/>
                        <w:szCs w:val="18"/>
                      </w:rPr>
                      <w:t xml:space="preserve"> </w:t>
                    </w:r>
                    <w:r w:rsidR="00545898">
                      <w:rPr>
                        <w:spacing w:val="20"/>
                        <w:sz w:val="18"/>
                        <w:szCs w:val="18"/>
                      </w:rPr>
                      <w:t xml:space="preserve">Semestrální projekt č.2 </w:t>
                    </w:r>
                    <w:r>
                      <w:rPr>
                        <w:spacing w:val="20"/>
                        <w:sz w:val="18"/>
                        <w:szCs w:val="18"/>
                      </w:rPr>
                      <w:t xml:space="preserve"> Přírodovědecké fakulty OU 20</w:t>
                    </w:r>
                    <w:r w:rsidR="0036433B">
                      <w:rPr>
                        <w:spacing w:val="20"/>
                        <w:sz w:val="18"/>
                        <w:szCs w:val="18"/>
                      </w:rPr>
                      <w:t>21</w:t>
                    </w:r>
                    <w:r w:rsidRPr="00BE57E1">
                      <w:rPr>
                        <w:b/>
                        <w:spacing w:val="2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cs-CZ"/>
      </w:rPr>
      <w:drawing>
        <wp:anchor distT="0" distB="0" distL="114300" distR="114300" simplePos="0" relativeHeight="251655680" behindDoc="1" locked="0" layoutInCell="1" allowOverlap="1" wp14:anchorId="2E06B5D9" wp14:editId="07200D84">
          <wp:simplePos x="0" y="0"/>
          <wp:positionH relativeFrom="column">
            <wp:posOffset>-252730</wp:posOffset>
          </wp:positionH>
          <wp:positionV relativeFrom="paragraph">
            <wp:posOffset>-1905</wp:posOffset>
          </wp:positionV>
          <wp:extent cx="2226945" cy="1028700"/>
          <wp:effectExtent l="0" t="0" r="0" b="0"/>
          <wp:wrapNone/>
          <wp:docPr id="2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112" b="-30112"/>
                  <a:stretch/>
                </pic:blipFill>
                <pic:spPr>
                  <a:xfrm>
                    <a:off x="0" y="0"/>
                    <a:ext cx="2226945" cy="1028700"/>
                  </a:xfrm>
                  <a:prstGeom prst="rect">
                    <a:avLst/>
                  </a:prstGeom>
                  <a:scene3d>
                    <a:camera prst="orthographicFront">
                      <a:rot lat="0" lon="0" rev="0"/>
                    </a:camera>
                    <a:lightRig rig="threePt" dir="t"/>
                  </a:scene3d>
                  <a:extLst>
                    <a:ext uri="{FAA26D3D-D897-4be2-8F04-BA451C77F1D7}"/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47CAF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F2C4C"/>
    <w:multiLevelType w:val="hybridMultilevel"/>
    <w:tmpl w:val="26C247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7BB"/>
    <w:multiLevelType w:val="hybridMultilevel"/>
    <w:tmpl w:val="3B3CC4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C547B"/>
    <w:multiLevelType w:val="hybridMultilevel"/>
    <w:tmpl w:val="8ED647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B10"/>
    <w:rsid w:val="00006CFA"/>
    <w:rsid w:val="00013EE0"/>
    <w:rsid w:val="00014D2D"/>
    <w:rsid w:val="0004093B"/>
    <w:rsid w:val="0004321B"/>
    <w:rsid w:val="000503EA"/>
    <w:rsid w:val="0005137D"/>
    <w:rsid w:val="0006449D"/>
    <w:rsid w:val="000737C4"/>
    <w:rsid w:val="000823F7"/>
    <w:rsid w:val="00095939"/>
    <w:rsid w:val="000959D4"/>
    <w:rsid w:val="000A10D9"/>
    <w:rsid w:val="000B021B"/>
    <w:rsid w:val="000C4450"/>
    <w:rsid w:val="000D34AA"/>
    <w:rsid w:val="000D5A27"/>
    <w:rsid w:val="000E24C3"/>
    <w:rsid w:val="000E5E16"/>
    <w:rsid w:val="00102B26"/>
    <w:rsid w:val="001037A0"/>
    <w:rsid w:val="00107BAE"/>
    <w:rsid w:val="001114E1"/>
    <w:rsid w:val="00133667"/>
    <w:rsid w:val="00137E83"/>
    <w:rsid w:val="001401A4"/>
    <w:rsid w:val="00144DA1"/>
    <w:rsid w:val="001700C1"/>
    <w:rsid w:val="00180C9E"/>
    <w:rsid w:val="001870B7"/>
    <w:rsid w:val="00191ACE"/>
    <w:rsid w:val="001A427C"/>
    <w:rsid w:val="001C01DA"/>
    <w:rsid w:val="001C1BEA"/>
    <w:rsid w:val="001C40C4"/>
    <w:rsid w:val="001C5CAC"/>
    <w:rsid w:val="001D37CB"/>
    <w:rsid w:val="001E0F31"/>
    <w:rsid w:val="001F02A3"/>
    <w:rsid w:val="002024F7"/>
    <w:rsid w:val="00205F1F"/>
    <w:rsid w:val="00221B11"/>
    <w:rsid w:val="00243334"/>
    <w:rsid w:val="002466C5"/>
    <w:rsid w:val="00247FC9"/>
    <w:rsid w:val="0025246E"/>
    <w:rsid w:val="0025349F"/>
    <w:rsid w:val="00263DA4"/>
    <w:rsid w:val="00264C12"/>
    <w:rsid w:val="00267D8D"/>
    <w:rsid w:val="002721EC"/>
    <w:rsid w:val="00272C34"/>
    <w:rsid w:val="00273A41"/>
    <w:rsid w:val="00282712"/>
    <w:rsid w:val="0028400F"/>
    <w:rsid w:val="00284A27"/>
    <w:rsid w:val="00285DB7"/>
    <w:rsid w:val="00287C96"/>
    <w:rsid w:val="002A4A9A"/>
    <w:rsid w:val="002A66BD"/>
    <w:rsid w:val="002B39A2"/>
    <w:rsid w:val="002D4A1B"/>
    <w:rsid w:val="002D4B7A"/>
    <w:rsid w:val="002D4BED"/>
    <w:rsid w:val="002E792B"/>
    <w:rsid w:val="002F7AFA"/>
    <w:rsid w:val="00306D60"/>
    <w:rsid w:val="0031077D"/>
    <w:rsid w:val="00316589"/>
    <w:rsid w:val="00317471"/>
    <w:rsid w:val="003351C8"/>
    <w:rsid w:val="003364AF"/>
    <w:rsid w:val="003504FB"/>
    <w:rsid w:val="0036433B"/>
    <w:rsid w:val="00386187"/>
    <w:rsid w:val="003B1BB2"/>
    <w:rsid w:val="003B1F21"/>
    <w:rsid w:val="003B6D41"/>
    <w:rsid w:val="003C0CD5"/>
    <w:rsid w:val="003D310F"/>
    <w:rsid w:val="003D4C16"/>
    <w:rsid w:val="003D7E97"/>
    <w:rsid w:val="003F452E"/>
    <w:rsid w:val="00401925"/>
    <w:rsid w:val="00406A19"/>
    <w:rsid w:val="00414C91"/>
    <w:rsid w:val="004235D4"/>
    <w:rsid w:val="00442B26"/>
    <w:rsid w:val="0046137B"/>
    <w:rsid w:val="00472FB4"/>
    <w:rsid w:val="004773CC"/>
    <w:rsid w:val="004812A9"/>
    <w:rsid w:val="00483CC3"/>
    <w:rsid w:val="00493EFE"/>
    <w:rsid w:val="004A002B"/>
    <w:rsid w:val="004A7D89"/>
    <w:rsid w:val="004B3947"/>
    <w:rsid w:val="004D76B9"/>
    <w:rsid w:val="004F0C95"/>
    <w:rsid w:val="004F169E"/>
    <w:rsid w:val="00501C6B"/>
    <w:rsid w:val="00514418"/>
    <w:rsid w:val="00532137"/>
    <w:rsid w:val="00532CF8"/>
    <w:rsid w:val="005440E5"/>
    <w:rsid w:val="00545898"/>
    <w:rsid w:val="00563CEE"/>
    <w:rsid w:val="00574192"/>
    <w:rsid w:val="00591F3B"/>
    <w:rsid w:val="00593C43"/>
    <w:rsid w:val="005C0935"/>
    <w:rsid w:val="005C225B"/>
    <w:rsid w:val="005C5864"/>
    <w:rsid w:val="005D3D6A"/>
    <w:rsid w:val="005D672A"/>
    <w:rsid w:val="005E3D93"/>
    <w:rsid w:val="005E3EC0"/>
    <w:rsid w:val="005E4CE9"/>
    <w:rsid w:val="005E6ADC"/>
    <w:rsid w:val="005F462A"/>
    <w:rsid w:val="00603707"/>
    <w:rsid w:val="006201BF"/>
    <w:rsid w:val="006239B9"/>
    <w:rsid w:val="00626EB8"/>
    <w:rsid w:val="0063506C"/>
    <w:rsid w:val="00645079"/>
    <w:rsid w:val="00646829"/>
    <w:rsid w:val="006564A8"/>
    <w:rsid w:val="00664D5A"/>
    <w:rsid w:val="0068016E"/>
    <w:rsid w:val="00691E2F"/>
    <w:rsid w:val="006A05E4"/>
    <w:rsid w:val="006A4F5B"/>
    <w:rsid w:val="006B3CB5"/>
    <w:rsid w:val="006C076E"/>
    <w:rsid w:val="006D1E7B"/>
    <w:rsid w:val="006D2D04"/>
    <w:rsid w:val="006D57FC"/>
    <w:rsid w:val="006E3926"/>
    <w:rsid w:val="007012D0"/>
    <w:rsid w:val="00702D29"/>
    <w:rsid w:val="0070408A"/>
    <w:rsid w:val="00706CA3"/>
    <w:rsid w:val="007242AE"/>
    <w:rsid w:val="00744C8E"/>
    <w:rsid w:val="0075304B"/>
    <w:rsid w:val="0076186E"/>
    <w:rsid w:val="00764B0A"/>
    <w:rsid w:val="007701E7"/>
    <w:rsid w:val="00784694"/>
    <w:rsid w:val="007944AB"/>
    <w:rsid w:val="007970F9"/>
    <w:rsid w:val="007A43C8"/>
    <w:rsid w:val="007A60FB"/>
    <w:rsid w:val="007B70F0"/>
    <w:rsid w:val="007B7CBC"/>
    <w:rsid w:val="007D32B1"/>
    <w:rsid w:val="007D62DB"/>
    <w:rsid w:val="007F3CC8"/>
    <w:rsid w:val="00802173"/>
    <w:rsid w:val="00805D26"/>
    <w:rsid w:val="00811BD0"/>
    <w:rsid w:val="00812CE3"/>
    <w:rsid w:val="00816E17"/>
    <w:rsid w:val="00845046"/>
    <w:rsid w:val="00846D2C"/>
    <w:rsid w:val="00847C90"/>
    <w:rsid w:val="00850762"/>
    <w:rsid w:val="008524D7"/>
    <w:rsid w:val="00860DBE"/>
    <w:rsid w:val="00866CAB"/>
    <w:rsid w:val="00882DA3"/>
    <w:rsid w:val="008871BB"/>
    <w:rsid w:val="00893E5E"/>
    <w:rsid w:val="008A3A4C"/>
    <w:rsid w:val="008C0F56"/>
    <w:rsid w:val="008C6A73"/>
    <w:rsid w:val="008E1F91"/>
    <w:rsid w:val="008F0176"/>
    <w:rsid w:val="008F44FC"/>
    <w:rsid w:val="00900A02"/>
    <w:rsid w:val="00902082"/>
    <w:rsid w:val="0092492E"/>
    <w:rsid w:val="00926844"/>
    <w:rsid w:val="00926A81"/>
    <w:rsid w:val="00933D39"/>
    <w:rsid w:val="00947BE9"/>
    <w:rsid w:val="00964160"/>
    <w:rsid w:val="00965294"/>
    <w:rsid w:val="009672E4"/>
    <w:rsid w:val="00970C92"/>
    <w:rsid w:val="00981116"/>
    <w:rsid w:val="00985081"/>
    <w:rsid w:val="0099171A"/>
    <w:rsid w:val="00993261"/>
    <w:rsid w:val="00995C14"/>
    <w:rsid w:val="009A32FF"/>
    <w:rsid w:val="009A3E17"/>
    <w:rsid w:val="009B1DDA"/>
    <w:rsid w:val="009B6E43"/>
    <w:rsid w:val="009B77AA"/>
    <w:rsid w:val="009C6361"/>
    <w:rsid w:val="009F68D5"/>
    <w:rsid w:val="00A120DA"/>
    <w:rsid w:val="00A313E2"/>
    <w:rsid w:val="00A40069"/>
    <w:rsid w:val="00A4181E"/>
    <w:rsid w:val="00A61B87"/>
    <w:rsid w:val="00A61EA0"/>
    <w:rsid w:val="00A623E9"/>
    <w:rsid w:val="00A663E0"/>
    <w:rsid w:val="00A66AA2"/>
    <w:rsid w:val="00A72C5E"/>
    <w:rsid w:val="00A75828"/>
    <w:rsid w:val="00A9350B"/>
    <w:rsid w:val="00A97A65"/>
    <w:rsid w:val="00AA11D1"/>
    <w:rsid w:val="00AB1547"/>
    <w:rsid w:val="00AC39AA"/>
    <w:rsid w:val="00AD3B50"/>
    <w:rsid w:val="00AE01BB"/>
    <w:rsid w:val="00AE2D95"/>
    <w:rsid w:val="00AE3373"/>
    <w:rsid w:val="00AF2F79"/>
    <w:rsid w:val="00AF4ABB"/>
    <w:rsid w:val="00B0401A"/>
    <w:rsid w:val="00B0480C"/>
    <w:rsid w:val="00B212F2"/>
    <w:rsid w:val="00B268E7"/>
    <w:rsid w:val="00B32590"/>
    <w:rsid w:val="00B37F48"/>
    <w:rsid w:val="00B46A01"/>
    <w:rsid w:val="00B52B3C"/>
    <w:rsid w:val="00B71585"/>
    <w:rsid w:val="00B77AF5"/>
    <w:rsid w:val="00B938A0"/>
    <w:rsid w:val="00BA1828"/>
    <w:rsid w:val="00BA24EC"/>
    <w:rsid w:val="00BB35A9"/>
    <w:rsid w:val="00BB61A9"/>
    <w:rsid w:val="00BD6E54"/>
    <w:rsid w:val="00BE0886"/>
    <w:rsid w:val="00BE2E4D"/>
    <w:rsid w:val="00BE5C91"/>
    <w:rsid w:val="00BF7047"/>
    <w:rsid w:val="00BF70CF"/>
    <w:rsid w:val="00C051BC"/>
    <w:rsid w:val="00C0525A"/>
    <w:rsid w:val="00C05C3F"/>
    <w:rsid w:val="00C075B5"/>
    <w:rsid w:val="00C11C7B"/>
    <w:rsid w:val="00C2140A"/>
    <w:rsid w:val="00C236AC"/>
    <w:rsid w:val="00C26D1D"/>
    <w:rsid w:val="00C33D6B"/>
    <w:rsid w:val="00C33F7D"/>
    <w:rsid w:val="00C474E1"/>
    <w:rsid w:val="00C51541"/>
    <w:rsid w:val="00C53ED0"/>
    <w:rsid w:val="00C54FC2"/>
    <w:rsid w:val="00C569EA"/>
    <w:rsid w:val="00C66C66"/>
    <w:rsid w:val="00C812FB"/>
    <w:rsid w:val="00C92938"/>
    <w:rsid w:val="00C97B95"/>
    <w:rsid w:val="00CA4317"/>
    <w:rsid w:val="00CA647A"/>
    <w:rsid w:val="00CA7C29"/>
    <w:rsid w:val="00CC0006"/>
    <w:rsid w:val="00CC0689"/>
    <w:rsid w:val="00CD040C"/>
    <w:rsid w:val="00CD1394"/>
    <w:rsid w:val="00CD279F"/>
    <w:rsid w:val="00CE3DCE"/>
    <w:rsid w:val="00D065E6"/>
    <w:rsid w:val="00D108E3"/>
    <w:rsid w:val="00D16D06"/>
    <w:rsid w:val="00D21722"/>
    <w:rsid w:val="00D32CD0"/>
    <w:rsid w:val="00D53416"/>
    <w:rsid w:val="00D5782B"/>
    <w:rsid w:val="00D60663"/>
    <w:rsid w:val="00D75C44"/>
    <w:rsid w:val="00D7698D"/>
    <w:rsid w:val="00D84A01"/>
    <w:rsid w:val="00D93A37"/>
    <w:rsid w:val="00DA4B0A"/>
    <w:rsid w:val="00DA6B2D"/>
    <w:rsid w:val="00DA6CC3"/>
    <w:rsid w:val="00DB2F24"/>
    <w:rsid w:val="00DC29F5"/>
    <w:rsid w:val="00DE1FB1"/>
    <w:rsid w:val="00DE2C4A"/>
    <w:rsid w:val="00DE4FF0"/>
    <w:rsid w:val="00E01C63"/>
    <w:rsid w:val="00E12BB0"/>
    <w:rsid w:val="00E13C25"/>
    <w:rsid w:val="00E303D4"/>
    <w:rsid w:val="00E36B10"/>
    <w:rsid w:val="00E5415D"/>
    <w:rsid w:val="00E62DDB"/>
    <w:rsid w:val="00E7037F"/>
    <w:rsid w:val="00E75718"/>
    <w:rsid w:val="00E7734F"/>
    <w:rsid w:val="00E7757B"/>
    <w:rsid w:val="00E87261"/>
    <w:rsid w:val="00E91D0F"/>
    <w:rsid w:val="00EB0EF5"/>
    <w:rsid w:val="00ED010F"/>
    <w:rsid w:val="00EE1DB4"/>
    <w:rsid w:val="00EE62BD"/>
    <w:rsid w:val="00F065E4"/>
    <w:rsid w:val="00F2091D"/>
    <w:rsid w:val="00F21C6A"/>
    <w:rsid w:val="00F4158D"/>
    <w:rsid w:val="00F5031E"/>
    <w:rsid w:val="00F568DF"/>
    <w:rsid w:val="00F62E96"/>
    <w:rsid w:val="00F631C6"/>
    <w:rsid w:val="00F63BC3"/>
    <w:rsid w:val="00F642E8"/>
    <w:rsid w:val="00F7728E"/>
    <w:rsid w:val="00FA7581"/>
    <w:rsid w:val="00FB19BE"/>
    <w:rsid w:val="00FB6DD8"/>
    <w:rsid w:val="00FC15C7"/>
    <w:rsid w:val="00FC37D5"/>
    <w:rsid w:val="00FD06AD"/>
    <w:rsid w:val="00FE18B3"/>
    <w:rsid w:val="00FE24BF"/>
    <w:rsid w:val="00FF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441AF1"/>
  <w15:docId w15:val="{5DE4539F-5708-4265-BA2F-4846651B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="Calibri" w:hAnsi="Helvetica Neue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E24BF"/>
    <w:pPr>
      <w:spacing w:after="200" w:line="276" w:lineRule="auto"/>
    </w:pPr>
    <w:rPr>
      <w:rFonts w:ascii="Helvetica" w:hAnsi="Helvetica"/>
      <w:sz w:val="22"/>
      <w:szCs w:val="22"/>
      <w:lang w:eastAsia="en-US"/>
    </w:rPr>
  </w:style>
  <w:style w:type="paragraph" w:styleId="Nadpis1">
    <w:name w:val="heading 1"/>
    <w:aliases w:val="PODNADPIS 2"/>
    <w:basedOn w:val="Normln"/>
    <w:next w:val="Normln"/>
    <w:link w:val="Nadpis1Char"/>
    <w:uiPriority w:val="9"/>
    <w:qFormat/>
    <w:rsid w:val="00FE24BF"/>
    <w:pPr>
      <w:keepNext/>
      <w:keepLines/>
      <w:spacing w:before="480" w:after="0" w:line="360" w:lineRule="auto"/>
      <w:outlineLvl w:val="0"/>
    </w:pPr>
    <w:rPr>
      <w:rFonts w:eastAsia="MS Gothic"/>
      <w:sz w:val="32"/>
      <w:szCs w:val="48"/>
    </w:rPr>
  </w:style>
  <w:style w:type="paragraph" w:styleId="Nadpis2">
    <w:name w:val="heading 2"/>
    <w:basedOn w:val="Normln"/>
    <w:next w:val="Normln"/>
    <w:link w:val="Nadpis2Char"/>
    <w:uiPriority w:val="9"/>
    <w:qFormat/>
    <w:rsid w:val="00FE24BF"/>
    <w:pPr>
      <w:keepNext/>
      <w:keepLines/>
      <w:spacing w:before="200" w:after="0"/>
      <w:outlineLvl w:val="1"/>
    </w:pPr>
    <w:rPr>
      <w:rFonts w:eastAsia="MS Gothic"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qFormat/>
    <w:rsid w:val="00D065E6"/>
    <w:pPr>
      <w:keepNext/>
      <w:keepLines/>
      <w:spacing w:before="200" w:after="0"/>
      <w:outlineLvl w:val="2"/>
    </w:pPr>
    <w:rPr>
      <w:rFonts w:eastAsia="MS Gothic"/>
      <w:bCs/>
      <w:szCs w:val="48"/>
    </w:rPr>
  </w:style>
  <w:style w:type="paragraph" w:styleId="Nadpis4">
    <w:name w:val="heading 4"/>
    <w:basedOn w:val="Normln"/>
    <w:next w:val="Normln"/>
    <w:link w:val="Nadpis4Char"/>
    <w:uiPriority w:val="9"/>
    <w:qFormat/>
    <w:rsid w:val="00D065E6"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odnadpisSablona">
    <w:name w:val="PodnadpisSablona"/>
    <w:uiPriority w:val="1"/>
    <w:qFormat/>
    <w:rsid w:val="00FE24BF"/>
    <w:rPr>
      <w:rFonts w:ascii="Helvetica" w:hAnsi="Helvetica"/>
      <w:caps/>
      <w:color w:val="7A9C00"/>
      <w:sz w:val="44"/>
      <w:szCs w:val="48"/>
    </w:rPr>
  </w:style>
  <w:style w:type="character" w:customStyle="1" w:styleId="NadpisSablona">
    <w:name w:val="NadpisSablona"/>
    <w:uiPriority w:val="1"/>
    <w:qFormat/>
    <w:rsid w:val="00FE24BF"/>
    <w:rPr>
      <w:rFonts w:ascii="Helvetica" w:hAnsi="Helvetica"/>
      <w:b/>
      <w:caps/>
      <w:color w:val="7A9C00"/>
      <w:spacing w:val="20"/>
      <w:sz w:val="56"/>
      <w:szCs w:val="72"/>
    </w:rPr>
  </w:style>
  <w:style w:type="paragraph" w:styleId="Zhlav">
    <w:name w:val="header"/>
    <w:basedOn w:val="Normln"/>
    <w:link w:val="ZhlavChar"/>
    <w:uiPriority w:val="99"/>
    <w:unhideWhenUsed/>
    <w:rsid w:val="0063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3506C"/>
  </w:style>
  <w:style w:type="paragraph" w:styleId="Zpat">
    <w:name w:val="footer"/>
    <w:basedOn w:val="Normln"/>
    <w:link w:val="ZpatChar"/>
    <w:uiPriority w:val="99"/>
    <w:unhideWhenUsed/>
    <w:rsid w:val="0063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3506C"/>
  </w:style>
  <w:style w:type="character" w:customStyle="1" w:styleId="Stednmka11">
    <w:name w:val="Střední mřížka 11"/>
    <w:uiPriority w:val="99"/>
    <w:semiHidden/>
    <w:rsid w:val="0063506C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35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63506C"/>
    <w:rPr>
      <w:rFonts w:ascii="Tahoma" w:hAnsi="Tahoma" w:cs="Tahoma"/>
      <w:sz w:val="16"/>
      <w:szCs w:val="16"/>
    </w:rPr>
  </w:style>
  <w:style w:type="character" w:customStyle="1" w:styleId="Nadpis2Char">
    <w:name w:val="Nadpis 2 Char"/>
    <w:link w:val="Nadpis2"/>
    <w:uiPriority w:val="9"/>
    <w:rsid w:val="00FE24BF"/>
    <w:rPr>
      <w:rFonts w:ascii="Helvetica" w:eastAsia="MS Gothic" w:hAnsi="Helvetica"/>
      <w:bCs/>
      <w:sz w:val="32"/>
      <w:szCs w:val="26"/>
      <w:lang w:eastAsia="en-US"/>
    </w:rPr>
  </w:style>
  <w:style w:type="character" w:customStyle="1" w:styleId="Nadpis1Char">
    <w:name w:val="Nadpis 1 Char"/>
    <w:aliases w:val="PODNADPIS 2 Char"/>
    <w:link w:val="Nadpis1"/>
    <w:uiPriority w:val="9"/>
    <w:rsid w:val="00FE24BF"/>
    <w:rPr>
      <w:rFonts w:eastAsia="MS Gothic"/>
      <w:sz w:val="32"/>
      <w:szCs w:val="48"/>
      <w:lang w:eastAsia="en-US"/>
    </w:rPr>
  </w:style>
  <w:style w:type="character" w:styleId="slostrnky">
    <w:name w:val="page number"/>
    <w:uiPriority w:val="99"/>
    <w:semiHidden/>
    <w:unhideWhenUsed/>
    <w:rsid w:val="00E13C25"/>
  </w:style>
  <w:style w:type="character" w:customStyle="1" w:styleId="Nadpis3Char">
    <w:name w:val="Nadpis 3 Char"/>
    <w:link w:val="Nadpis3"/>
    <w:uiPriority w:val="9"/>
    <w:rsid w:val="00D065E6"/>
    <w:rPr>
      <w:rFonts w:eastAsia="MS Gothic" w:cs="Times New Roman"/>
      <w:bCs/>
      <w:szCs w:val="48"/>
    </w:rPr>
  </w:style>
  <w:style w:type="character" w:customStyle="1" w:styleId="Nadpis4Char">
    <w:name w:val="Nadpis 4 Char"/>
    <w:link w:val="Nadpis4"/>
    <w:uiPriority w:val="9"/>
    <w:rsid w:val="00D065E6"/>
    <w:rPr>
      <w:rFonts w:ascii="Cambria" w:eastAsia="MS Gothic" w:hAnsi="Cambria" w:cs="Times New Roman"/>
      <w:b/>
      <w:bCs/>
      <w:i/>
      <w:iCs/>
      <w:color w:val="4F81BD"/>
    </w:rPr>
  </w:style>
  <w:style w:type="character" w:styleId="Hypertextovodkaz">
    <w:name w:val="Hyperlink"/>
    <w:basedOn w:val="Standardnpsmoodstavce"/>
    <w:uiPriority w:val="99"/>
    <w:unhideWhenUsed/>
    <w:rsid w:val="009C6361"/>
    <w:rPr>
      <w:color w:val="0563C1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9C6361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92492E"/>
    <w:pPr>
      <w:ind w:left="720"/>
      <w:contextualSpacing/>
    </w:pPr>
  </w:style>
  <w:style w:type="character" w:customStyle="1" w:styleId="jlqj4b">
    <w:name w:val="jlqj4b"/>
    <w:basedOn w:val="Standardnpsmoodstavce"/>
    <w:rsid w:val="00C236AC"/>
  </w:style>
  <w:style w:type="paragraph" w:styleId="Titulek">
    <w:name w:val="caption"/>
    <w:basedOn w:val="Normln"/>
    <w:next w:val="Normln"/>
    <w:uiPriority w:val="35"/>
    <w:unhideWhenUsed/>
    <w:qFormat/>
    <w:rsid w:val="00CA647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C66C66"/>
    <w:rPr>
      <w:color w:val="605E5C"/>
      <w:shd w:val="clear" w:color="auto" w:fill="E1DFDD"/>
    </w:rPr>
  </w:style>
  <w:style w:type="paragraph" w:styleId="Seznamobrzk">
    <w:name w:val="table of figures"/>
    <w:basedOn w:val="Normln"/>
    <w:next w:val="Normln"/>
    <w:uiPriority w:val="99"/>
    <w:unhideWhenUsed/>
    <w:rsid w:val="00A72C5E"/>
    <w:pPr>
      <w:spacing w:after="0"/>
    </w:pPr>
  </w:style>
  <w:style w:type="paragraph" w:styleId="Nadpisobsahu">
    <w:name w:val="TOC Heading"/>
    <w:basedOn w:val="Nadpis1"/>
    <w:next w:val="Normln"/>
    <w:uiPriority w:val="39"/>
    <w:unhideWhenUsed/>
    <w:qFormat/>
    <w:rsid w:val="00243334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D60663"/>
    <w:pPr>
      <w:spacing w:after="100"/>
      <w:ind w:left="220"/>
    </w:pPr>
  </w:style>
  <w:style w:type="character" w:customStyle="1" w:styleId="smallindent">
    <w:name w:val="smallindent"/>
    <w:basedOn w:val="Standardnpsmoodstavce"/>
    <w:rsid w:val="00D53416"/>
  </w:style>
  <w:style w:type="character" w:customStyle="1" w:styleId="listseparator1">
    <w:name w:val="listseparator1"/>
    <w:basedOn w:val="Standardnpsmoodstavce"/>
    <w:rsid w:val="00D53416"/>
    <w:rPr>
      <w:b w:val="0"/>
      <w:bCs w:val="0"/>
      <w:color w:val="auto"/>
    </w:rPr>
  </w:style>
  <w:style w:type="character" w:customStyle="1" w:styleId="instance1">
    <w:name w:val="instance1"/>
    <w:basedOn w:val="Standardnpsmoodstavce"/>
    <w:rsid w:val="00D53416"/>
    <w:rPr>
      <w:b w:val="0"/>
      <w:bCs w:val="0"/>
      <w:color w:val="A52A2A"/>
    </w:rPr>
  </w:style>
  <w:style w:type="character" w:styleId="Sledovanodkaz">
    <w:name w:val="FollowedHyperlink"/>
    <w:basedOn w:val="Standardnpsmoodstavce"/>
    <w:uiPriority w:val="99"/>
    <w:semiHidden/>
    <w:unhideWhenUsed/>
    <w:rsid w:val="00493EFE"/>
    <w:rPr>
      <w:strike w:val="0"/>
      <w:dstrike w:val="0"/>
      <w:color w:val="800080"/>
      <w:u w:val="none"/>
      <w:effect w:val="none"/>
    </w:rPr>
  </w:style>
  <w:style w:type="paragraph" w:customStyle="1" w:styleId="msonormal0">
    <w:name w:val="msonormal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customStyle="1" w:styleId="objecttype">
    <w:name w:val="objecttype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800080"/>
      <w:sz w:val="24"/>
      <w:szCs w:val="24"/>
      <w:lang w:eastAsia="cs-CZ"/>
    </w:rPr>
  </w:style>
  <w:style w:type="paragraph" w:customStyle="1" w:styleId="objecttypemissing">
    <w:name w:val="objecttypemissing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800080"/>
      <w:sz w:val="24"/>
      <w:szCs w:val="24"/>
      <w:lang w:eastAsia="cs-CZ"/>
    </w:rPr>
  </w:style>
  <w:style w:type="paragraph" w:customStyle="1" w:styleId="referencemode">
    <w:name w:val="referencemode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52A2A"/>
      <w:sz w:val="24"/>
      <w:szCs w:val="24"/>
      <w:lang w:eastAsia="cs-CZ"/>
    </w:rPr>
  </w:style>
  <w:style w:type="paragraph" w:customStyle="1" w:styleId="predicatetext">
    <w:name w:val="predicatetext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6400"/>
      <w:sz w:val="24"/>
      <w:szCs w:val="24"/>
      <w:lang w:eastAsia="cs-CZ"/>
    </w:rPr>
  </w:style>
  <w:style w:type="paragraph" w:customStyle="1" w:styleId="quantifier">
    <w:name w:val="quantifier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0000CD"/>
      <w:sz w:val="24"/>
      <w:szCs w:val="24"/>
      <w:lang w:eastAsia="cs-CZ"/>
    </w:rPr>
  </w:style>
  <w:style w:type="paragraph" w:customStyle="1" w:styleId="primaryerrorreport">
    <w:name w:val="primaryerrorreport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0000"/>
      <w:sz w:val="24"/>
      <w:szCs w:val="24"/>
      <w:lang w:eastAsia="cs-CZ"/>
    </w:rPr>
  </w:style>
  <w:style w:type="paragraph" w:customStyle="1" w:styleId="secondaryerrorreport">
    <w:name w:val="secondaryerrorreport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cs-CZ"/>
    </w:rPr>
  </w:style>
  <w:style w:type="paragraph" w:customStyle="1" w:styleId="listseparator">
    <w:name w:val="listseparator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customStyle="1" w:styleId="logicaloperator">
    <w:name w:val="logicaloperator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0000CD"/>
      <w:sz w:val="24"/>
      <w:szCs w:val="24"/>
      <w:lang w:eastAsia="cs-CZ"/>
    </w:rPr>
  </w:style>
  <w:style w:type="paragraph" w:customStyle="1" w:styleId="note">
    <w:name w:val="note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i/>
      <w:iCs/>
      <w:color w:val="000000"/>
      <w:sz w:val="24"/>
      <w:szCs w:val="24"/>
      <w:lang w:eastAsia="cs-CZ"/>
    </w:rPr>
  </w:style>
  <w:style w:type="paragraph" w:customStyle="1" w:styleId="definition">
    <w:name w:val="definition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i/>
      <w:iCs/>
      <w:color w:val="000000"/>
      <w:sz w:val="24"/>
      <w:szCs w:val="24"/>
      <w:lang w:eastAsia="cs-CZ"/>
    </w:rPr>
  </w:style>
  <w:style w:type="paragraph" w:customStyle="1" w:styleId="notavailable">
    <w:name w:val="notavailable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i/>
      <w:iCs/>
      <w:sz w:val="24"/>
      <w:szCs w:val="24"/>
      <w:lang w:eastAsia="cs-CZ"/>
    </w:rPr>
  </w:style>
  <w:style w:type="paragraph" w:customStyle="1" w:styleId="instance">
    <w:name w:val="instance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52A2A"/>
      <w:sz w:val="24"/>
      <w:szCs w:val="24"/>
      <w:lang w:eastAsia="cs-CZ"/>
    </w:rPr>
  </w:style>
  <w:style w:type="character" w:customStyle="1" w:styleId="quantifier1">
    <w:name w:val="quantifier1"/>
    <w:basedOn w:val="Standardnpsmoodstavce"/>
    <w:rsid w:val="00493EFE"/>
    <w:rPr>
      <w:b/>
      <w:bCs/>
      <w:color w:val="0000CD"/>
    </w:rPr>
  </w:style>
  <w:style w:type="character" w:customStyle="1" w:styleId="referencemode1">
    <w:name w:val="referencemode1"/>
    <w:basedOn w:val="Standardnpsmoodstavce"/>
    <w:rsid w:val="00493EFE"/>
    <w:rPr>
      <w:b w:val="0"/>
      <w:bCs w:val="0"/>
      <w:color w:val="A52A2A"/>
    </w:rPr>
  </w:style>
  <w:style w:type="character" w:customStyle="1" w:styleId="indent">
    <w:name w:val="indent"/>
    <w:basedOn w:val="Standardnpsmoodstavce"/>
    <w:rsid w:val="00493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elementid:156ed029-59bf-4d37-bbf6-950bff270409" TargetMode="External"/><Relationship Id="rId117" Type="http://schemas.openxmlformats.org/officeDocument/2006/relationships/footer" Target="footer3.xml"/><Relationship Id="rId21" Type="http://schemas.openxmlformats.org/officeDocument/2006/relationships/hyperlink" Target="elementid:d9128eb7-9baf-4057-abf3-e4eb2b45f87a" TargetMode="External"/><Relationship Id="rId42" Type="http://schemas.openxmlformats.org/officeDocument/2006/relationships/hyperlink" Target="elementid:156ed029-59bf-4d37-bbf6-950bff270409" TargetMode="External"/><Relationship Id="rId47" Type="http://schemas.openxmlformats.org/officeDocument/2006/relationships/hyperlink" Target="elementid:fc12b96c-847f-4082-a3c7-39d0edb6bd00" TargetMode="External"/><Relationship Id="rId63" Type="http://schemas.openxmlformats.org/officeDocument/2006/relationships/hyperlink" Target="elementid:d9128eb7-9baf-4057-abf3-e4eb2b45f87a" TargetMode="External"/><Relationship Id="rId68" Type="http://schemas.openxmlformats.org/officeDocument/2006/relationships/hyperlink" Target="elementid:eb86f3ad-5f99-48ad-8976-c7babe093398" TargetMode="External"/><Relationship Id="rId84" Type="http://schemas.openxmlformats.org/officeDocument/2006/relationships/hyperlink" Target="elementid:74d89653-4816-4d3a-8be8-1373fb85c94b" TargetMode="External"/><Relationship Id="rId89" Type="http://schemas.openxmlformats.org/officeDocument/2006/relationships/hyperlink" Target="elementid:84b1e270-e0e5-4480-9eb4-bfade0edfb80" TargetMode="External"/><Relationship Id="rId112" Type="http://schemas.openxmlformats.org/officeDocument/2006/relationships/hyperlink" Target="elementid:156ed029-59bf-4d37-bbf6-950bff270409" TargetMode="External"/><Relationship Id="rId16" Type="http://schemas.openxmlformats.org/officeDocument/2006/relationships/hyperlink" Target="elementid:8b3ce739-9a7d-4db6-86bc-ae700b01380a" TargetMode="External"/><Relationship Id="rId107" Type="http://schemas.openxmlformats.org/officeDocument/2006/relationships/hyperlink" Target="elementid:d9128eb7-9baf-4057-abf3-e4eb2b45f87a" TargetMode="External"/><Relationship Id="rId11" Type="http://schemas.openxmlformats.org/officeDocument/2006/relationships/hyperlink" Target="elementid:d9128eb7-9baf-4057-abf3-e4eb2b45f87a" TargetMode="External"/><Relationship Id="rId32" Type="http://schemas.openxmlformats.org/officeDocument/2006/relationships/hyperlink" Target="elementid:74d89653-4816-4d3a-8be8-1373fb85c94b" TargetMode="External"/><Relationship Id="rId37" Type="http://schemas.openxmlformats.org/officeDocument/2006/relationships/hyperlink" Target="elementid:7fd1893d-236a-4f62-bcd8-8cb73db370a4" TargetMode="External"/><Relationship Id="rId53" Type="http://schemas.openxmlformats.org/officeDocument/2006/relationships/hyperlink" Target="elementid:eb86f3ad-5f99-48ad-8976-c7babe093398" TargetMode="External"/><Relationship Id="rId58" Type="http://schemas.openxmlformats.org/officeDocument/2006/relationships/hyperlink" Target="elementid:1b500f21-13ab-4a67-8916-c5030caebe2a" TargetMode="External"/><Relationship Id="rId74" Type="http://schemas.openxmlformats.org/officeDocument/2006/relationships/hyperlink" Target="elementid:eb86f3ad-5f99-48ad-8976-c7babe093398" TargetMode="External"/><Relationship Id="rId79" Type="http://schemas.openxmlformats.org/officeDocument/2006/relationships/hyperlink" Target="elementid:84b1e270-e0e5-4480-9eb4-bfade0edfb80" TargetMode="External"/><Relationship Id="rId102" Type="http://schemas.openxmlformats.org/officeDocument/2006/relationships/hyperlink" Target="elementid:156ed029-59bf-4d37-bbf6-950bff270409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elementid:74d89653-4816-4d3a-8be8-1373fb85c94b" TargetMode="External"/><Relationship Id="rId95" Type="http://schemas.openxmlformats.org/officeDocument/2006/relationships/hyperlink" Target="elementid:1e1d727a-18a8-4296-9bd7-7a95b6ec5653" TargetMode="External"/><Relationship Id="rId22" Type="http://schemas.openxmlformats.org/officeDocument/2006/relationships/hyperlink" Target="elementid:84b1e270-e0e5-4480-9eb4-bfade0edfb80" TargetMode="External"/><Relationship Id="rId27" Type="http://schemas.openxmlformats.org/officeDocument/2006/relationships/hyperlink" Target="elementid:eb86f3ad-5f99-48ad-8976-c7babe093398" TargetMode="External"/><Relationship Id="rId43" Type="http://schemas.openxmlformats.org/officeDocument/2006/relationships/hyperlink" Target="elementid:7c7c82c1-2c01-450f-902f-a9af21b9a6cf" TargetMode="External"/><Relationship Id="rId48" Type="http://schemas.openxmlformats.org/officeDocument/2006/relationships/hyperlink" Target="elementid:d9128eb7-9baf-4057-abf3-e4eb2b45f87a" TargetMode="External"/><Relationship Id="rId64" Type="http://schemas.openxmlformats.org/officeDocument/2006/relationships/hyperlink" Target="elementid:1b500f21-13ab-4a67-8916-c5030caebe2a" TargetMode="External"/><Relationship Id="rId69" Type="http://schemas.openxmlformats.org/officeDocument/2006/relationships/hyperlink" Target="elementid:d9128eb7-9baf-4057-abf3-e4eb2b45f87a" TargetMode="External"/><Relationship Id="rId113" Type="http://schemas.openxmlformats.org/officeDocument/2006/relationships/header" Target="header1.xml"/><Relationship Id="rId118" Type="http://schemas.openxmlformats.org/officeDocument/2006/relationships/fontTable" Target="fontTable.xml"/><Relationship Id="rId80" Type="http://schemas.openxmlformats.org/officeDocument/2006/relationships/hyperlink" Target="elementid:74d89653-4816-4d3a-8be8-1373fb85c94b" TargetMode="External"/><Relationship Id="rId85" Type="http://schemas.openxmlformats.org/officeDocument/2006/relationships/hyperlink" Target="elementid:d9128eb7-9baf-4057-abf3-e4eb2b45f87a" TargetMode="External"/><Relationship Id="rId12" Type="http://schemas.openxmlformats.org/officeDocument/2006/relationships/hyperlink" Target="elementid:d9128eb7-9baf-4057-abf3-e4eb2b45f87a" TargetMode="External"/><Relationship Id="rId17" Type="http://schemas.openxmlformats.org/officeDocument/2006/relationships/hyperlink" Target="elementid:882f9a09-cf71-471d-8477-d9ea66686294" TargetMode="External"/><Relationship Id="rId33" Type="http://schemas.openxmlformats.org/officeDocument/2006/relationships/hyperlink" Target="elementid:7b0d9d09-164d-4f77-8f82-1eb815fb91be" TargetMode="External"/><Relationship Id="rId38" Type="http://schemas.openxmlformats.org/officeDocument/2006/relationships/hyperlink" Target="elementid:d9128eb7-9baf-4057-abf3-e4eb2b45f87a" TargetMode="External"/><Relationship Id="rId59" Type="http://schemas.openxmlformats.org/officeDocument/2006/relationships/hyperlink" Target="elementid:eb86f3ad-5f99-48ad-8976-c7babe093398" TargetMode="External"/><Relationship Id="rId103" Type="http://schemas.openxmlformats.org/officeDocument/2006/relationships/hyperlink" Target="elementid:d9128eb7-9baf-4057-abf3-e4eb2b45f87a" TargetMode="External"/><Relationship Id="rId108" Type="http://schemas.openxmlformats.org/officeDocument/2006/relationships/hyperlink" Target="elementid:84b1e270-e0e5-4480-9eb4-bfade0edfb80" TargetMode="External"/><Relationship Id="rId54" Type="http://schemas.openxmlformats.org/officeDocument/2006/relationships/hyperlink" Target="elementid:d9128eb7-9baf-4057-abf3-e4eb2b45f87a" TargetMode="External"/><Relationship Id="rId70" Type="http://schemas.openxmlformats.org/officeDocument/2006/relationships/hyperlink" Target="elementid:1b500f21-13ab-4a67-8916-c5030caebe2a" TargetMode="External"/><Relationship Id="rId75" Type="http://schemas.openxmlformats.org/officeDocument/2006/relationships/hyperlink" Target="elementid:d9128eb7-9baf-4057-abf3-e4eb2b45f87a" TargetMode="External"/><Relationship Id="rId91" Type="http://schemas.openxmlformats.org/officeDocument/2006/relationships/hyperlink" Target="elementid:d9128eb7-9baf-4057-abf3-e4eb2b45f87a" TargetMode="External"/><Relationship Id="rId96" Type="http://schemas.openxmlformats.org/officeDocument/2006/relationships/hyperlink" Target="elementid:156ed029-59bf-4d37-bbf6-950bff27040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elementid:74d89653-4816-4d3a-8be8-1373fb85c94b" TargetMode="External"/><Relationship Id="rId28" Type="http://schemas.openxmlformats.org/officeDocument/2006/relationships/hyperlink" Target="elementid:d9128eb7-9baf-4057-abf3-e4eb2b45f87a" TargetMode="External"/><Relationship Id="rId49" Type="http://schemas.openxmlformats.org/officeDocument/2006/relationships/hyperlink" Target="elementid:1e1d727a-18a8-4296-9bd7-7a95b6ec5653" TargetMode="External"/><Relationship Id="rId114" Type="http://schemas.openxmlformats.org/officeDocument/2006/relationships/header" Target="header2.xml"/><Relationship Id="rId119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hyperlink" Target="elementid:74d89653-4816-4d3a-8be8-1373fb85c94b" TargetMode="External"/><Relationship Id="rId44" Type="http://schemas.openxmlformats.org/officeDocument/2006/relationships/hyperlink" Target="elementid:fc12b96c-847f-4082-a3c7-39d0edb6bd00" TargetMode="External"/><Relationship Id="rId52" Type="http://schemas.openxmlformats.org/officeDocument/2006/relationships/hyperlink" Target="elementid:1b500f21-13ab-4a67-8916-c5030caebe2a" TargetMode="External"/><Relationship Id="rId60" Type="http://schemas.openxmlformats.org/officeDocument/2006/relationships/hyperlink" Target="elementid:d9128eb7-9baf-4057-abf3-e4eb2b45f87a" TargetMode="External"/><Relationship Id="rId65" Type="http://schemas.openxmlformats.org/officeDocument/2006/relationships/hyperlink" Target="elementid:eb86f3ad-5f99-48ad-8976-c7babe093398" TargetMode="External"/><Relationship Id="rId73" Type="http://schemas.openxmlformats.org/officeDocument/2006/relationships/hyperlink" Target="elementid:1b500f21-13ab-4a67-8916-c5030caebe2a" TargetMode="External"/><Relationship Id="rId78" Type="http://schemas.openxmlformats.org/officeDocument/2006/relationships/hyperlink" Target="elementid:d9128eb7-9baf-4057-abf3-e4eb2b45f87a" TargetMode="External"/><Relationship Id="rId81" Type="http://schemas.openxmlformats.org/officeDocument/2006/relationships/hyperlink" Target="elementid:74d89653-4816-4d3a-8be8-1373fb85c94b" TargetMode="External"/><Relationship Id="rId86" Type="http://schemas.openxmlformats.org/officeDocument/2006/relationships/hyperlink" Target="elementid:84b1e270-e0e5-4480-9eb4-bfade0edfb80" TargetMode="External"/><Relationship Id="rId94" Type="http://schemas.openxmlformats.org/officeDocument/2006/relationships/hyperlink" Target="elementid:d9128eb7-9baf-4057-abf3-e4eb2b45f87a" TargetMode="External"/><Relationship Id="rId99" Type="http://schemas.openxmlformats.org/officeDocument/2006/relationships/hyperlink" Target="elementid:156ed029-59bf-4d37-bbf6-950bff270409" TargetMode="External"/><Relationship Id="rId101" Type="http://schemas.openxmlformats.org/officeDocument/2006/relationships/hyperlink" Target="elementid:1e1d727a-18a8-4296-9bd7-7a95b6ec565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elementid:8b3ce739-9a7d-4db6-86bc-ae700b01380a" TargetMode="External"/><Relationship Id="rId18" Type="http://schemas.openxmlformats.org/officeDocument/2006/relationships/hyperlink" Target="elementid:d9128eb7-9baf-4057-abf3-e4eb2b45f87a" TargetMode="External"/><Relationship Id="rId39" Type="http://schemas.openxmlformats.org/officeDocument/2006/relationships/hyperlink" Target="elementid:84b1e270-e0e5-4480-9eb4-bfade0edfb80" TargetMode="External"/><Relationship Id="rId109" Type="http://schemas.openxmlformats.org/officeDocument/2006/relationships/hyperlink" Target="elementid:74d89653-4816-4d3a-8be8-1373fb85c94b" TargetMode="External"/><Relationship Id="rId34" Type="http://schemas.openxmlformats.org/officeDocument/2006/relationships/hyperlink" Target="elementid:7fd1893d-236a-4f62-bcd8-8cb73db370a4" TargetMode="External"/><Relationship Id="rId50" Type="http://schemas.openxmlformats.org/officeDocument/2006/relationships/hyperlink" Target="elementid:156ed029-59bf-4d37-bbf6-950bff270409" TargetMode="External"/><Relationship Id="rId55" Type="http://schemas.openxmlformats.org/officeDocument/2006/relationships/hyperlink" Target="elementid:1b500f21-13ab-4a67-8916-c5030caebe2a" TargetMode="External"/><Relationship Id="rId76" Type="http://schemas.openxmlformats.org/officeDocument/2006/relationships/hyperlink" Target="elementid:84b1e270-e0e5-4480-9eb4-bfade0edfb80" TargetMode="External"/><Relationship Id="rId97" Type="http://schemas.openxmlformats.org/officeDocument/2006/relationships/hyperlink" Target="elementid:d9128eb7-9baf-4057-abf3-e4eb2b45f87a" TargetMode="External"/><Relationship Id="rId104" Type="http://schemas.openxmlformats.org/officeDocument/2006/relationships/hyperlink" Target="elementid:1e1d727a-18a8-4296-9bd7-7a95b6ec5653" TargetMode="External"/><Relationship Id="rId7" Type="http://schemas.openxmlformats.org/officeDocument/2006/relationships/endnotes" Target="endnotes.xml"/><Relationship Id="rId71" Type="http://schemas.openxmlformats.org/officeDocument/2006/relationships/hyperlink" Target="elementid:eb86f3ad-5f99-48ad-8976-c7babe093398" TargetMode="External"/><Relationship Id="rId92" Type="http://schemas.openxmlformats.org/officeDocument/2006/relationships/hyperlink" Target="elementid:1e1d727a-18a8-4296-9bd7-7a95b6ec5653" TargetMode="External"/><Relationship Id="rId2" Type="http://schemas.openxmlformats.org/officeDocument/2006/relationships/numbering" Target="numbering.xml"/><Relationship Id="rId29" Type="http://schemas.openxmlformats.org/officeDocument/2006/relationships/hyperlink" Target="elementid:1b500f21-13ab-4a67-8916-c5030caebe2a" TargetMode="External"/><Relationship Id="rId24" Type="http://schemas.openxmlformats.org/officeDocument/2006/relationships/hyperlink" Target="elementid:d9128eb7-9baf-4057-abf3-e4eb2b45f87a" TargetMode="External"/><Relationship Id="rId40" Type="http://schemas.openxmlformats.org/officeDocument/2006/relationships/hyperlink" Target="elementid:74d89653-4816-4d3a-8be8-1373fb85c94b" TargetMode="External"/><Relationship Id="rId45" Type="http://schemas.openxmlformats.org/officeDocument/2006/relationships/hyperlink" Target="elementid:156ed029-59bf-4d37-bbf6-950bff270409" TargetMode="External"/><Relationship Id="rId66" Type="http://schemas.openxmlformats.org/officeDocument/2006/relationships/hyperlink" Target="elementid:d9128eb7-9baf-4057-abf3-e4eb2b45f87a" TargetMode="External"/><Relationship Id="rId87" Type="http://schemas.openxmlformats.org/officeDocument/2006/relationships/hyperlink" Target="elementid:74d89653-4816-4d3a-8be8-1373fb85c94b" TargetMode="External"/><Relationship Id="rId110" Type="http://schemas.openxmlformats.org/officeDocument/2006/relationships/hyperlink" Target="elementid:d9128eb7-9baf-4057-abf3-e4eb2b45f87a" TargetMode="External"/><Relationship Id="rId115" Type="http://schemas.openxmlformats.org/officeDocument/2006/relationships/footer" Target="footer1.xml"/><Relationship Id="rId61" Type="http://schemas.openxmlformats.org/officeDocument/2006/relationships/hyperlink" Target="elementid:1b500f21-13ab-4a67-8916-c5030caebe2a" TargetMode="External"/><Relationship Id="rId82" Type="http://schemas.openxmlformats.org/officeDocument/2006/relationships/hyperlink" Target="elementid:d9128eb7-9baf-4057-abf3-e4eb2b45f87a" TargetMode="External"/><Relationship Id="rId19" Type="http://schemas.openxmlformats.org/officeDocument/2006/relationships/hyperlink" Target="elementid:1b500f21-13ab-4a67-8916-c5030caebe2a" TargetMode="External"/><Relationship Id="rId14" Type="http://schemas.openxmlformats.org/officeDocument/2006/relationships/hyperlink" Target="elementid:882f9a09-cf71-471d-8477-d9ea66686294" TargetMode="External"/><Relationship Id="rId30" Type="http://schemas.openxmlformats.org/officeDocument/2006/relationships/hyperlink" Target="elementid:eb86f3ad-5f99-48ad-8976-c7babe093398" TargetMode="External"/><Relationship Id="rId35" Type="http://schemas.openxmlformats.org/officeDocument/2006/relationships/hyperlink" Target="elementid:74d89653-4816-4d3a-8be8-1373fb85c94b" TargetMode="External"/><Relationship Id="rId56" Type="http://schemas.openxmlformats.org/officeDocument/2006/relationships/hyperlink" Target="elementid:eb86f3ad-5f99-48ad-8976-c7babe093398" TargetMode="External"/><Relationship Id="rId77" Type="http://schemas.openxmlformats.org/officeDocument/2006/relationships/hyperlink" Target="elementid:74d89653-4816-4d3a-8be8-1373fb85c94b" TargetMode="External"/><Relationship Id="rId100" Type="http://schemas.openxmlformats.org/officeDocument/2006/relationships/hyperlink" Target="elementid:d9128eb7-9baf-4057-abf3-e4eb2b45f87a" TargetMode="External"/><Relationship Id="rId105" Type="http://schemas.openxmlformats.org/officeDocument/2006/relationships/hyperlink" Target="elementid:156ed029-59bf-4d37-bbf6-950bff270409" TargetMode="External"/><Relationship Id="rId8" Type="http://schemas.openxmlformats.org/officeDocument/2006/relationships/image" Target="media/image1.png"/><Relationship Id="rId51" Type="http://schemas.openxmlformats.org/officeDocument/2006/relationships/hyperlink" Target="elementid:d9128eb7-9baf-4057-abf3-e4eb2b45f87a" TargetMode="External"/><Relationship Id="rId72" Type="http://schemas.openxmlformats.org/officeDocument/2006/relationships/hyperlink" Target="elementid:d9128eb7-9baf-4057-abf3-e4eb2b45f87a" TargetMode="External"/><Relationship Id="rId93" Type="http://schemas.openxmlformats.org/officeDocument/2006/relationships/hyperlink" Target="elementid:156ed029-59bf-4d37-bbf6-950bff270409" TargetMode="External"/><Relationship Id="rId98" Type="http://schemas.openxmlformats.org/officeDocument/2006/relationships/hyperlink" Target="elementid:1e1d727a-18a8-4296-9bd7-7a95b6ec5653" TargetMode="External"/><Relationship Id="rId3" Type="http://schemas.openxmlformats.org/officeDocument/2006/relationships/styles" Target="styles.xml"/><Relationship Id="rId25" Type="http://schemas.openxmlformats.org/officeDocument/2006/relationships/hyperlink" Target="elementid:1e1d727a-18a8-4296-9bd7-7a95b6ec5653" TargetMode="External"/><Relationship Id="rId46" Type="http://schemas.openxmlformats.org/officeDocument/2006/relationships/hyperlink" Target="elementid:7c7c82c1-2c01-450f-902f-a9af21b9a6cf" TargetMode="External"/><Relationship Id="rId67" Type="http://schemas.openxmlformats.org/officeDocument/2006/relationships/hyperlink" Target="elementid:1b500f21-13ab-4a67-8916-c5030caebe2a" TargetMode="External"/><Relationship Id="rId116" Type="http://schemas.openxmlformats.org/officeDocument/2006/relationships/footer" Target="footer2.xml"/><Relationship Id="rId20" Type="http://schemas.openxmlformats.org/officeDocument/2006/relationships/hyperlink" Target="elementid:eb86f3ad-5f99-48ad-8976-c7babe093398" TargetMode="External"/><Relationship Id="rId41" Type="http://schemas.openxmlformats.org/officeDocument/2006/relationships/hyperlink" Target="elementid:156ed029-59bf-4d37-bbf6-950bff270409" TargetMode="External"/><Relationship Id="rId62" Type="http://schemas.openxmlformats.org/officeDocument/2006/relationships/hyperlink" Target="elementid:eb86f3ad-5f99-48ad-8976-c7babe093398" TargetMode="External"/><Relationship Id="rId83" Type="http://schemas.openxmlformats.org/officeDocument/2006/relationships/hyperlink" Target="elementid:84b1e270-e0e5-4480-9eb4-bfade0edfb80" TargetMode="External"/><Relationship Id="rId88" Type="http://schemas.openxmlformats.org/officeDocument/2006/relationships/hyperlink" Target="elementid:d9128eb7-9baf-4057-abf3-e4eb2b45f87a" TargetMode="External"/><Relationship Id="rId111" Type="http://schemas.openxmlformats.org/officeDocument/2006/relationships/hyperlink" Target="elementid:1e1d727a-18a8-4296-9bd7-7a95b6ec5653" TargetMode="External"/><Relationship Id="rId15" Type="http://schemas.openxmlformats.org/officeDocument/2006/relationships/hyperlink" Target="elementid:d9128eb7-9baf-4057-abf3-e4eb2b45f87a" TargetMode="External"/><Relationship Id="rId36" Type="http://schemas.openxmlformats.org/officeDocument/2006/relationships/hyperlink" Target="elementid:7b0d9d09-164d-4f77-8f82-1eb815fb91be" TargetMode="External"/><Relationship Id="rId57" Type="http://schemas.openxmlformats.org/officeDocument/2006/relationships/hyperlink" Target="elementid:d9128eb7-9baf-4057-abf3-e4eb2b45f87a" TargetMode="External"/><Relationship Id="rId106" Type="http://schemas.openxmlformats.org/officeDocument/2006/relationships/hyperlink" Target="elementid:d9128eb7-9baf-4057-abf3-e4eb2b45f87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ablona_obecny_word_PrF%20(1)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AB2C5F90-1CC0-40A3-85F2-ABF65E810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sablona_obecny_word_PrF (1)</Template>
  <TotalTime>61</TotalTime>
  <Pages>4</Pages>
  <Words>1233</Words>
  <Characters>7275</Characters>
  <Application>Microsoft Office Word</Application>
  <DocSecurity>0</DocSecurity>
  <Lines>60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</dc:creator>
  <cp:keywords/>
  <cp:lastModifiedBy>Jan Sonnek</cp:lastModifiedBy>
  <cp:revision>33</cp:revision>
  <cp:lastPrinted>2016-04-14T09:25:00Z</cp:lastPrinted>
  <dcterms:created xsi:type="dcterms:W3CDTF">2021-03-30T14:02:00Z</dcterms:created>
  <dcterms:modified xsi:type="dcterms:W3CDTF">2021-04-10T13:17:00Z</dcterms:modified>
</cp:coreProperties>
</file>