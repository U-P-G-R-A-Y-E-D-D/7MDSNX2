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3426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04F96D5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85A3B21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89B1AFC" w14:textId="3FA9D868" w:rsidR="00AB1547" w:rsidRPr="002E792B" w:rsidRDefault="00E36B10" w:rsidP="00591F3B">
      <w:pPr>
        <w:spacing w:after="0" w:line="360" w:lineRule="auto"/>
        <w:jc w:val="center"/>
        <w:rPr>
          <w:sz w:val="18"/>
          <w:szCs w:val="18"/>
        </w:rPr>
      </w:pPr>
      <w:r>
        <w:rPr>
          <w:noProof/>
          <w:lang w:eastAsia="cs-CZ"/>
        </w:rPr>
        <w:drawing>
          <wp:anchor distT="0" distB="0" distL="114300" distR="114300" simplePos="0" relativeHeight="251657728" behindDoc="1" locked="0" layoutInCell="1" allowOverlap="1" wp14:anchorId="43776FC8" wp14:editId="11748F4B">
            <wp:simplePos x="0" y="0"/>
            <wp:positionH relativeFrom="column">
              <wp:posOffset>848995</wp:posOffset>
            </wp:positionH>
            <wp:positionV relativeFrom="paragraph">
              <wp:posOffset>182245</wp:posOffset>
            </wp:positionV>
            <wp:extent cx="4065905" cy="323977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6FFA6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476A75CC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5A35DB90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5F3515F4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12980809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56CD587A" w14:textId="64506682" w:rsidR="00AB1547" w:rsidRPr="002E792B" w:rsidRDefault="00E36B10" w:rsidP="002E792B">
      <w:pPr>
        <w:spacing w:before="480" w:after="0" w:line="312" w:lineRule="auto"/>
        <w:jc w:val="center"/>
        <w:rPr>
          <w:color w:val="7A9C00"/>
          <w:sz w:val="56"/>
          <w:szCs w:val="56"/>
        </w:rPr>
      </w:pPr>
      <w:r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6704" behindDoc="1" locked="0" layoutInCell="1" allowOverlap="1" wp14:anchorId="58081F5A" wp14:editId="0C045660">
                <wp:simplePos x="0" y="0"/>
                <wp:positionH relativeFrom="column">
                  <wp:posOffset>990600</wp:posOffset>
                </wp:positionH>
                <wp:positionV relativeFrom="paragraph">
                  <wp:posOffset>140334</wp:posOffset>
                </wp:positionV>
                <wp:extent cx="378777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465D" id="Straight Connector 10" o:spid="_x0000_s1026" style="position:absolute;z-index:-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78pt,11.05pt" to="376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" strokecolor="#7a9c22" strokeweight="1pt">
                <o:lock v:ext="edit" shapetype="f"/>
              </v:line>
            </w:pict>
          </mc:Fallback>
        </mc:AlternateContent>
      </w:r>
      <w:r w:rsidR="00A75828">
        <w:rPr>
          <w:color w:val="7A9C00"/>
          <w:sz w:val="56"/>
          <w:szCs w:val="56"/>
        </w:rPr>
        <w:t>KORESPONDENČNÍ ÚKOL</w:t>
      </w:r>
      <w:r w:rsidR="00B71585">
        <w:rPr>
          <w:color w:val="7A9C00"/>
          <w:sz w:val="56"/>
          <w:szCs w:val="56"/>
        </w:rPr>
        <w:t xml:space="preserve"> Č. </w:t>
      </w:r>
      <w:r w:rsidR="00493EFE">
        <w:rPr>
          <w:color w:val="7A9C00"/>
          <w:sz w:val="56"/>
          <w:szCs w:val="56"/>
        </w:rPr>
        <w:t>2</w:t>
      </w:r>
    </w:p>
    <w:p w14:paraId="1EC823C1" w14:textId="7B5FEB67" w:rsidR="005E4CE9" w:rsidRPr="002E792B" w:rsidRDefault="005E4CE9" w:rsidP="005E4CE9">
      <w:pPr>
        <w:spacing w:after="0" w:line="312" w:lineRule="auto"/>
        <w:jc w:val="center"/>
        <w:rPr>
          <w:color w:val="7A9C00"/>
          <w:sz w:val="56"/>
          <w:szCs w:val="56"/>
        </w:rPr>
      </w:pPr>
      <w:r w:rsidRPr="002E792B">
        <w:rPr>
          <w:color w:val="7A9C00"/>
          <w:sz w:val="56"/>
          <w:szCs w:val="56"/>
        </w:rPr>
        <w:t>PŘÍRODOVĚDECK</w:t>
      </w:r>
      <w:r w:rsidR="00664D5A">
        <w:rPr>
          <w:color w:val="7A9C00"/>
          <w:sz w:val="56"/>
          <w:szCs w:val="56"/>
        </w:rPr>
        <w:t>Á</w:t>
      </w:r>
      <w:r w:rsidR="00AB1547" w:rsidRPr="002E792B">
        <w:rPr>
          <w:color w:val="7A9C00"/>
          <w:sz w:val="56"/>
          <w:szCs w:val="56"/>
        </w:rPr>
        <w:t xml:space="preserve"> FAKULT</w:t>
      </w:r>
      <w:r w:rsidR="00664D5A">
        <w:rPr>
          <w:color w:val="7A9C00"/>
          <w:sz w:val="56"/>
          <w:szCs w:val="56"/>
        </w:rPr>
        <w:t>A</w:t>
      </w:r>
      <w:r w:rsidR="00F63BC3" w:rsidRPr="002E792B">
        <w:rPr>
          <w:color w:val="7A9C00"/>
          <w:sz w:val="56"/>
          <w:szCs w:val="56"/>
        </w:rPr>
        <w:t xml:space="preserve"> OU</w:t>
      </w:r>
    </w:p>
    <w:p w14:paraId="7F105802" w14:textId="5058245F" w:rsidR="00AB1547" w:rsidRPr="002E792B" w:rsidRDefault="00E36B10" w:rsidP="005E4CE9">
      <w:pPr>
        <w:spacing w:after="0" w:line="312" w:lineRule="auto"/>
        <w:jc w:val="center"/>
        <w:rPr>
          <w:b/>
          <w:bCs/>
          <w:color w:val="7A9C00"/>
          <w:spacing w:val="50"/>
          <w:sz w:val="56"/>
          <w:szCs w:val="56"/>
        </w:rPr>
      </w:pPr>
      <w:r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4AA7956A" wp14:editId="0F4F171C">
                <wp:simplePos x="0" y="0"/>
                <wp:positionH relativeFrom="column">
                  <wp:posOffset>1828800</wp:posOffset>
                </wp:positionH>
                <wp:positionV relativeFrom="paragraph">
                  <wp:posOffset>488949</wp:posOffset>
                </wp:positionV>
                <wp:extent cx="20574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376D7" id="Straight Connector 1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in,38.5pt" to="30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" strokecolor="#7a9c22" strokeweight="1pt">
                <o:lock v:ext="edit" shapetype="f"/>
              </v:line>
            </w:pict>
          </mc:Fallback>
        </mc:AlternateContent>
      </w:r>
      <w:r w:rsidR="00AB1547" w:rsidRPr="002E792B">
        <w:rPr>
          <w:b/>
          <w:bCs/>
          <w:color w:val="7A9C00"/>
          <w:spacing w:val="50"/>
          <w:sz w:val="56"/>
          <w:szCs w:val="56"/>
        </w:rPr>
        <w:t>20</w:t>
      </w:r>
      <w:r w:rsidR="00D75C44">
        <w:rPr>
          <w:b/>
          <w:bCs/>
          <w:color w:val="7A9C00"/>
          <w:spacing w:val="50"/>
          <w:sz w:val="56"/>
          <w:szCs w:val="56"/>
        </w:rPr>
        <w:t>2</w:t>
      </w:r>
      <w:r w:rsidR="00501C6B">
        <w:rPr>
          <w:b/>
          <w:bCs/>
          <w:color w:val="7A9C00"/>
          <w:spacing w:val="50"/>
          <w:sz w:val="56"/>
          <w:szCs w:val="56"/>
        </w:rPr>
        <w:t>1</w:t>
      </w:r>
      <w:r w:rsidR="00D75C44">
        <w:rPr>
          <w:b/>
          <w:bCs/>
          <w:color w:val="7A9C00"/>
          <w:spacing w:val="50"/>
          <w:sz w:val="56"/>
          <w:szCs w:val="56"/>
        </w:rPr>
        <w:t>/2</w:t>
      </w:r>
      <w:r w:rsidR="00501C6B">
        <w:rPr>
          <w:b/>
          <w:bCs/>
          <w:color w:val="7A9C00"/>
          <w:spacing w:val="50"/>
          <w:sz w:val="56"/>
          <w:szCs w:val="56"/>
        </w:rPr>
        <w:t>2</w:t>
      </w:r>
    </w:p>
    <w:p w14:paraId="310D4E12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6678E06E" w14:textId="448C8474" w:rsidR="0046137B" w:rsidRDefault="0046137B" w:rsidP="0046137B"/>
    <w:p w14:paraId="5DC24170" w14:textId="513CD02D" w:rsidR="001A427C" w:rsidRDefault="001A427C" w:rsidP="0046137B">
      <w:r>
        <w:t>Formátoval: Jan Sonnek</w:t>
      </w:r>
      <w:r>
        <w:tab/>
      </w:r>
      <w:r>
        <w:tab/>
      </w:r>
      <w:r>
        <w:tab/>
      </w:r>
      <w:r>
        <w:tab/>
      </w:r>
      <w:r>
        <w:tab/>
      </w:r>
      <w:r>
        <w:tab/>
        <w:t>Studentské číslo: R19332</w:t>
      </w:r>
    </w:p>
    <w:p w14:paraId="250B3D52" w14:textId="38352D5E" w:rsidR="001A427C" w:rsidRPr="002E792B" w:rsidRDefault="001A427C" w:rsidP="0046137B">
      <w:r>
        <w:t xml:space="preserve">Předmět: </w:t>
      </w:r>
      <w:r w:rsidR="000E24C3">
        <w:t xml:space="preserve"> 7</w:t>
      </w:r>
      <w:r w:rsidR="00A75828">
        <w:t>MDSN</w:t>
      </w:r>
      <w:r>
        <w:tab/>
      </w:r>
      <w:r>
        <w:tab/>
      </w:r>
      <w:r>
        <w:tab/>
      </w:r>
      <w:r>
        <w:tab/>
      </w:r>
      <w:r w:rsidR="00A75828">
        <w:tab/>
      </w:r>
      <w:r w:rsidR="00A75828">
        <w:tab/>
      </w:r>
      <w:r w:rsidR="00A75828">
        <w:tab/>
      </w:r>
      <w:r>
        <w:t xml:space="preserve">Datum: </w:t>
      </w:r>
      <w:r w:rsidR="00A75828">
        <w:t>10</w:t>
      </w:r>
      <w:r>
        <w:t xml:space="preserve">. </w:t>
      </w:r>
      <w:r w:rsidR="00A75828">
        <w:t>4</w:t>
      </w:r>
      <w:r>
        <w:t>. 202</w:t>
      </w:r>
      <w:r w:rsidR="00501C6B">
        <w:t>1</w:t>
      </w:r>
    </w:p>
    <w:p w14:paraId="382E8068" w14:textId="77777777" w:rsidR="003D16F4" w:rsidRDefault="005E4CE9">
      <w:r w:rsidRPr="002E792B">
        <w:br w:type="page"/>
      </w:r>
    </w:p>
    <w:p w14:paraId="4C71566F" w14:textId="4F9D1FD9" w:rsidR="00493EFE" w:rsidRPr="003D16F4" w:rsidRDefault="003D16F4" w:rsidP="00D53416">
      <w:pPr>
        <w:ind w:left="360"/>
        <w:rPr>
          <w:rStyle w:val="PodnadpisSablona"/>
        </w:rPr>
      </w:pPr>
      <w:r w:rsidRPr="003D16F4">
        <w:rPr>
          <w:rStyle w:val="PodnadpisSablona"/>
        </w:rPr>
        <w:lastRenderedPageBreak/>
        <w:t>zadání</w:t>
      </w:r>
    </w:p>
    <w:p w14:paraId="333B1172" w14:textId="7C1908EB" w:rsidR="00493EFE" w:rsidRDefault="00493EFE" w:rsidP="00D53416">
      <w:pPr>
        <w:ind w:left="360"/>
        <w:rPr>
          <w:sz w:val="24"/>
          <w:szCs w:val="24"/>
        </w:rPr>
      </w:pPr>
    </w:p>
    <w:p w14:paraId="67781CA6" w14:textId="2C354F09" w:rsidR="00493EFE" w:rsidRDefault="003D16F4" w:rsidP="00D53416">
      <w:pPr>
        <w:ind w:left="360"/>
        <w:rPr>
          <w:sz w:val="24"/>
          <w:szCs w:val="24"/>
        </w:rPr>
      </w:pPr>
      <w:r w:rsidRPr="003D16F4">
        <w:rPr>
          <w:sz w:val="24"/>
          <w:szCs w:val="24"/>
        </w:rPr>
        <w:drawing>
          <wp:inline distT="0" distB="0" distL="0" distR="0" wp14:anchorId="1425D195" wp14:editId="2C33EC74">
            <wp:extent cx="5759450" cy="6286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0F43" w14:textId="43B6ABFD" w:rsidR="00493EFE" w:rsidRDefault="00493EFE" w:rsidP="00D53416">
      <w:pPr>
        <w:ind w:left="360"/>
        <w:rPr>
          <w:sz w:val="24"/>
          <w:szCs w:val="24"/>
        </w:rPr>
      </w:pPr>
    </w:p>
    <w:p w14:paraId="51F0EAB1" w14:textId="78BA94D6" w:rsidR="00493EFE" w:rsidRPr="00493EFE" w:rsidRDefault="00493EFE" w:rsidP="00D53416">
      <w:pPr>
        <w:ind w:left="360"/>
        <w:rPr>
          <w:rStyle w:val="PodnadpisSablona"/>
        </w:rPr>
      </w:pPr>
      <w:r>
        <w:rPr>
          <w:rStyle w:val="PodnadpisSablona"/>
        </w:rPr>
        <w:t>NORMA</w:t>
      </w:r>
    </w:p>
    <w:p w14:paraId="013CA013" w14:textId="088F7F9F" w:rsidR="00493EFE" w:rsidRDefault="00493EFE" w:rsidP="00D53416">
      <w:pPr>
        <w:ind w:left="360"/>
        <w:rPr>
          <w:sz w:val="24"/>
          <w:szCs w:val="24"/>
        </w:rPr>
      </w:pPr>
      <w:r w:rsidRPr="00493EFE">
        <w:rPr>
          <w:noProof/>
          <w:sz w:val="24"/>
          <w:szCs w:val="24"/>
        </w:rPr>
        <w:drawing>
          <wp:inline distT="0" distB="0" distL="0" distR="0" wp14:anchorId="4438C123" wp14:editId="37D1D970">
            <wp:extent cx="5759450" cy="3137535"/>
            <wp:effectExtent l="0" t="0" r="0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B9C0" w14:textId="35DAFAE2" w:rsidR="00493EFE" w:rsidRDefault="00493EFE" w:rsidP="00D53416">
      <w:pPr>
        <w:ind w:left="360"/>
        <w:rPr>
          <w:sz w:val="24"/>
          <w:szCs w:val="24"/>
        </w:rPr>
      </w:pPr>
    </w:p>
    <w:p w14:paraId="2CD77543" w14:textId="60BA57EA" w:rsidR="00493EFE" w:rsidRDefault="00493EFE" w:rsidP="00D53416">
      <w:pPr>
        <w:ind w:left="360"/>
        <w:rPr>
          <w:sz w:val="24"/>
          <w:szCs w:val="24"/>
        </w:rPr>
      </w:pPr>
    </w:p>
    <w:p w14:paraId="67CB9E45" w14:textId="2F32B80D" w:rsidR="00493EFE" w:rsidRDefault="00493EFE" w:rsidP="00D53416">
      <w:pPr>
        <w:ind w:left="360"/>
        <w:rPr>
          <w:rStyle w:val="PodnadpisSablona"/>
        </w:rPr>
      </w:pPr>
      <w:r>
        <w:rPr>
          <w:rStyle w:val="PodnadpisSablona"/>
        </w:rPr>
        <w:t>ORM Verbalization browser</w:t>
      </w:r>
    </w:p>
    <w:p w14:paraId="0C2D1679" w14:textId="77777777" w:rsidR="00493EFE" w:rsidRDefault="00324945" w:rsidP="00493EFE">
      <w:pPr>
        <w:spacing w:after="0" w:line="240" w:lineRule="auto"/>
        <w:rPr>
          <w:rFonts w:ascii="Tahoma" w:hAnsi="Tahoma" w:cs="Tahoma"/>
          <w:color w:val="006400"/>
          <w:sz w:val="18"/>
          <w:szCs w:val="18"/>
          <w:lang w:eastAsia="cs-CZ"/>
        </w:rPr>
      </w:pPr>
      <w:hyperlink r:id="rId1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entity type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Reference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Scheme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1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Person_Name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Reference Mode: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referencemode1"/>
          <w:rFonts w:ascii="Tahoma" w:hAnsi="Tahoma" w:cs="Tahoma"/>
          <w:sz w:val="18"/>
          <w:szCs w:val="18"/>
        </w:rPr>
        <w:t>.Name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Data Type: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Text: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Variable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Length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listseparator1"/>
          <w:rFonts w:ascii="Tahoma" w:hAnsi="Tahoma" w:cs="Tahoma"/>
          <w:sz w:val="18"/>
          <w:szCs w:val="18"/>
        </w:rPr>
        <w:t>(</w:t>
      </w:r>
      <w:r w:rsidR="00493EFE">
        <w:rPr>
          <w:rStyle w:val="instance1"/>
          <w:rFonts w:ascii="Tahoma" w:hAnsi="Tahoma" w:cs="Tahoma"/>
          <w:sz w:val="18"/>
          <w:szCs w:val="18"/>
        </w:rPr>
        <w:t>0</w:t>
      </w:r>
      <w:r w:rsidR="00493EFE">
        <w:rPr>
          <w:rStyle w:val="listseparator1"/>
          <w:rFonts w:ascii="Tahoma" w:hAnsi="Tahoma" w:cs="Tahoma"/>
          <w:sz w:val="18"/>
          <w:szCs w:val="18"/>
        </w:rPr>
        <w:t>).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Fact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Types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7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Person_Name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20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2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22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23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2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25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2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2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28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2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3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31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is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athlete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3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3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3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'Eva'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'Petr'</w:t>
      </w:r>
    </w:p>
    <w:p w14:paraId="38C3D4A2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35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r w:rsidR="00493EFE">
        <w:rPr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entity type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Reference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Scheme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3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hyperlink r:id="rId3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3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cmValue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Reference Mode: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referencemode1"/>
          <w:rFonts w:ascii="Tahoma" w:hAnsi="Tahoma" w:cs="Tahoma"/>
          <w:sz w:val="18"/>
          <w:szCs w:val="18"/>
        </w:rPr>
        <w:t>cm: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Data Type: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Numeric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: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Decimal</w:t>
      </w:r>
      <w:proofErr w:type="spellEnd"/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Fact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Types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3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hyperlink r:id="rId4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4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cmValue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4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4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4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194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169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173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181</w:t>
      </w:r>
    </w:p>
    <w:p w14:paraId="4BC118ED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45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r w:rsidR="00493EFE">
        <w:rPr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entity type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Reference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Scheme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4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hyperlink r:id="rId4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4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cmValue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Reference Mode: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referencemode1"/>
          <w:rFonts w:ascii="Tahoma" w:hAnsi="Tahoma" w:cs="Tahoma"/>
          <w:sz w:val="18"/>
          <w:szCs w:val="18"/>
        </w:rPr>
        <w:t>cm: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Data Type: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Numeric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: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Decimal</w:t>
      </w:r>
      <w:proofErr w:type="spellEnd"/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Fact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Types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4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hyperlink r:id="rId5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5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cmValue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5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5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5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90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88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89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92</w:t>
      </w:r>
    </w:p>
    <w:p w14:paraId="49E62047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55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r w:rsidR="00493EFE">
        <w:rPr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entity type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Reference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Scheme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5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hyperlink r:id="rId5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5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cmValue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Reference Mode: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referencemode1"/>
          <w:rFonts w:ascii="Tahoma" w:hAnsi="Tahoma" w:cs="Tahoma"/>
          <w:sz w:val="18"/>
          <w:szCs w:val="18"/>
        </w:rPr>
        <w:t>cm: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Data Type: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Numeric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: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Decimal</w:t>
      </w:r>
      <w:proofErr w:type="spellEnd"/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Fact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Types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5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hyperlink r:id="rId6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6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cmValue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6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6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6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88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67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69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89</w:t>
      </w:r>
    </w:p>
    <w:p w14:paraId="1C711804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65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r w:rsidR="00493EFE">
        <w:rPr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entity type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Reference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Scheme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6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hyperlink r:id="rId6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6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Phone_Nr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Reference Mode: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referencemode1"/>
          <w:rFonts w:ascii="Tahoma" w:hAnsi="Tahoma" w:cs="Tahoma"/>
          <w:sz w:val="18"/>
          <w:szCs w:val="18"/>
        </w:rPr>
        <w:t>.</w:t>
      </w:r>
      <w:proofErr w:type="spellStart"/>
      <w:r w:rsidR="00493EFE">
        <w:rPr>
          <w:rStyle w:val="referencemode1"/>
          <w:rFonts w:ascii="Tahoma" w:hAnsi="Tahoma" w:cs="Tahoma"/>
          <w:sz w:val="18"/>
          <w:szCs w:val="18"/>
        </w:rPr>
        <w:t>Nr</w:t>
      </w:r>
      <w:proofErr w:type="spellEnd"/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Data Type: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Numeric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: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Signed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Integer</w:t>
      </w:r>
      <w:proofErr w:type="spellEnd"/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Fact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Types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6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hyperlink r:id="rId7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7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Phone_Nr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7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7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7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773298344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773298345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773589125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770250654</w:t>
      </w:r>
    </w:p>
    <w:p w14:paraId="39B30B39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7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entity type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Reference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Scheme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hyperlink r:id="rId76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hyperlink r:id="rId7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7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City_Name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Reference Mode: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referencemode1"/>
          <w:rFonts w:ascii="Tahoma" w:hAnsi="Tahoma" w:cs="Tahoma"/>
          <w:sz w:val="18"/>
          <w:szCs w:val="18"/>
        </w:rPr>
        <w:t>.Name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>Data Type:</w:t>
      </w:r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Text: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Variable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>Length</w:t>
      </w:r>
      <w:proofErr w:type="spellEnd"/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listseparator1"/>
          <w:rFonts w:ascii="Tahoma" w:hAnsi="Tahoma" w:cs="Tahoma"/>
          <w:sz w:val="18"/>
          <w:szCs w:val="18"/>
        </w:rPr>
        <w:t>(</w:t>
      </w:r>
      <w:r w:rsidR="00493EFE">
        <w:rPr>
          <w:rStyle w:val="instance1"/>
          <w:rFonts w:ascii="Tahoma" w:hAnsi="Tahoma" w:cs="Tahoma"/>
          <w:sz w:val="18"/>
          <w:szCs w:val="18"/>
        </w:rPr>
        <w:t>0</w:t>
      </w:r>
      <w:r w:rsidR="00493EFE">
        <w:rPr>
          <w:rStyle w:val="listseparator1"/>
          <w:rFonts w:ascii="Tahoma" w:hAnsi="Tahoma" w:cs="Tahoma"/>
          <w:sz w:val="18"/>
          <w:szCs w:val="18"/>
        </w:rPr>
        <w:t>).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Fact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Types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79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hyperlink r:id="rId8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8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City_Name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8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8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8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>:</w:t>
      </w:r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'Karviná'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'Ostrava'</w:t>
      </w:r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r w:rsidR="00493EFE">
        <w:rPr>
          <w:rStyle w:val="instance1"/>
          <w:rFonts w:ascii="Tahoma" w:hAnsi="Tahoma" w:cs="Tahoma"/>
          <w:sz w:val="18"/>
          <w:szCs w:val="18"/>
        </w:rPr>
        <w:t>'Olomouc'</w:t>
      </w:r>
    </w:p>
    <w:p w14:paraId="24C26545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8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8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87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8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8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exactly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0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It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possible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that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more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92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same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93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: 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9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hyperlink r:id="rId95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9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194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9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'Eva'</w:t>
      </w:r>
      <w:hyperlink r:id="rId98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9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169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0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hyperlink r:id="rId101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02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173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03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'Petr'</w:t>
      </w:r>
      <w:hyperlink r:id="rId104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05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Height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181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</w:p>
    <w:p w14:paraId="50B3E08E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106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0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0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09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1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exactly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1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It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possible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that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more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1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1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same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1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: 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1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hyperlink r:id="rId11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17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90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1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'Eva'</w:t>
      </w:r>
      <w:hyperlink r:id="rId11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20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88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2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hyperlink r:id="rId122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23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89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2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'Petr'</w:t>
      </w:r>
      <w:hyperlink r:id="rId125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2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Thorax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92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</w:p>
    <w:p w14:paraId="1FBA9549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12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28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2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3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31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exactly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32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It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possible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that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more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33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34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same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35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: 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36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hyperlink r:id="rId137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38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88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39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'Eva'</w:t>
      </w:r>
      <w:hyperlink r:id="rId140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41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67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4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hyperlink r:id="rId14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4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69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4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'Petr'</w:t>
      </w:r>
      <w:hyperlink r:id="rId14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47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Weight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89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</w:p>
    <w:p w14:paraId="53FDC1FF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14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4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50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5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52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some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53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For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54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,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most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5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5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that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57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It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possible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that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some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5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5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r w:rsidR="00493EFE">
        <w:rPr>
          <w:rStyle w:val="quantifier1"/>
          <w:rFonts w:ascii="Tahoma" w:hAnsi="Tahoma" w:cs="Tahoma"/>
          <w:sz w:val="18"/>
          <w:szCs w:val="18"/>
        </w:rPr>
        <w:t xml:space="preserve">more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60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: 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6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hyperlink r:id="rId162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63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773298344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6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'Eva'</w:t>
      </w:r>
      <w:hyperlink r:id="rId165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66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773298345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6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hyperlink r:id="rId168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69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773589125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7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'Petr'</w:t>
      </w:r>
      <w:hyperlink r:id="rId171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has </w:t>
        </w:r>
      </w:hyperlink>
      <w:hyperlink r:id="rId172" w:history="1">
        <w:proofErr w:type="spellStart"/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Phone</w:t>
        </w:r>
        <w:proofErr w:type="spellEnd"/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770250654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</w:p>
    <w:p w14:paraId="4908417B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173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74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is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athlete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In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population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of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7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7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is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athlete</w:t>
        </w:r>
        <w:proofErr w:type="spellEnd"/>
      </w:hyperlink>
      <w:r w:rsidR="00493EFE">
        <w:rPr>
          <w:rStyle w:val="listseparator1"/>
          <w:rFonts w:ascii="Tahoma" w:hAnsi="Tahoma" w:cs="Tahoma"/>
          <w:sz w:val="18"/>
          <w:szCs w:val="18"/>
        </w:rPr>
        <w:t xml:space="preserve">,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7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occurs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at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most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once</w:t>
      </w:r>
      <w:proofErr w:type="spellEnd"/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: 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7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hyperlink r:id="rId17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is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athlete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8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hyperlink r:id="rId181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is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athlete</w:t>
        </w:r>
        <w:proofErr w:type="spellEnd"/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</w:p>
    <w:p w14:paraId="5CC4F076" w14:textId="77777777" w:rsidR="00493EFE" w:rsidRDefault="00324945" w:rsidP="00493EFE">
      <w:pPr>
        <w:rPr>
          <w:rFonts w:ascii="Tahoma" w:hAnsi="Tahoma" w:cs="Tahoma"/>
          <w:color w:val="006400"/>
          <w:sz w:val="18"/>
          <w:szCs w:val="18"/>
        </w:rPr>
      </w:pPr>
      <w:hyperlink r:id="rId18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83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18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Each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85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86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exactly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8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It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is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possible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that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quantifier1"/>
          <w:rFonts w:ascii="Tahoma" w:hAnsi="Tahoma" w:cs="Tahoma"/>
          <w:sz w:val="18"/>
          <w:szCs w:val="18"/>
        </w:rPr>
        <w:t xml:space="preserve">more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than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one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88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hyperlink r:id="rId189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the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 </w:t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same</w:t>
      </w:r>
      <w:proofErr w:type="spellEnd"/>
      <w:r w:rsidR="00493EFE">
        <w:rPr>
          <w:rStyle w:val="indent"/>
          <w:rFonts w:ascii="Tahoma" w:hAnsi="Tahoma" w:cs="Tahoma"/>
          <w:color w:val="006400"/>
          <w:sz w:val="18"/>
          <w:szCs w:val="18"/>
        </w:rPr>
        <w:t xml:space="preserve"> </w:t>
      </w:r>
      <w:hyperlink r:id="rId19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  <w:r w:rsidR="00493EFE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493EFE">
        <w:rPr>
          <w:rFonts w:ascii="Tahoma" w:hAnsi="Tahoma" w:cs="Tahoma"/>
          <w:color w:val="006400"/>
          <w:sz w:val="18"/>
          <w:szCs w:val="18"/>
        </w:rPr>
        <w:br/>
      </w:r>
      <w:r w:rsidR="00493EFE">
        <w:rPr>
          <w:rFonts w:ascii="Tahoma" w:hAnsi="Tahoma" w:cs="Tahoma"/>
          <w:color w:val="006400"/>
          <w:sz w:val="18"/>
          <w:szCs w:val="18"/>
        </w:rPr>
        <w:lastRenderedPageBreak/>
        <w:br/>
      </w:r>
      <w:proofErr w:type="spellStart"/>
      <w:r w:rsidR="00493EFE">
        <w:rPr>
          <w:rStyle w:val="quantifier1"/>
          <w:rFonts w:ascii="Tahoma" w:hAnsi="Tahoma" w:cs="Tahoma"/>
          <w:sz w:val="18"/>
          <w:szCs w:val="18"/>
        </w:rPr>
        <w:t>Examples</w:t>
      </w:r>
      <w:proofErr w:type="spellEnd"/>
      <w:r w:rsidR="00493EFE">
        <w:rPr>
          <w:rStyle w:val="quantifier1"/>
          <w:rFonts w:ascii="Tahoma" w:hAnsi="Tahoma" w:cs="Tahoma"/>
          <w:sz w:val="18"/>
          <w:szCs w:val="18"/>
        </w:rPr>
        <w:t xml:space="preserve">: 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91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'Adam'</w:t>
      </w:r>
      <w:hyperlink r:id="rId192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193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'Karviná'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94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'Eva'</w:t>
      </w:r>
      <w:hyperlink r:id="rId195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196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'Karviná'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197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'Zita'</w:t>
      </w:r>
      <w:hyperlink r:id="rId198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199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'Ostrava'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  <w:r w:rsidR="00493EFE">
        <w:rPr>
          <w:rFonts w:ascii="Tahoma" w:hAnsi="Tahoma" w:cs="Tahoma"/>
          <w:color w:val="006400"/>
          <w:sz w:val="18"/>
          <w:szCs w:val="18"/>
        </w:rPr>
        <w:br/>
      </w:r>
      <w:hyperlink r:id="rId200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Person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'Petr'</w:t>
      </w:r>
      <w:hyperlink r:id="rId201" w:history="1"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</w:t>
        </w:r>
        <w:proofErr w:type="spellStart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>lives</w:t>
        </w:r>
        <w:proofErr w:type="spellEnd"/>
        <w:r w:rsidR="00493EFE">
          <w:rPr>
            <w:rStyle w:val="Hypertextovodkaz"/>
            <w:rFonts w:ascii="Tahoma" w:hAnsi="Tahoma" w:cs="Tahoma"/>
            <w:color w:val="006400"/>
            <w:sz w:val="18"/>
            <w:szCs w:val="18"/>
          </w:rPr>
          <w:t xml:space="preserve"> in </w:t>
        </w:r>
      </w:hyperlink>
      <w:hyperlink r:id="rId202" w:history="1">
        <w:r w:rsidR="00493EFE">
          <w:rPr>
            <w:rStyle w:val="Hypertextovodkaz"/>
            <w:rFonts w:ascii="Tahoma" w:hAnsi="Tahoma" w:cs="Tahoma"/>
            <w:color w:val="800080"/>
            <w:sz w:val="18"/>
            <w:szCs w:val="18"/>
          </w:rPr>
          <w:t>City</w:t>
        </w:r>
      </w:hyperlink>
      <w:r w:rsidR="00493EFE">
        <w:rPr>
          <w:rStyle w:val="smallindent"/>
          <w:rFonts w:ascii="Tahoma" w:hAnsi="Tahoma" w:cs="Tahoma"/>
          <w:color w:val="006400"/>
          <w:sz w:val="18"/>
          <w:szCs w:val="18"/>
        </w:rPr>
        <w:t xml:space="preserve"> </w:t>
      </w:r>
      <w:r w:rsidR="00493EFE">
        <w:rPr>
          <w:rStyle w:val="instance1"/>
          <w:rFonts w:ascii="Tahoma" w:hAnsi="Tahoma" w:cs="Tahoma"/>
          <w:sz w:val="18"/>
          <w:szCs w:val="18"/>
        </w:rPr>
        <w:t>'Olomouc'</w:t>
      </w:r>
      <w:r w:rsidR="00493EFE">
        <w:rPr>
          <w:rStyle w:val="listseparator1"/>
          <w:rFonts w:ascii="Tahoma" w:hAnsi="Tahoma" w:cs="Tahoma"/>
          <w:sz w:val="18"/>
          <w:szCs w:val="18"/>
        </w:rPr>
        <w:t>.</w:t>
      </w:r>
    </w:p>
    <w:p w14:paraId="47CB8B63" w14:textId="77777777" w:rsidR="00493EFE" w:rsidRPr="00493EFE" w:rsidRDefault="00493EFE" w:rsidP="00D53416">
      <w:pPr>
        <w:ind w:left="360"/>
        <w:rPr>
          <w:rStyle w:val="PodnadpisSablona"/>
        </w:rPr>
      </w:pPr>
    </w:p>
    <w:sectPr w:rsidR="00493EFE" w:rsidRPr="00493EFE" w:rsidSect="00812CE3">
      <w:headerReference w:type="even" r:id="rId203"/>
      <w:headerReference w:type="default" r:id="rId204"/>
      <w:footerReference w:type="even" r:id="rId205"/>
      <w:footerReference w:type="default" r:id="rId206"/>
      <w:footerReference w:type="first" r:id="rId207"/>
      <w:pgSz w:w="11906" w:h="16838"/>
      <w:pgMar w:top="1701" w:right="1418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AD62E" w14:textId="77777777" w:rsidR="00324945" w:rsidRDefault="00324945" w:rsidP="0063506C">
      <w:pPr>
        <w:spacing w:after="0" w:line="240" w:lineRule="auto"/>
      </w:pPr>
      <w:r>
        <w:separator/>
      </w:r>
    </w:p>
  </w:endnote>
  <w:endnote w:type="continuationSeparator" w:id="0">
    <w:p w14:paraId="59822000" w14:textId="77777777" w:rsidR="00324945" w:rsidRDefault="00324945" w:rsidP="0063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BDE4A" w14:textId="77777777" w:rsidR="00816E17" w:rsidRDefault="00816E17" w:rsidP="00E13C25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81B99A6" w14:textId="77777777" w:rsidR="00816E17" w:rsidRDefault="00816E1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59ADC" w14:textId="1C6DC354" w:rsidR="00816E17" w:rsidRPr="002E792B" w:rsidRDefault="00816E17" w:rsidP="00E13C25">
    <w:pPr>
      <w:pStyle w:val="Zpat"/>
      <w:framePr w:wrap="around" w:vAnchor="text" w:hAnchor="margin" w:xAlign="center" w:y="-307"/>
      <w:rPr>
        <w:rStyle w:val="slostrnky"/>
      </w:rPr>
    </w:pPr>
    <w:r w:rsidRPr="002E792B">
      <w:rPr>
        <w:rStyle w:val="slostrnky"/>
      </w:rPr>
      <w:fldChar w:fldCharType="begin"/>
    </w:r>
    <w:r w:rsidRPr="002E792B">
      <w:rPr>
        <w:rStyle w:val="slostrnky"/>
      </w:rPr>
      <w:instrText xml:space="preserve">PAGE  </w:instrText>
    </w:r>
    <w:r w:rsidRPr="002E792B">
      <w:rPr>
        <w:rStyle w:val="slostrnky"/>
      </w:rPr>
      <w:fldChar w:fldCharType="separate"/>
    </w:r>
    <w:r>
      <w:rPr>
        <w:rStyle w:val="slostrnky"/>
        <w:noProof/>
      </w:rPr>
      <w:t>25</w:t>
    </w:r>
    <w:r w:rsidRPr="002E792B">
      <w:rPr>
        <w:rStyle w:val="slostrnky"/>
      </w:rPr>
      <w:fldChar w:fldCharType="end"/>
    </w:r>
  </w:p>
  <w:p w14:paraId="4392ED1F" w14:textId="5AE7BC15" w:rsidR="00816E17" w:rsidRDefault="00816E17">
    <w:pPr>
      <w:pStyle w:val="Zpat"/>
    </w:pPr>
    <w:r>
      <w:rPr>
        <w:noProof/>
        <w:lang w:eastAsia="cs-CZ"/>
      </w:rPr>
      <w:drawing>
        <wp:anchor distT="0" distB="0" distL="114300" distR="114300" simplePos="0" relativeHeight="251657728" behindDoc="1" locked="0" layoutInCell="1" allowOverlap="1" wp14:anchorId="527B1D33" wp14:editId="6D972808">
          <wp:simplePos x="0" y="0"/>
          <wp:positionH relativeFrom="column">
            <wp:posOffset>-859155</wp:posOffset>
          </wp:positionH>
          <wp:positionV relativeFrom="paragraph">
            <wp:posOffset>-86995</wp:posOffset>
          </wp:positionV>
          <wp:extent cx="7489190" cy="645160"/>
          <wp:effectExtent l="0" t="0" r="0" b="0"/>
          <wp:wrapNone/>
          <wp:docPr id="2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B6B7F" w14:textId="77A235FD" w:rsidR="00816E17" w:rsidRDefault="00816E17" w:rsidP="00E13C25">
    <w:pPr>
      <w:pStyle w:val="Zpat"/>
      <w:ind w:right="360"/>
    </w:pPr>
    <w:r>
      <w:rPr>
        <w:noProof/>
        <w:lang w:eastAsia="cs-CZ"/>
      </w:rPr>
      <w:drawing>
        <wp:anchor distT="0" distB="0" distL="114300" distR="114300" simplePos="0" relativeHeight="251658752" behindDoc="1" locked="0" layoutInCell="1" allowOverlap="1" wp14:anchorId="581BFF6C" wp14:editId="221E1898">
          <wp:simplePos x="0" y="0"/>
          <wp:positionH relativeFrom="column">
            <wp:posOffset>-859155</wp:posOffset>
          </wp:positionH>
          <wp:positionV relativeFrom="paragraph">
            <wp:posOffset>-79375</wp:posOffset>
          </wp:positionV>
          <wp:extent cx="7489190" cy="645160"/>
          <wp:effectExtent l="0" t="0" r="0" b="0"/>
          <wp:wrapNone/>
          <wp:docPr id="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9E078" w14:textId="77777777" w:rsidR="00324945" w:rsidRDefault="00324945" w:rsidP="0063506C">
      <w:pPr>
        <w:spacing w:after="0" w:line="240" w:lineRule="auto"/>
      </w:pPr>
      <w:r>
        <w:separator/>
      </w:r>
    </w:p>
  </w:footnote>
  <w:footnote w:type="continuationSeparator" w:id="0">
    <w:p w14:paraId="5F7AA34B" w14:textId="77777777" w:rsidR="00324945" w:rsidRDefault="00324945" w:rsidP="0063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B66D" w14:textId="77777777" w:rsidR="00816E17" w:rsidRDefault="00324945">
    <w:pPr>
      <w:pStyle w:val="Zhlav"/>
    </w:pPr>
    <w:r>
      <w:rPr>
        <w:noProof/>
        <w:lang w:eastAsia="cs-CZ"/>
      </w:rPr>
      <w:pict w14:anchorId="453654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72844" o:spid="_x0000_s2050" type="#_x0000_t75" style="position:absolute;margin-left:0;margin-top:0;width:453.5pt;height:641.5pt;z-index:-251656704;mso-position-horizontal:center;mso-position-horizontal-relative:margin;mso-position-vertical:center;mso-position-vertical-relative:margin" o:allowincell="f">
          <v:imagedata r:id="rId1" o:title="F_MEDICINE_h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866B4" w14:textId="3D26F9C5" w:rsidR="00816E17" w:rsidRDefault="00816E17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42CEDC" wp14:editId="190703BC">
              <wp:simplePos x="0" y="0"/>
              <wp:positionH relativeFrom="column">
                <wp:posOffset>1555750</wp:posOffset>
              </wp:positionH>
              <wp:positionV relativeFrom="paragraph">
                <wp:posOffset>-25400</wp:posOffset>
              </wp:positionV>
              <wp:extent cx="4501515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15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4522C087" w14:textId="42FC00E0" w:rsidR="00816E17" w:rsidRPr="00BE57E1" w:rsidRDefault="00816E17" w:rsidP="006201BF">
                          <w:pPr>
                            <w:rPr>
                              <w:spacing w:val="20"/>
                              <w:sz w:val="18"/>
                              <w:szCs w:val="18"/>
                            </w:rPr>
                          </w:pPr>
                          <w:r w:rsidRPr="00BE57E1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| 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45898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Semestrální projekt č.2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Přírodovědecké fakulty OU 20</w:t>
                          </w:r>
                          <w:r w:rsidR="0036433B">
                            <w:rPr>
                              <w:spacing w:val="20"/>
                              <w:sz w:val="18"/>
                              <w:szCs w:val="18"/>
                            </w:rPr>
                            <w:t>21</w:t>
                          </w:r>
                          <w:r w:rsidRPr="00BE57E1">
                            <w:rPr>
                              <w:b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88000" tIns="144000" rIns="144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2CE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5pt;margin-top:-2pt;width:354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" filled="f" stroked="f">
              <v:textbox inset="8mm,4mm,4mm">
                <w:txbxContent>
                  <w:p w14:paraId="4522C087" w14:textId="42FC00E0" w:rsidR="00816E17" w:rsidRPr="00BE57E1" w:rsidRDefault="00816E17" w:rsidP="006201BF">
                    <w:pPr>
                      <w:rPr>
                        <w:spacing w:val="20"/>
                        <w:sz w:val="18"/>
                        <w:szCs w:val="18"/>
                      </w:rPr>
                    </w:pPr>
                    <w:r w:rsidRPr="00BE57E1">
                      <w:rPr>
                        <w:spacing w:val="20"/>
                        <w:sz w:val="18"/>
                        <w:szCs w:val="18"/>
                      </w:rPr>
                      <w:t xml:space="preserve">| 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</w:t>
                    </w:r>
                    <w:r w:rsidR="00545898">
                      <w:rPr>
                        <w:spacing w:val="20"/>
                        <w:sz w:val="18"/>
                        <w:szCs w:val="18"/>
                      </w:rPr>
                      <w:t xml:space="preserve">Semestrální projekt č.2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Přírodovědecké fakulty OU 20</w:t>
                    </w:r>
                    <w:r w:rsidR="0036433B">
                      <w:rPr>
                        <w:spacing w:val="20"/>
                        <w:sz w:val="18"/>
                        <w:szCs w:val="18"/>
                      </w:rPr>
                      <w:t>21</w:t>
                    </w:r>
                    <w:r w:rsidRPr="00BE57E1">
                      <w:rPr>
                        <w:b/>
                        <w:spacing w:val="2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cs-CZ"/>
      </w:rPr>
      <w:drawing>
        <wp:anchor distT="0" distB="0" distL="114300" distR="114300" simplePos="0" relativeHeight="251655680" behindDoc="1" locked="0" layoutInCell="1" allowOverlap="1" wp14:anchorId="2E06B5D9" wp14:editId="07200D84">
          <wp:simplePos x="0" y="0"/>
          <wp:positionH relativeFrom="column">
            <wp:posOffset>-252730</wp:posOffset>
          </wp:positionH>
          <wp:positionV relativeFrom="paragraph">
            <wp:posOffset>-1905</wp:posOffset>
          </wp:positionV>
          <wp:extent cx="2226945" cy="1028700"/>
          <wp:effectExtent l="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12" b="-30112"/>
                  <a:stretch/>
                </pic:blipFill>
                <pic:spPr>
                  <a:xfrm>
                    <a:off x="0" y="0"/>
                    <a:ext cx="2226945" cy="1028700"/>
                  </a:xfrm>
                  <a:prstGeom prst="rect">
                    <a:avLst/>
                  </a:prstGeom>
                  <a:scene3d>
                    <a:camera prst="orthographicFront">
                      <a:rot lat="0" lon="0" rev="0"/>
                    </a:camera>
                    <a:lightRig rig="threePt" dir="t"/>
                  </a:scene3d>
                  <a:extLst>
                    <a:ext uri="{FAA26D3D-D897-4be2-8F04-BA451C77F1D7}"/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7CA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F2C4C"/>
    <w:multiLevelType w:val="hybridMultilevel"/>
    <w:tmpl w:val="26C24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7BB"/>
    <w:multiLevelType w:val="hybridMultilevel"/>
    <w:tmpl w:val="3B3CC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C547B"/>
    <w:multiLevelType w:val="hybridMultilevel"/>
    <w:tmpl w:val="8ED64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10"/>
    <w:rsid w:val="00006CFA"/>
    <w:rsid w:val="00013EE0"/>
    <w:rsid w:val="00014D2D"/>
    <w:rsid w:val="0004093B"/>
    <w:rsid w:val="0004321B"/>
    <w:rsid w:val="000503EA"/>
    <w:rsid w:val="0005137D"/>
    <w:rsid w:val="0006449D"/>
    <w:rsid w:val="000737C4"/>
    <w:rsid w:val="000823F7"/>
    <w:rsid w:val="00095939"/>
    <w:rsid w:val="000959D4"/>
    <w:rsid w:val="000A10D9"/>
    <w:rsid w:val="000B021B"/>
    <w:rsid w:val="000C4450"/>
    <w:rsid w:val="000D34AA"/>
    <w:rsid w:val="000D5A27"/>
    <w:rsid w:val="000E24C3"/>
    <w:rsid w:val="000E5E16"/>
    <w:rsid w:val="00102B26"/>
    <w:rsid w:val="001037A0"/>
    <w:rsid w:val="00107BAE"/>
    <w:rsid w:val="001114E1"/>
    <w:rsid w:val="00133667"/>
    <w:rsid w:val="00137E83"/>
    <w:rsid w:val="001401A4"/>
    <w:rsid w:val="00144DA1"/>
    <w:rsid w:val="001700C1"/>
    <w:rsid w:val="00180C9E"/>
    <w:rsid w:val="001870B7"/>
    <w:rsid w:val="00191ACE"/>
    <w:rsid w:val="001A427C"/>
    <w:rsid w:val="001C01DA"/>
    <w:rsid w:val="001C1BEA"/>
    <w:rsid w:val="001C40C4"/>
    <w:rsid w:val="001C5CAC"/>
    <w:rsid w:val="001D37CB"/>
    <w:rsid w:val="001E0F31"/>
    <w:rsid w:val="001F02A3"/>
    <w:rsid w:val="002024F7"/>
    <w:rsid w:val="00205F1F"/>
    <w:rsid w:val="00221B11"/>
    <w:rsid w:val="00243334"/>
    <w:rsid w:val="002466C5"/>
    <w:rsid w:val="00247FC9"/>
    <w:rsid w:val="0025246E"/>
    <w:rsid w:val="0025349F"/>
    <w:rsid w:val="00263DA4"/>
    <w:rsid w:val="00264C12"/>
    <w:rsid w:val="00267D8D"/>
    <w:rsid w:val="002721EC"/>
    <w:rsid w:val="00272C34"/>
    <w:rsid w:val="00273A41"/>
    <w:rsid w:val="00282712"/>
    <w:rsid w:val="0028400F"/>
    <w:rsid w:val="00284A27"/>
    <w:rsid w:val="00285DB7"/>
    <w:rsid w:val="00287C96"/>
    <w:rsid w:val="002A4A9A"/>
    <w:rsid w:val="002A66BD"/>
    <w:rsid w:val="002B39A2"/>
    <w:rsid w:val="002D4A1B"/>
    <w:rsid w:val="002D4B7A"/>
    <w:rsid w:val="002D4BED"/>
    <w:rsid w:val="002E792B"/>
    <w:rsid w:val="002F7AFA"/>
    <w:rsid w:val="00306D60"/>
    <w:rsid w:val="0031077D"/>
    <w:rsid w:val="00316589"/>
    <w:rsid w:val="00317471"/>
    <w:rsid w:val="00324945"/>
    <w:rsid w:val="003351C8"/>
    <w:rsid w:val="003364AF"/>
    <w:rsid w:val="003504FB"/>
    <w:rsid w:val="0036433B"/>
    <w:rsid w:val="00386187"/>
    <w:rsid w:val="003B1BB2"/>
    <w:rsid w:val="003B1F21"/>
    <w:rsid w:val="003B6D41"/>
    <w:rsid w:val="003C0CD5"/>
    <w:rsid w:val="003D16F4"/>
    <w:rsid w:val="003D310F"/>
    <w:rsid w:val="003D4C16"/>
    <w:rsid w:val="003F452E"/>
    <w:rsid w:val="00401925"/>
    <w:rsid w:val="00406A19"/>
    <w:rsid w:val="00414C91"/>
    <w:rsid w:val="004235D4"/>
    <w:rsid w:val="00442B26"/>
    <w:rsid w:val="0046137B"/>
    <w:rsid w:val="00472FB4"/>
    <w:rsid w:val="004773CC"/>
    <w:rsid w:val="004812A9"/>
    <w:rsid w:val="00483CC3"/>
    <w:rsid w:val="00493EFE"/>
    <w:rsid w:val="004A002B"/>
    <w:rsid w:val="004A7D89"/>
    <w:rsid w:val="004B3947"/>
    <w:rsid w:val="004D76B9"/>
    <w:rsid w:val="004F0C95"/>
    <w:rsid w:val="004F169E"/>
    <w:rsid w:val="00501C6B"/>
    <w:rsid w:val="00514418"/>
    <w:rsid w:val="00532137"/>
    <w:rsid w:val="00532CF8"/>
    <w:rsid w:val="005440E5"/>
    <w:rsid w:val="00545898"/>
    <w:rsid w:val="00563CEE"/>
    <w:rsid w:val="00574192"/>
    <w:rsid w:val="00591F3B"/>
    <w:rsid w:val="00593C43"/>
    <w:rsid w:val="005C0935"/>
    <w:rsid w:val="005C225B"/>
    <w:rsid w:val="005C5864"/>
    <w:rsid w:val="005D3D6A"/>
    <w:rsid w:val="005D672A"/>
    <w:rsid w:val="005E3D93"/>
    <w:rsid w:val="005E3EC0"/>
    <w:rsid w:val="005E4CE9"/>
    <w:rsid w:val="005E6ADC"/>
    <w:rsid w:val="005F462A"/>
    <w:rsid w:val="00603707"/>
    <w:rsid w:val="006201BF"/>
    <w:rsid w:val="006239B9"/>
    <w:rsid w:val="00626EB8"/>
    <w:rsid w:val="0063506C"/>
    <w:rsid w:val="00645079"/>
    <w:rsid w:val="00646829"/>
    <w:rsid w:val="006564A8"/>
    <w:rsid w:val="00664D5A"/>
    <w:rsid w:val="0068016E"/>
    <w:rsid w:val="00691E2F"/>
    <w:rsid w:val="006A05E4"/>
    <w:rsid w:val="006A4F5B"/>
    <w:rsid w:val="006B3CB5"/>
    <w:rsid w:val="006C076E"/>
    <w:rsid w:val="006D1E7B"/>
    <w:rsid w:val="006D2D04"/>
    <w:rsid w:val="006D57FC"/>
    <w:rsid w:val="006E3926"/>
    <w:rsid w:val="007012D0"/>
    <w:rsid w:val="00702D29"/>
    <w:rsid w:val="0070408A"/>
    <w:rsid w:val="00706CA3"/>
    <w:rsid w:val="007242AE"/>
    <w:rsid w:val="00744C8E"/>
    <w:rsid w:val="0075304B"/>
    <w:rsid w:val="0076186E"/>
    <w:rsid w:val="00764B0A"/>
    <w:rsid w:val="007701E7"/>
    <w:rsid w:val="00784694"/>
    <w:rsid w:val="007944AB"/>
    <w:rsid w:val="007970F9"/>
    <w:rsid w:val="007A43C8"/>
    <w:rsid w:val="007A60FB"/>
    <w:rsid w:val="007B70F0"/>
    <w:rsid w:val="007B7CBC"/>
    <w:rsid w:val="007D32B1"/>
    <w:rsid w:val="007D62DB"/>
    <w:rsid w:val="007F3CC8"/>
    <w:rsid w:val="00802173"/>
    <w:rsid w:val="00805D26"/>
    <w:rsid w:val="00811BD0"/>
    <w:rsid w:val="00812CE3"/>
    <w:rsid w:val="00816E17"/>
    <w:rsid w:val="00845046"/>
    <w:rsid w:val="00846D2C"/>
    <w:rsid w:val="00847C90"/>
    <w:rsid w:val="00850762"/>
    <w:rsid w:val="008524D7"/>
    <w:rsid w:val="00860DBE"/>
    <w:rsid w:val="00866CAB"/>
    <w:rsid w:val="00882DA3"/>
    <w:rsid w:val="008871BB"/>
    <w:rsid w:val="00893E5E"/>
    <w:rsid w:val="008A3A4C"/>
    <w:rsid w:val="008C0F56"/>
    <w:rsid w:val="008C6A73"/>
    <w:rsid w:val="008E1F91"/>
    <w:rsid w:val="008F0176"/>
    <w:rsid w:val="008F44FC"/>
    <w:rsid w:val="00900A02"/>
    <w:rsid w:val="00902082"/>
    <w:rsid w:val="0092492E"/>
    <w:rsid w:val="00926844"/>
    <w:rsid w:val="00926A81"/>
    <w:rsid w:val="00933D39"/>
    <w:rsid w:val="00947BE9"/>
    <w:rsid w:val="00964160"/>
    <w:rsid w:val="00965294"/>
    <w:rsid w:val="009672E4"/>
    <w:rsid w:val="00970C92"/>
    <w:rsid w:val="00981116"/>
    <w:rsid w:val="00985081"/>
    <w:rsid w:val="0099171A"/>
    <w:rsid w:val="00993261"/>
    <w:rsid w:val="00995C14"/>
    <w:rsid w:val="009A32FF"/>
    <w:rsid w:val="009A3E17"/>
    <w:rsid w:val="009B1DDA"/>
    <w:rsid w:val="009B6E43"/>
    <w:rsid w:val="009B77AA"/>
    <w:rsid w:val="009C6361"/>
    <w:rsid w:val="009F68D5"/>
    <w:rsid w:val="00A120DA"/>
    <w:rsid w:val="00A313E2"/>
    <w:rsid w:val="00A40069"/>
    <w:rsid w:val="00A4181E"/>
    <w:rsid w:val="00A61B87"/>
    <w:rsid w:val="00A61EA0"/>
    <w:rsid w:val="00A623E9"/>
    <w:rsid w:val="00A663E0"/>
    <w:rsid w:val="00A66AA2"/>
    <w:rsid w:val="00A72C5E"/>
    <w:rsid w:val="00A75828"/>
    <w:rsid w:val="00A9350B"/>
    <w:rsid w:val="00A97A65"/>
    <w:rsid w:val="00AA11D1"/>
    <w:rsid w:val="00AB1547"/>
    <w:rsid w:val="00AC39AA"/>
    <w:rsid w:val="00AD3B50"/>
    <w:rsid w:val="00AE01BB"/>
    <w:rsid w:val="00AE2D95"/>
    <w:rsid w:val="00AE3373"/>
    <w:rsid w:val="00AF2F79"/>
    <w:rsid w:val="00AF4ABB"/>
    <w:rsid w:val="00B0401A"/>
    <w:rsid w:val="00B0480C"/>
    <w:rsid w:val="00B212F2"/>
    <w:rsid w:val="00B268E7"/>
    <w:rsid w:val="00B32590"/>
    <w:rsid w:val="00B37F48"/>
    <w:rsid w:val="00B46A01"/>
    <w:rsid w:val="00B52B3C"/>
    <w:rsid w:val="00B71585"/>
    <w:rsid w:val="00B77AF5"/>
    <w:rsid w:val="00B938A0"/>
    <w:rsid w:val="00BA1828"/>
    <w:rsid w:val="00BA24EC"/>
    <w:rsid w:val="00BB35A9"/>
    <w:rsid w:val="00BB61A9"/>
    <w:rsid w:val="00BD6E54"/>
    <w:rsid w:val="00BE0886"/>
    <w:rsid w:val="00BE2E4D"/>
    <w:rsid w:val="00BE5C91"/>
    <w:rsid w:val="00BF7047"/>
    <w:rsid w:val="00BF70CF"/>
    <w:rsid w:val="00C051BC"/>
    <w:rsid w:val="00C0525A"/>
    <w:rsid w:val="00C05C3F"/>
    <w:rsid w:val="00C075B5"/>
    <w:rsid w:val="00C11C7B"/>
    <w:rsid w:val="00C2140A"/>
    <w:rsid w:val="00C236AC"/>
    <w:rsid w:val="00C26D1D"/>
    <w:rsid w:val="00C33D6B"/>
    <w:rsid w:val="00C33F7D"/>
    <w:rsid w:val="00C474E1"/>
    <w:rsid w:val="00C51541"/>
    <w:rsid w:val="00C53ED0"/>
    <w:rsid w:val="00C54FC2"/>
    <w:rsid w:val="00C569EA"/>
    <w:rsid w:val="00C66C66"/>
    <w:rsid w:val="00C812FB"/>
    <w:rsid w:val="00C92938"/>
    <w:rsid w:val="00C97B95"/>
    <w:rsid w:val="00CA4317"/>
    <w:rsid w:val="00CA647A"/>
    <w:rsid w:val="00CA7C29"/>
    <w:rsid w:val="00CC0006"/>
    <w:rsid w:val="00CC0689"/>
    <w:rsid w:val="00CD040C"/>
    <w:rsid w:val="00CD1394"/>
    <w:rsid w:val="00CD279F"/>
    <w:rsid w:val="00CE3DCE"/>
    <w:rsid w:val="00D065E6"/>
    <w:rsid w:val="00D108E3"/>
    <w:rsid w:val="00D21722"/>
    <w:rsid w:val="00D32CD0"/>
    <w:rsid w:val="00D53416"/>
    <w:rsid w:val="00D5782B"/>
    <w:rsid w:val="00D60663"/>
    <w:rsid w:val="00D75C44"/>
    <w:rsid w:val="00D7698D"/>
    <w:rsid w:val="00D84A01"/>
    <w:rsid w:val="00D93A37"/>
    <w:rsid w:val="00DA4B0A"/>
    <w:rsid w:val="00DA6B2D"/>
    <w:rsid w:val="00DA6CC3"/>
    <w:rsid w:val="00DB2F24"/>
    <w:rsid w:val="00DC29F5"/>
    <w:rsid w:val="00DE1FB1"/>
    <w:rsid w:val="00DE2C4A"/>
    <w:rsid w:val="00DE4FF0"/>
    <w:rsid w:val="00E01C63"/>
    <w:rsid w:val="00E12BB0"/>
    <w:rsid w:val="00E13C25"/>
    <w:rsid w:val="00E303D4"/>
    <w:rsid w:val="00E36B10"/>
    <w:rsid w:val="00E5415D"/>
    <w:rsid w:val="00E62DDB"/>
    <w:rsid w:val="00E7037F"/>
    <w:rsid w:val="00E75718"/>
    <w:rsid w:val="00E7734F"/>
    <w:rsid w:val="00E7757B"/>
    <w:rsid w:val="00E87261"/>
    <w:rsid w:val="00E91D0F"/>
    <w:rsid w:val="00EB0EF5"/>
    <w:rsid w:val="00ED010F"/>
    <w:rsid w:val="00EE1DB4"/>
    <w:rsid w:val="00EE62BD"/>
    <w:rsid w:val="00F065E4"/>
    <w:rsid w:val="00F2091D"/>
    <w:rsid w:val="00F21C6A"/>
    <w:rsid w:val="00F4158D"/>
    <w:rsid w:val="00F5031E"/>
    <w:rsid w:val="00F568DF"/>
    <w:rsid w:val="00F62E96"/>
    <w:rsid w:val="00F631C6"/>
    <w:rsid w:val="00F63BC3"/>
    <w:rsid w:val="00F642E8"/>
    <w:rsid w:val="00F7728E"/>
    <w:rsid w:val="00FA7581"/>
    <w:rsid w:val="00FB19BE"/>
    <w:rsid w:val="00FB6DD8"/>
    <w:rsid w:val="00FC15C7"/>
    <w:rsid w:val="00FC37D5"/>
    <w:rsid w:val="00FD06AD"/>
    <w:rsid w:val="00FE18B3"/>
    <w:rsid w:val="00FE24BF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441AF1"/>
  <w15:docId w15:val="{5DE4539F-5708-4265-BA2F-4846651B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Calibri" w:hAnsi="Helvetica Neue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24BF"/>
    <w:pPr>
      <w:spacing w:after="200" w:line="276" w:lineRule="auto"/>
    </w:pPr>
    <w:rPr>
      <w:rFonts w:ascii="Helvetica" w:hAnsi="Helvetica"/>
      <w:sz w:val="22"/>
      <w:szCs w:val="22"/>
      <w:lang w:eastAsia="en-US"/>
    </w:rPr>
  </w:style>
  <w:style w:type="paragraph" w:styleId="Nadpis1">
    <w:name w:val="heading 1"/>
    <w:aliases w:val="PODNADPIS 2"/>
    <w:basedOn w:val="Normln"/>
    <w:next w:val="Normln"/>
    <w:link w:val="Nadpis1Char"/>
    <w:uiPriority w:val="9"/>
    <w:qFormat/>
    <w:rsid w:val="00FE24BF"/>
    <w:pPr>
      <w:keepNext/>
      <w:keepLines/>
      <w:spacing w:before="480" w:after="0" w:line="360" w:lineRule="auto"/>
      <w:outlineLvl w:val="0"/>
    </w:pPr>
    <w:rPr>
      <w:rFonts w:eastAsia="MS Gothic"/>
      <w:sz w:val="32"/>
      <w:szCs w:val="48"/>
    </w:rPr>
  </w:style>
  <w:style w:type="paragraph" w:styleId="Nadpis2">
    <w:name w:val="heading 2"/>
    <w:basedOn w:val="Normln"/>
    <w:next w:val="Normln"/>
    <w:link w:val="Nadpis2Char"/>
    <w:uiPriority w:val="9"/>
    <w:qFormat/>
    <w:rsid w:val="00FE24BF"/>
    <w:pPr>
      <w:keepNext/>
      <w:keepLines/>
      <w:spacing w:before="200" w:after="0"/>
      <w:outlineLvl w:val="1"/>
    </w:pPr>
    <w:rPr>
      <w:rFonts w:eastAsia="MS Gothic"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065E6"/>
    <w:pPr>
      <w:keepNext/>
      <w:keepLines/>
      <w:spacing w:before="200" w:after="0"/>
      <w:outlineLvl w:val="2"/>
    </w:pPr>
    <w:rPr>
      <w:rFonts w:eastAsia="MS Gothic"/>
      <w:bCs/>
      <w:szCs w:val="48"/>
    </w:rPr>
  </w:style>
  <w:style w:type="paragraph" w:styleId="Nadpis4">
    <w:name w:val="heading 4"/>
    <w:basedOn w:val="Normln"/>
    <w:next w:val="Normln"/>
    <w:link w:val="Nadpis4Char"/>
    <w:uiPriority w:val="9"/>
    <w:qFormat/>
    <w:rsid w:val="00D065E6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odnadpisSablona">
    <w:name w:val="PodnadpisSablona"/>
    <w:uiPriority w:val="1"/>
    <w:qFormat/>
    <w:rsid w:val="00FE24BF"/>
    <w:rPr>
      <w:rFonts w:ascii="Helvetica" w:hAnsi="Helvetica"/>
      <w:caps/>
      <w:color w:val="7A9C00"/>
      <w:sz w:val="44"/>
      <w:szCs w:val="48"/>
    </w:rPr>
  </w:style>
  <w:style w:type="character" w:customStyle="1" w:styleId="NadpisSablona">
    <w:name w:val="NadpisSablona"/>
    <w:uiPriority w:val="1"/>
    <w:qFormat/>
    <w:rsid w:val="00FE24BF"/>
    <w:rPr>
      <w:rFonts w:ascii="Helvetica" w:hAnsi="Helvetica"/>
      <w:b/>
      <w:caps/>
      <w:color w:val="7A9C00"/>
      <w:spacing w:val="20"/>
      <w:sz w:val="56"/>
      <w:szCs w:val="72"/>
    </w:rPr>
  </w:style>
  <w:style w:type="paragraph" w:styleId="Zhlav">
    <w:name w:val="header"/>
    <w:basedOn w:val="Normln"/>
    <w:link w:val="Zhlav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506C"/>
  </w:style>
  <w:style w:type="paragraph" w:styleId="Zpat">
    <w:name w:val="footer"/>
    <w:basedOn w:val="Normln"/>
    <w:link w:val="Zpat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506C"/>
  </w:style>
  <w:style w:type="character" w:customStyle="1" w:styleId="Stednmka11">
    <w:name w:val="Střední mřížka 11"/>
    <w:uiPriority w:val="99"/>
    <w:semiHidden/>
    <w:rsid w:val="0063506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3506C"/>
    <w:rPr>
      <w:rFonts w:ascii="Tahoma" w:hAnsi="Tahoma" w:cs="Tahoma"/>
      <w:sz w:val="16"/>
      <w:szCs w:val="16"/>
    </w:rPr>
  </w:style>
  <w:style w:type="character" w:customStyle="1" w:styleId="Nadpis2Char">
    <w:name w:val="Nadpis 2 Char"/>
    <w:link w:val="Nadpis2"/>
    <w:uiPriority w:val="9"/>
    <w:rsid w:val="00FE24BF"/>
    <w:rPr>
      <w:rFonts w:ascii="Helvetica" w:eastAsia="MS Gothic" w:hAnsi="Helvetica"/>
      <w:bCs/>
      <w:sz w:val="32"/>
      <w:szCs w:val="26"/>
      <w:lang w:eastAsia="en-US"/>
    </w:rPr>
  </w:style>
  <w:style w:type="character" w:customStyle="1" w:styleId="Nadpis1Char">
    <w:name w:val="Nadpis 1 Char"/>
    <w:aliases w:val="PODNADPIS 2 Char"/>
    <w:link w:val="Nadpis1"/>
    <w:uiPriority w:val="9"/>
    <w:rsid w:val="00FE24BF"/>
    <w:rPr>
      <w:rFonts w:eastAsia="MS Gothic"/>
      <w:sz w:val="32"/>
      <w:szCs w:val="48"/>
      <w:lang w:eastAsia="en-US"/>
    </w:rPr>
  </w:style>
  <w:style w:type="character" w:styleId="slostrnky">
    <w:name w:val="page number"/>
    <w:uiPriority w:val="99"/>
    <w:semiHidden/>
    <w:unhideWhenUsed/>
    <w:rsid w:val="00E13C25"/>
  </w:style>
  <w:style w:type="character" w:customStyle="1" w:styleId="Nadpis3Char">
    <w:name w:val="Nadpis 3 Char"/>
    <w:link w:val="Nadpis3"/>
    <w:uiPriority w:val="9"/>
    <w:rsid w:val="00D065E6"/>
    <w:rPr>
      <w:rFonts w:eastAsia="MS Gothic" w:cs="Times New Roman"/>
      <w:bCs/>
      <w:szCs w:val="48"/>
    </w:rPr>
  </w:style>
  <w:style w:type="character" w:customStyle="1" w:styleId="Nadpis4Char">
    <w:name w:val="Nadpis 4 Char"/>
    <w:link w:val="Nadpis4"/>
    <w:uiPriority w:val="9"/>
    <w:rsid w:val="00D065E6"/>
    <w:rPr>
      <w:rFonts w:ascii="Cambria" w:eastAsia="MS Gothic" w:hAnsi="Cambria" w:cs="Times New Roman"/>
      <w:b/>
      <w:bCs/>
      <w:i/>
      <w:iCs/>
      <w:color w:val="4F81BD"/>
    </w:rPr>
  </w:style>
  <w:style w:type="character" w:styleId="Hypertextovodkaz">
    <w:name w:val="Hyperlink"/>
    <w:basedOn w:val="Standardnpsmoodstavce"/>
    <w:uiPriority w:val="99"/>
    <w:unhideWhenUsed/>
    <w:rsid w:val="009C6361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C636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2492E"/>
    <w:pPr>
      <w:ind w:left="720"/>
      <w:contextualSpacing/>
    </w:pPr>
  </w:style>
  <w:style w:type="character" w:customStyle="1" w:styleId="jlqj4b">
    <w:name w:val="jlqj4b"/>
    <w:basedOn w:val="Standardnpsmoodstavce"/>
    <w:rsid w:val="00C236AC"/>
  </w:style>
  <w:style w:type="paragraph" w:styleId="Titulek">
    <w:name w:val="caption"/>
    <w:basedOn w:val="Normln"/>
    <w:next w:val="Normln"/>
    <w:uiPriority w:val="35"/>
    <w:unhideWhenUsed/>
    <w:qFormat/>
    <w:rsid w:val="00CA647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C66C66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A72C5E"/>
    <w:pPr>
      <w:spacing w:after="0"/>
    </w:pPr>
  </w:style>
  <w:style w:type="paragraph" w:styleId="Nadpisobsahu">
    <w:name w:val="TOC Heading"/>
    <w:basedOn w:val="Nadpis1"/>
    <w:next w:val="Normln"/>
    <w:uiPriority w:val="39"/>
    <w:unhideWhenUsed/>
    <w:qFormat/>
    <w:rsid w:val="0024333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D60663"/>
    <w:pPr>
      <w:spacing w:after="100"/>
      <w:ind w:left="220"/>
    </w:pPr>
  </w:style>
  <w:style w:type="character" w:customStyle="1" w:styleId="smallindent">
    <w:name w:val="smallindent"/>
    <w:basedOn w:val="Standardnpsmoodstavce"/>
    <w:rsid w:val="00D53416"/>
  </w:style>
  <w:style w:type="character" w:customStyle="1" w:styleId="listseparator1">
    <w:name w:val="listseparator1"/>
    <w:basedOn w:val="Standardnpsmoodstavce"/>
    <w:rsid w:val="00D53416"/>
    <w:rPr>
      <w:b w:val="0"/>
      <w:bCs w:val="0"/>
      <w:color w:val="auto"/>
    </w:rPr>
  </w:style>
  <w:style w:type="character" w:customStyle="1" w:styleId="instance1">
    <w:name w:val="instance1"/>
    <w:basedOn w:val="Standardnpsmoodstavce"/>
    <w:rsid w:val="00D53416"/>
    <w:rPr>
      <w:b w:val="0"/>
      <w:bCs w:val="0"/>
      <w:color w:val="A52A2A"/>
    </w:rPr>
  </w:style>
  <w:style w:type="character" w:styleId="Sledovanodkaz">
    <w:name w:val="FollowedHyperlink"/>
    <w:basedOn w:val="Standardnpsmoodstavce"/>
    <w:uiPriority w:val="99"/>
    <w:semiHidden/>
    <w:unhideWhenUsed/>
    <w:rsid w:val="00493EFE"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objecttype">
    <w:name w:val="objecttyp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80"/>
      <w:sz w:val="24"/>
      <w:szCs w:val="24"/>
      <w:lang w:eastAsia="cs-CZ"/>
    </w:rPr>
  </w:style>
  <w:style w:type="paragraph" w:customStyle="1" w:styleId="objecttypemissing">
    <w:name w:val="objecttypemissing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80"/>
      <w:sz w:val="24"/>
      <w:szCs w:val="24"/>
      <w:lang w:eastAsia="cs-CZ"/>
    </w:rPr>
  </w:style>
  <w:style w:type="paragraph" w:customStyle="1" w:styleId="referencemode">
    <w:name w:val="referencemod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52A2A"/>
      <w:sz w:val="24"/>
      <w:szCs w:val="24"/>
      <w:lang w:eastAsia="cs-CZ"/>
    </w:rPr>
  </w:style>
  <w:style w:type="paragraph" w:customStyle="1" w:styleId="predicatetext">
    <w:name w:val="predicatetext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6400"/>
      <w:sz w:val="24"/>
      <w:szCs w:val="24"/>
      <w:lang w:eastAsia="cs-CZ"/>
    </w:rPr>
  </w:style>
  <w:style w:type="paragraph" w:customStyle="1" w:styleId="quantifier">
    <w:name w:val="quantifier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CD"/>
      <w:sz w:val="24"/>
      <w:szCs w:val="24"/>
      <w:lang w:eastAsia="cs-CZ"/>
    </w:rPr>
  </w:style>
  <w:style w:type="paragraph" w:customStyle="1" w:styleId="primaryerrorreport">
    <w:name w:val="primaryerrorreport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  <w:lang w:eastAsia="cs-CZ"/>
    </w:rPr>
  </w:style>
  <w:style w:type="paragraph" w:customStyle="1" w:styleId="secondaryerrorreport">
    <w:name w:val="secondaryerrorreport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cs-CZ"/>
    </w:rPr>
  </w:style>
  <w:style w:type="paragraph" w:customStyle="1" w:styleId="listseparator">
    <w:name w:val="listseparator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logicaloperator">
    <w:name w:val="logicaloperator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CD"/>
      <w:sz w:val="24"/>
      <w:szCs w:val="24"/>
      <w:lang w:eastAsia="cs-CZ"/>
    </w:rPr>
  </w:style>
  <w:style w:type="paragraph" w:customStyle="1" w:styleId="note">
    <w:name w:val="not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eastAsia="cs-CZ"/>
    </w:rPr>
  </w:style>
  <w:style w:type="paragraph" w:customStyle="1" w:styleId="definition">
    <w:name w:val="definition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eastAsia="cs-CZ"/>
    </w:rPr>
  </w:style>
  <w:style w:type="paragraph" w:customStyle="1" w:styleId="notavailable">
    <w:name w:val="notavailabl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sz w:val="24"/>
      <w:szCs w:val="24"/>
      <w:lang w:eastAsia="cs-CZ"/>
    </w:rPr>
  </w:style>
  <w:style w:type="paragraph" w:customStyle="1" w:styleId="instance">
    <w:name w:val="instance"/>
    <w:basedOn w:val="Normln"/>
    <w:rsid w:val="00493EF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52A2A"/>
      <w:sz w:val="24"/>
      <w:szCs w:val="24"/>
      <w:lang w:eastAsia="cs-CZ"/>
    </w:rPr>
  </w:style>
  <w:style w:type="character" w:customStyle="1" w:styleId="quantifier1">
    <w:name w:val="quantifier1"/>
    <w:basedOn w:val="Standardnpsmoodstavce"/>
    <w:rsid w:val="00493EFE"/>
    <w:rPr>
      <w:b/>
      <w:bCs/>
      <w:color w:val="0000CD"/>
    </w:rPr>
  </w:style>
  <w:style w:type="character" w:customStyle="1" w:styleId="referencemode1">
    <w:name w:val="referencemode1"/>
    <w:basedOn w:val="Standardnpsmoodstavce"/>
    <w:rsid w:val="00493EFE"/>
    <w:rPr>
      <w:b w:val="0"/>
      <w:bCs w:val="0"/>
      <w:color w:val="A52A2A"/>
    </w:rPr>
  </w:style>
  <w:style w:type="character" w:customStyle="1" w:styleId="indent">
    <w:name w:val="indent"/>
    <w:basedOn w:val="Standardnpsmoodstavce"/>
    <w:rsid w:val="0049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elementid:31f8795f-f486-4311-9125-649f15385566" TargetMode="External"/><Relationship Id="rId21" Type="http://schemas.openxmlformats.org/officeDocument/2006/relationships/hyperlink" Target="elementid:a71e830c-938a-4d41-9f90-723592c6848c" TargetMode="External"/><Relationship Id="rId42" Type="http://schemas.openxmlformats.org/officeDocument/2006/relationships/hyperlink" Target="elementid:a71e830c-938a-4d41-9f90-723592c6848c" TargetMode="External"/><Relationship Id="rId63" Type="http://schemas.openxmlformats.org/officeDocument/2006/relationships/hyperlink" Target="elementid:e46b0189-b5b5-4803-bf8c-e3ffc5199681" TargetMode="External"/><Relationship Id="rId84" Type="http://schemas.openxmlformats.org/officeDocument/2006/relationships/hyperlink" Target="elementid:9abf7791-e937-4504-9cd0-bccc15d8ce53" TargetMode="External"/><Relationship Id="rId138" Type="http://schemas.openxmlformats.org/officeDocument/2006/relationships/hyperlink" Target="elementid:2c8df167-268c-417a-8e03-e3748bac669f" TargetMode="External"/><Relationship Id="rId159" Type="http://schemas.openxmlformats.org/officeDocument/2006/relationships/hyperlink" Target="elementid:121e3316-f95d-418e-9c1c-b606dbbd501d" TargetMode="External"/><Relationship Id="rId170" Type="http://schemas.openxmlformats.org/officeDocument/2006/relationships/hyperlink" Target="elementid:a71e830c-938a-4d41-9f90-723592c6848c" TargetMode="External"/><Relationship Id="rId191" Type="http://schemas.openxmlformats.org/officeDocument/2006/relationships/hyperlink" Target="elementid:a71e830c-938a-4d41-9f90-723592c6848c" TargetMode="External"/><Relationship Id="rId205" Type="http://schemas.openxmlformats.org/officeDocument/2006/relationships/footer" Target="footer1.xml"/><Relationship Id="rId107" Type="http://schemas.openxmlformats.org/officeDocument/2006/relationships/hyperlink" Target="elementid:e054dec5-1e45-4eab-a63c-c9f4e854c18a" TargetMode="External"/><Relationship Id="rId11" Type="http://schemas.openxmlformats.org/officeDocument/2006/relationships/hyperlink" Target="elementid:a71e830c-938a-4d41-9f90-723592c6848c" TargetMode="External"/><Relationship Id="rId32" Type="http://schemas.openxmlformats.org/officeDocument/2006/relationships/hyperlink" Target="elementid:a71e830c-938a-4d41-9f90-723592c6848c" TargetMode="External"/><Relationship Id="rId53" Type="http://schemas.openxmlformats.org/officeDocument/2006/relationships/hyperlink" Target="elementid:e054dec5-1e45-4eab-a63c-c9f4e854c18a" TargetMode="External"/><Relationship Id="rId74" Type="http://schemas.openxmlformats.org/officeDocument/2006/relationships/hyperlink" Target="elementid:5b12acad-cf8e-4b6a-8e67-1d67f364458f" TargetMode="External"/><Relationship Id="rId128" Type="http://schemas.openxmlformats.org/officeDocument/2006/relationships/hyperlink" Target="elementid:e46b0189-b5b5-4803-bf8c-e3ffc5199681" TargetMode="External"/><Relationship Id="rId149" Type="http://schemas.openxmlformats.org/officeDocument/2006/relationships/hyperlink" Target="elementid:121e3316-f95d-418e-9c1c-b606dbbd501d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elementid:eb014b2a-e79f-4190-baac-59f3af584205" TargetMode="External"/><Relationship Id="rId160" Type="http://schemas.openxmlformats.org/officeDocument/2006/relationships/hyperlink" Target="elementid:5b12acad-cf8e-4b6a-8e67-1d67f364458f" TargetMode="External"/><Relationship Id="rId181" Type="http://schemas.openxmlformats.org/officeDocument/2006/relationships/hyperlink" Target="elementid:e3c59465-f7fd-4a78-b7ae-15923ded9fb7" TargetMode="External"/><Relationship Id="rId22" Type="http://schemas.openxmlformats.org/officeDocument/2006/relationships/hyperlink" Target="elementid:e054dec5-1e45-4eab-a63c-c9f4e854c18a" TargetMode="External"/><Relationship Id="rId43" Type="http://schemas.openxmlformats.org/officeDocument/2006/relationships/hyperlink" Target="elementid:eb014b2a-e79f-4190-baac-59f3af584205" TargetMode="External"/><Relationship Id="rId64" Type="http://schemas.openxmlformats.org/officeDocument/2006/relationships/hyperlink" Target="elementid:2c8df167-268c-417a-8e03-e3748bac669f" TargetMode="External"/><Relationship Id="rId118" Type="http://schemas.openxmlformats.org/officeDocument/2006/relationships/hyperlink" Target="elementid:a71e830c-938a-4d41-9f90-723592c6848c" TargetMode="External"/><Relationship Id="rId139" Type="http://schemas.openxmlformats.org/officeDocument/2006/relationships/hyperlink" Target="elementid:a71e830c-938a-4d41-9f90-723592c6848c" TargetMode="External"/><Relationship Id="rId85" Type="http://schemas.openxmlformats.org/officeDocument/2006/relationships/hyperlink" Target="elementid:a71e830c-938a-4d41-9f90-723592c6848c" TargetMode="External"/><Relationship Id="rId150" Type="http://schemas.openxmlformats.org/officeDocument/2006/relationships/hyperlink" Target="elementid:5b12acad-cf8e-4b6a-8e67-1d67f364458f" TargetMode="External"/><Relationship Id="rId171" Type="http://schemas.openxmlformats.org/officeDocument/2006/relationships/hyperlink" Target="elementid:121e3316-f95d-418e-9c1c-b606dbbd501d" TargetMode="External"/><Relationship Id="rId192" Type="http://schemas.openxmlformats.org/officeDocument/2006/relationships/hyperlink" Target="elementid:3f1f3a18-e848-4051-8ce4-ae91b4404626" TargetMode="External"/><Relationship Id="rId206" Type="http://schemas.openxmlformats.org/officeDocument/2006/relationships/footer" Target="footer2.xml"/><Relationship Id="rId12" Type="http://schemas.openxmlformats.org/officeDocument/2006/relationships/hyperlink" Target="elementid:a71e830c-938a-4d41-9f90-723592c6848c" TargetMode="External"/><Relationship Id="rId33" Type="http://schemas.openxmlformats.org/officeDocument/2006/relationships/hyperlink" Target="elementid:3f1f3a18-e848-4051-8ce4-ae91b4404626" TargetMode="External"/><Relationship Id="rId108" Type="http://schemas.openxmlformats.org/officeDocument/2006/relationships/hyperlink" Target="elementid:31f8795f-f486-4311-9125-649f15385566" TargetMode="External"/><Relationship Id="rId129" Type="http://schemas.openxmlformats.org/officeDocument/2006/relationships/hyperlink" Target="elementid:2c8df167-268c-417a-8e03-e3748bac669f" TargetMode="External"/><Relationship Id="rId54" Type="http://schemas.openxmlformats.org/officeDocument/2006/relationships/hyperlink" Target="elementid:31f8795f-f486-4311-9125-649f15385566" TargetMode="External"/><Relationship Id="rId75" Type="http://schemas.openxmlformats.org/officeDocument/2006/relationships/hyperlink" Target="elementid:9abf7791-e937-4504-9cd0-bccc15d8ce53" TargetMode="External"/><Relationship Id="rId96" Type="http://schemas.openxmlformats.org/officeDocument/2006/relationships/hyperlink" Target="elementid:b4f3c903-dd57-42ab-aed1-43a1dded8310" TargetMode="External"/><Relationship Id="rId140" Type="http://schemas.openxmlformats.org/officeDocument/2006/relationships/hyperlink" Target="elementid:e46b0189-b5b5-4803-bf8c-e3ffc5199681" TargetMode="External"/><Relationship Id="rId161" Type="http://schemas.openxmlformats.org/officeDocument/2006/relationships/hyperlink" Target="elementid:a71e830c-938a-4d41-9f90-723592c6848c" TargetMode="External"/><Relationship Id="rId182" Type="http://schemas.openxmlformats.org/officeDocument/2006/relationships/hyperlink" Target="elementid:a71e830c-938a-4d41-9f90-723592c6848c" TargetMode="External"/><Relationship Id="rId6" Type="http://schemas.openxmlformats.org/officeDocument/2006/relationships/footnotes" Target="footnotes.xml"/><Relationship Id="rId23" Type="http://schemas.openxmlformats.org/officeDocument/2006/relationships/hyperlink" Target="elementid:31f8795f-f486-4311-9125-649f15385566" TargetMode="External"/><Relationship Id="rId119" Type="http://schemas.openxmlformats.org/officeDocument/2006/relationships/hyperlink" Target="elementid:e054dec5-1e45-4eab-a63c-c9f4e854c18a" TargetMode="External"/><Relationship Id="rId44" Type="http://schemas.openxmlformats.org/officeDocument/2006/relationships/hyperlink" Target="elementid:b4f3c903-dd57-42ab-aed1-43a1dded8310" TargetMode="External"/><Relationship Id="rId65" Type="http://schemas.openxmlformats.org/officeDocument/2006/relationships/hyperlink" Target="elementid:5b12acad-cf8e-4b6a-8e67-1d67f364458f" TargetMode="External"/><Relationship Id="rId86" Type="http://schemas.openxmlformats.org/officeDocument/2006/relationships/hyperlink" Target="elementid:eb014b2a-e79f-4190-baac-59f3af584205" TargetMode="External"/><Relationship Id="rId130" Type="http://schemas.openxmlformats.org/officeDocument/2006/relationships/hyperlink" Target="elementid:a71e830c-938a-4d41-9f90-723592c6848c" TargetMode="External"/><Relationship Id="rId151" Type="http://schemas.openxmlformats.org/officeDocument/2006/relationships/hyperlink" Target="elementid:a71e830c-938a-4d41-9f90-723592c6848c" TargetMode="External"/><Relationship Id="rId172" Type="http://schemas.openxmlformats.org/officeDocument/2006/relationships/hyperlink" Target="elementid:5b12acad-cf8e-4b6a-8e67-1d67f364458f" TargetMode="External"/><Relationship Id="rId193" Type="http://schemas.openxmlformats.org/officeDocument/2006/relationships/hyperlink" Target="elementid:9abf7791-e937-4504-9cd0-bccc15d8ce53" TargetMode="External"/><Relationship Id="rId207" Type="http://schemas.openxmlformats.org/officeDocument/2006/relationships/footer" Target="footer3.xml"/><Relationship Id="rId13" Type="http://schemas.openxmlformats.org/officeDocument/2006/relationships/hyperlink" Target="elementid:ccc80390-7379-48e0-b757-e576e47e518a" TargetMode="External"/><Relationship Id="rId109" Type="http://schemas.openxmlformats.org/officeDocument/2006/relationships/hyperlink" Target="elementid:a71e830c-938a-4d41-9f90-723592c6848c" TargetMode="External"/><Relationship Id="rId34" Type="http://schemas.openxmlformats.org/officeDocument/2006/relationships/hyperlink" Target="elementid:9abf7791-e937-4504-9cd0-bccc15d8ce53" TargetMode="External"/><Relationship Id="rId55" Type="http://schemas.openxmlformats.org/officeDocument/2006/relationships/hyperlink" Target="elementid:2c8df167-268c-417a-8e03-e3748bac669f" TargetMode="External"/><Relationship Id="rId76" Type="http://schemas.openxmlformats.org/officeDocument/2006/relationships/hyperlink" Target="elementid:9abf7791-e937-4504-9cd0-bccc15d8ce53" TargetMode="External"/><Relationship Id="rId97" Type="http://schemas.openxmlformats.org/officeDocument/2006/relationships/hyperlink" Target="elementid:a71e830c-938a-4d41-9f90-723592c6848c" TargetMode="External"/><Relationship Id="rId120" Type="http://schemas.openxmlformats.org/officeDocument/2006/relationships/hyperlink" Target="elementid:31f8795f-f486-4311-9125-649f15385566" TargetMode="External"/><Relationship Id="rId141" Type="http://schemas.openxmlformats.org/officeDocument/2006/relationships/hyperlink" Target="elementid:2c8df167-268c-417a-8e03-e3748bac669f" TargetMode="External"/><Relationship Id="rId7" Type="http://schemas.openxmlformats.org/officeDocument/2006/relationships/endnotes" Target="endnotes.xml"/><Relationship Id="rId162" Type="http://schemas.openxmlformats.org/officeDocument/2006/relationships/hyperlink" Target="elementid:121e3316-f95d-418e-9c1c-b606dbbd501d" TargetMode="External"/><Relationship Id="rId183" Type="http://schemas.openxmlformats.org/officeDocument/2006/relationships/hyperlink" Target="elementid:3f1f3a18-e848-4051-8ce4-ae91b4404626" TargetMode="External"/><Relationship Id="rId24" Type="http://schemas.openxmlformats.org/officeDocument/2006/relationships/hyperlink" Target="elementid:a71e830c-938a-4d41-9f90-723592c6848c" TargetMode="External"/><Relationship Id="rId45" Type="http://schemas.openxmlformats.org/officeDocument/2006/relationships/hyperlink" Target="elementid:31f8795f-f486-4311-9125-649f15385566" TargetMode="External"/><Relationship Id="rId66" Type="http://schemas.openxmlformats.org/officeDocument/2006/relationships/hyperlink" Target="elementid:5b12acad-cf8e-4b6a-8e67-1d67f364458f" TargetMode="External"/><Relationship Id="rId87" Type="http://schemas.openxmlformats.org/officeDocument/2006/relationships/hyperlink" Target="elementid:b4f3c903-dd57-42ab-aed1-43a1dded8310" TargetMode="External"/><Relationship Id="rId110" Type="http://schemas.openxmlformats.org/officeDocument/2006/relationships/hyperlink" Target="elementid:e054dec5-1e45-4eab-a63c-c9f4e854c18a" TargetMode="External"/><Relationship Id="rId131" Type="http://schemas.openxmlformats.org/officeDocument/2006/relationships/hyperlink" Target="elementid:e46b0189-b5b5-4803-bf8c-e3ffc5199681" TargetMode="External"/><Relationship Id="rId61" Type="http://schemas.openxmlformats.org/officeDocument/2006/relationships/hyperlink" Target="elementid:d8205b05-3e54-4859-84a8-4d82291e494d" TargetMode="External"/><Relationship Id="rId82" Type="http://schemas.openxmlformats.org/officeDocument/2006/relationships/hyperlink" Target="elementid:a71e830c-938a-4d41-9f90-723592c6848c" TargetMode="External"/><Relationship Id="rId152" Type="http://schemas.openxmlformats.org/officeDocument/2006/relationships/hyperlink" Target="elementid:121e3316-f95d-418e-9c1c-b606dbbd501d" TargetMode="External"/><Relationship Id="rId173" Type="http://schemas.openxmlformats.org/officeDocument/2006/relationships/hyperlink" Target="elementid:a71e830c-938a-4d41-9f90-723592c6848c" TargetMode="External"/><Relationship Id="rId194" Type="http://schemas.openxmlformats.org/officeDocument/2006/relationships/hyperlink" Target="elementid:a71e830c-938a-4d41-9f90-723592c6848c" TargetMode="External"/><Relationship Id="rId199" Type="http://schemas.openxmlformats.org/officeDocument/2006/relationships/hyperlink" Target="elementid:9abf7791-e937-4504-9cd0-bccc15d8ce53" TargetMode="External"/><Relationship Id="rId203" Type="http://schemas.openxmlformats.org/officeDocument/2006/relationships/header" Target="header1.xml"/><Relationship Id="rId208" Type="http://schemas.openxmlformats.org/officeDocument/2006/relationships/fontTable" Target="fontTable.xml"/><Relationship Id="rId19" Type="http://schemas.openxmlformats.org/officeDocument/2006/relationships/hyperlink" Target="elementid:eb014b2a-e79f-4190-baac-59f3af584205" TargetMode="External"/><Relationship Id="rId14" Type="http://schemas.openxmlformats.org/officeDocument/2006/relationships/hyperlink" Target="elementid:099be515-4f78-4202-bb52-8476b5ff258a" TargetMode="External"/><Relationship Id="rId30" Type="http://schemas.openxmlformats.org/officeDocument/2006/relationships/hyperlink" Target="elementid:a71e830c-938a-4d41-9f90-723592c6848c" TargetMode="External"/><Relationship Id="rId35" Type="http://schemas.openxmlformats.org/officeDocument/2006/relationships/hyperlink" Target="elementid:b4f3c903-dd57-42ab-aed1-43a1dded8310" TargetMode="External"/><Relationship Id="rId56" Type="http://schemas.openxmlformats.org/officeDocument/2006/relationships/hyperlink" Target="elementid:2c8df167-268c-417a-8e03-e3748bac669f" TargetMode="External"/><Relationship Id="rId77" Type="http://schemas.openxmlformats.org/officeDocument/2006/relationships/hyperlink" Target="elementid:fe3b2c3f-a882-4f84-846f-66f0cfa03ca9" TargetMode="External"/><Relationship Id="rId100" Type="http://schemas.openxmlformats.org/officeDocument/2006/relationships/hyperlink" Target="elementid:a71e830c-938a-4d41-9f90-723592c6848c" TargetMode="External"/><Relationship Id="rId105" Type="http://schemas.openxmlformats.org/officeDocument/2006/relationships/hyperlink" Target="elementid:b4f3c903-dd57-42ab-aed1-43a1dded8310" TargetMode="External"/><Relationship Id="rId126" Type="http://schemas.openxmlformats.org/officeDocument/2006/relationships/hyperlink" Target="elementid:31f8795f-f486-4311-9125-649f15385566" TargetMode="External"/><Relationship Id="rId147" Type="http://schemas.openxmlformats.org/officeDocument/2006/relationships/hyperlink" Target="elementid:2c8df167-268c-417a-8e03-e3748bac669f" TargetMode="External"/><Relationship Id="rId168" Type="http://schemas.openxmlformats.org/officeDocument/2006/relationships/hyperlink" Target="elementid:121e3316-f95d-418e-9c1c-b606dbbd501d" TargetMode="External"/><Relationship Id="rId8" Type="http://schemas.openxmlformats.org/officeDocument/2006/relationships/image" Target="media/image1.png"/><Relationship Id="rId51" Type="http://schemas.openxmlformats.org/officeDocument/2006/relationships/hyperlink" Target="elementid:d8205b05-3e54-4859-84a8-4d82291e494d" TargetMode="External"/><Relationship Id="rId72" Type="http://schemas.openxmlformats.org/officeDocument/2006/relationships/hyperlink" Target="elementid:a71e830c-938a-4d41-9f90-723592c6848c" TargetMode="External"/><Relationship Id="rId93" Type="http://schemas.openxmlformats.org/officeDocument/2006/relationships/hyperlink" Target="elementid:b4f3c903-dd57-42ab-aed1-43a1dded8310" TargetMode="External"/><Relationship Id="rId98" Type="http://schemas.openxmlformats.org/officeDocument/2006/relationships/hyperlink" Target="elementid:eb014b2a-e79f-4190-baac-59f3af584205" TargetMode="External"/><Relationship Id="rId121" Type="http://schemas.openxmlformats.org/officeDocument/2006/relationships/hyperlink" Target="elementid:a71e830c-938a-4d41-9f90-723592c6848c" TargetMode="External"/><Relationship Id="rId142" Type="http://schemas.openxmlformats.org/officeDocument/2006/relationships/hyperlink" Target="elementid:a71e830c-938a-4d41-9f90-723592c6848c" TargetMode="External"/><Relationship Id="rId163" Type="http://schemas.openxmlformats.org/officeDocument/2006/relationships/hyperlink" Target="elementid:5b12acad-cf8e-4b6a-8e67-1d67f364458f" TargetMode="External"/><Relationship Id="rId184" Type="http://schemas.openxmlformats.org/officeDocument/2006/relationships/hyperlink" Target="elementid:9abf7791-e937-4504-9cd0-bccc15d8ce53" TargetMode="External"/><Relationship Id="rId189" Type="http://schemas.openxmlformats.org/officeDocument/2006/relationships/hyperlink" Target="elementid:3f1f3a18-e848-4051-8ce4-ae91b4404626" TargetMode="External"/><Relationship Id="rId3" Type="http://schemas.openxmlformats.org/officeDocument/2006/relationships/styles" Target="styles.xml"/><Relationship Id="rId25" Type="http://schemas.openxmlformats.org/officeDocument/2006/relationships/hyperlink" Target="elementid:e46b0189-b5b5-4803-bf8c-e3ffc5199681" TargetMode="External"/><Relationship Id="rId46" Type="http://schemas.openxmlformats.org/officeDocument/2006/relationships/hyperlink" Target="elementid:31f8795f-f486-4311-9125-649f15385566" TargetMode="External"/><Relationship Id="rId67" Type="http://schemas.openxmlformats.org/officeDocument/2006/relationships/hyperlink" Target="elementid:b24330dd-c2eb-414e-943f-133bdc34e02d" TargetMode="External"/><Relationship Id="rId116" Type="http://schemas.openxmlformats.org/officeDocument/2006/relationships/hyperlink" Target="elementid:e054dec5-1e45-4eab-a63c-c9f4e854c18a" TargetMode="External"/><Relationship Id="rId137" Type="http://schemas.openxmlformats.org/officeDocument/2006/relationships/hyperlink" Target="elementid:e46b0189-b5b5-4803-bf8c-e3ffc5199681" TargetMode="External"/><Relationship Id="rId158" Type="http://schemas.openxmlformats.org/officeDocument/2006/relationships/hyperlink" Target="elementid:a71e830c-938a-4d41-9f90-723592c6848c" TargetMode="External"/><Relationship Id="rId20" Type="http://schemas.openxmlformats.org/officeDocument/2006/relationships/hyperlink" Target="elementid:b4f3c903-dd57-42ab-aed1-43a1dded8310" TargetMode="External"/><Relationship Id="rId41" Type="http://schemas.openxmlformats.org/officeDocument/2006/relationships/hyperlink" Target="elementid:d8205b05-3e54-4859-84a8-4d82291e494d" TargetMode="External"/><Relationship Id="rId62" Type="http://schemas.openxmlformats.org/officeDocument/2006/relationships/hyperlink" Target="elementid:a71e830c-938a-4d41-9f90-723592c6848c" TargetMode="External"/><Relationship Id="rId83" Type="http://schemas.openxmlformats.org/officeDocument/2006/relationships/hyperlink" Target="elementid:3f1f3a18-e848-4051-8ce4-ae91b4404626" TargetMode="External"/><Relationship Id="rId88" Type="http://schemas.openxmlformats.org/officeDocument/2006/relationships/hyperlink" Target="elementid:a71e830c-938a-4d41-9f90-723592c6848c" TargetMode="External"/><Relationship Id="rId111" Type="http://schemas.openxmlformats.org/officeDocument/2006/relationships/hyperlink" Target="elementid:31f8795f-f486-4311-9125-649f15385566" TargetMode="External"/><Relationship Id="rId132" Type="http://schemas.openxmlformats.org/officeDocument/2006/relationships/hyperlink" Target="elementid:2c8df167-268c-417a-8e03-e3748bac669f" TargetMode="External"/><Relationship Id="rId153" Type="http://schemas.openxmlformats.org/officeDocument/2006/relationships/hyperlink" Target="elementid:5b12acad-cf8e-4b6a-8e67-1d67f364458f" TargetMode="External"/><Relationship Id="rId174" Type="http://schemas.openxmlformats.org/officeDocument/2006/relationships/hyperlink" Target="elementid:e3c59465-f7fd-4a78-b7ae-15923ded9fb7" TargetMode="External"/><Relationship Id="rId179" Type="http://schemas.openxmlformats.org/officeDocument/2006/relationships/hyperlink" Target="elementid:e3c59465-f7fd-4a78-b7ae-15923ded9fb7" TargetMode="External"/><Relationship Id="rId195" Type="http://schemas.openxmlformats.org/officeDocument/2006/relationships/hyperlink" Target="elementid:3f1f3a18-e848-4051-8ce4-ae91b4404626" TargetMode="External"/><Relationship Id="rId209" Type="http://schemas.openxmlformats.org/officeDocument/2006/relationships/theme" Target="theme/theme1.xml"/><Relationship Id="rId190" Type="http://schemas.openxmlformats.org/officeDocument/2006/relationships/hyperlink" Target="elementid:9abf7791-e937-4504-9cd0-bccc15d8ce53" TargetMode="External"/><Relationship Id="rId204" Type="http://schemas.openxmlformats.org/officeDocument/2006/relationships/header" Target="header2.xml"/><Relationship Id="rId15" Type="http://schemas.openxmlformats.org/officeDocument/2006/relationships/hyperlink" Target="elementid:a71e830c-938a-4d41-9f90-723592c6848c" TargetMode="External"/><Relationship Id="rId36" Type="http://schemas.openxmlformats.org/officeDocument/2006/relationships/hyperlink" Target="elementid:b4f3c903-dd57-42ab-aed1-43a1dded8310" TargetMode="External"/><Relationship Id="rId57" Type="http://schemas.openxmlformats.org/officeDocument/2006/relationships/hyperlink" Target="elementid:f0a41145-2693-4b45-801a-163bffd3c264" TargetMode="External"/><Relationship Id="rId106" Type="http://schemas.openxmlformats.org/officeDocument/2006/relationships/hyperlink" Target="elementid:a71e830c-938a-4d41-9f90-723592c6848c" TargetMode="External"/><Relationship Id="rId127" Type="http://schemas.openxmlformats.org/officeDocument/2006/relationships/hyperlink" Target="elementid:a71e830c-938a-4d41-9f90-723592c6848c" TargetMode="External"/><Relationship Id="rId10" Type="http://schemas.openxmlformats.org/officeDocument/2006/relationships/image" Target="media/image3.png"/><Relationship Id="rId31" Type="http://schemas.openxmlformats.org/officeDocument/2006/relationships/hyperlink" Target="elementid:e3c59465-f7fd-4a78-b7ae-15923ded9fb7" TargetMode="External"/><Relationship Id="rId52" Type="http://schemas.openxmlformats.org/officeDocument/2006/relationships/hyperlink" Target="elementid:a71e830c-938a-4d41-9f90-723592c6848c" TargetMode="External"/><Relationship Id="rId73" Type="http://schemas.openxmlformats.org/officeDocument/2006/relationships/hyperlink" Target="elementid:121e3316-f95d-418e-9c1c-b606dbbd501d" TargetMode="External"/><Relationship Id="rId78" Type="http://schemas.openxmlformats.org/officeDocument/2006/relationships/hyperlink" Target="elementid:198d8d87-03bb-449e-95b1-fb4a56f362e3" TargetMode="External"/><Relationship Id="rId94" Type="http://schemas.openxmlformats.org/officeDocument/2006/relationships/hyperlink" Target="elementid:a71e830c-938a-4d41-9f90-723592c6848c" TargetMode="External"/><Relationship Id="rId99" Type="http://schemas.openxmlformats.org/officeDocument/2006/relationships/hyperlink" Target="elementid:b4f3c903-dd57-42ab-aed1-43a1dded8310" TargetMode="External"/><Relationship Id="rId101" Type="http://schemas.openxmlformats.org/officeDocument/2006/relationships/hyperlink" Target="elementid:eb014b2a-e79f-4190-baac-59f3af584205" TargetMode="External"/><Relationship Id="rId122" Type="http://schemas.openxmlformats.org/officeDocument/2006/relationships/hyperlink" Target="elementid:e054dec5-1e45-4eab-a63c-c9f4e854c18a" TargetMode="External"/><Relationship Id="rId143" Type="http://schemas.openxmlformats.org/officeDocument/2006/relationships/hyperlink" Target="elementid:e46b0189-b5b5-4803-bf8c-e3ffc5199681" TargetMode="External"/><Relationship Id="rId148" Type="http://schemas.openxmlformats.org/officeDocument/2006/relationships/hyperlink" Target="elementid:a71e830c-938a-4d41-9f90-723592c6848c" TargetMode="External"/><Relationship Id="rId164" Type="http://schemas.openxmlformats.org/officeDocument/2006/relationships/hyperlink" Target="elementid:a71e830c-938a-4d41-9f90-723592c6848c" TargetMode="External"/><Relationship Id="rId169" Type="http://schemas.openxmlformats.org/officeDocument/2006/relationships/hyperlink" Target="elementid:5b12acad-cf8e-4b6a-8e67-1d67f364458f" TargetMode="External"/><Relationship Id="rId185" Type="http://schemas.openxmlformats.org/officeDocument/2006/relationships/hyperlink" Target="elementid:a71e830c-938a-4d41-9f90-723592c6848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hyperlink" Target="elementid:a71e830c-938a-4d41-9f90-723592c6848c" TargetMode="External"/><Relationship Id="rId26" Type="http://schemas.openxmlformats.org/officeDocument/2006/relationships/hyperlink" Target="elementid:2c8df167-268c-417a-8e03-e3748bac669f" TargetMode="External"/><Relationship Id="rId47" Type="http://schemas.openxmlformats.org/officeDocument/2006/relationships/hyperlink" Target="elementid:0e163297-9ba7-416b-b8ea-ae7031ab51bd" TargetMode="External"/><Relationship Id="rId68" Type="http://schemas.openxmlformats.org/officeDocument/2006/relationships/hyperlink" Target="elementid:58e9f0bd-679a-4f82-a046-ebf81672327a" TargetMode="External"/><Relationship Id="rId89" Type="http://schemas.openxmlformats.org/officeDocument/2006/relationships/hyperlink" Target="elementid:eb014b2a-e79f-4190-baac-59f3af584205" TargetMode="External"/><Relationship Id="rId112" Type="http://schemas.openxmlformats.org/officeDocument/2006/relationships/hyperlink" Target="elementid:a71e830c-938a-4d41-9f90-723592c6848c" TargetMode="External"/><Relationship Id="rId133" Type="http://schemas.openxmlformats.org/officeDocument/2006/relationships/hyperlink" Target="elementid:a71e830c-938a-4d41-9f90-723592c6848c" TargetMode="External"/><Relationship Id="rId154" Type="http://schemas.openxmlformats.org/officeDocument/2006/relationships/hyperlink" Target="elementid:5b12acad-cf8e-4b6a-8e67-1d67f364458f" TargetMode="External"/><Relationship Id="rId175" Type="http://schemas.openxmlformats.org/officeDocument/2006/relationships/hyperlink" Target="elementid:a71e830c-938a-4d41-9f90-723592c6848c" TargetMode="External"/><Relationship Id="rId196" Type="http://schemas.openxmlformats.org/officeDocument/2006/relationships/hyperlink" Target="elementid:9abf7791-e937-4504-9cd0-bccc15d8ce53" TargetMode="External"/><Relationship Id="rId200" Type="http://schemas.openxmlformats.org/officeDocument/2006/relationships/hyperlink" Target="elementid:a71e830c-938a-4d41-9f90-723592c6848c" TargetMode="External"/><Relationship Id="rId16" Type="http://schemas.openxmlformats.org/officeDocument/2006/relationships/hyperlink" Target="elementid:ccc80390-7379-48e0-b757-e576e47e518a" TargetMode="External"/><Relationship Id="rId37" Type="http://schemas.openxmlformats.org/officeDocument/2006/relationships/hyperlink" Target="elementid:57095f89-1bf0-4908-8ead-ae8da9ddbd8c" TargetMode="External"/><Relationship Id="rId58" Type="http://schemas.openxmlformats.org/officeDocument/2006/relationships/hyperlink" Target="elementid:d8205b05-3e54-4859-84a8-4d82291e494d" TargetMode="External"/><Relationship Id="rId79" Type="http://schemas.openxmlformats.org/officeDocument/2006/relationships/hyperlink" Target="elementid:9abf7791-e937-4504-9cd0-bccc15d8ce53" TargetMode="External"/><Relationship Id="rId102" Type="http://schemas.openxmlformats.org/officeDocument/2006/relationships/hyperlink" Target="elementid:b4f3c903-dd57-42ab-aed1-43a1dded8310" TargetMode="External"/><Relationship Id="rId123" Type="http://schemas.openxmlformats.org/officeDocument/2006/relationships/hyperlink" Target="elementid:31f8795f-f486-4311-9125-649f15385566" TargetMode="External"/><Relationship Id="rId144" Type="http://schemas.openxmlformats.org/officeDocument/2006/relationships/hyperlink" Target="elementid:2c8df167-268c-417a-8e03-e3748bac669f" TargetMode="External"/><Relationship Id="rId90" Type="http://schemas.openxmlformats.org/officeDocument/2006/relationships/hyperlink" Target="elementid:b4f3c903-dd57-42ab-aed1-43a1dded8310" TargetMode="External"/><Relationship Id="rId165" Type="http://schemas.openxmlformats.org/officeDocument/2006/relationships/hyperlink" Target="elementid:121e3316-f95d-418e-9c1c-b606dbbd501d" TargetMode="External"/><Relationship Id="rId186" Type="http://schemas.openxmlformats.org/officeDocument/2006/relationships/hyperlink" Target="elementid:3f1f3a18-e848-4051-8ce4-ae91b4404626" TargetMode="External"/><Relationship Id="rId27" Type="http://schemas.openxmlformats.org/officeDocument/2006/relationships/hyperlink" Target="elementid:a71e830c-938a-4d41-9f90-723592c6848c" TargetMode="External"/><Relationship Id="rId48" Type="http://schemas.openxmlformats.org/officeDocument/2006/relationships/hyperlink" Target="elementid:d8205b05-3e54-4859-84a8-4d82291e494d" TargetMode="External"/><Relationship Id="rId69" Type="http://schemas.openxmlformats.org/officeDocument/2006/relationships/hyperlink" Target="elementid:5b12acad-cf8e-4b6a-8e67-1d67f364458f" TargetMode="External"/><Relationship Id="rId113" Type="http://schemas.openxmlformats.org/officeDocument/2006/relationships/hyperlink" Target="elementid:e054dec5-1e45-4eab-a63c-c9f4e854c18a" TargetMode="External"/><Relationship Id="rId134" Type="http://schemas.openxmlformats.org/officeDocument/2006/relationships/hyperlink" Target="elementid:e46b0189-b5b5-4803-bf8c-e3ffc5199681" TargetMode="External"/><Relationship Id="rId80" Type="http://schemas.openxmlformats.org/officeDocument/2006/relationships/hyperlink" Target="elementid:fe3b2c3f-a882-4f84-846f-66f0cfa03ca9" TargetMode="External"/><Relationship Id="rId155" Type="http://schemas.openxmlformats.org/officeDocument/2006/relationships/hyperlink" Target="elementid:a71e830c-938a-4d41-9f90-723592c6848c" TargetMode="External"/><Relationship Id="rId176" Type="http://schemas.openxmlformats.org/officeDocument/2006/relationships/hyperlink" Target="elementid:e3c59465-f7fd-4a78-b7ae-15923ded9fb7" TargetMode="External"/><Relationship Id="rId197" Type="http://schemas.openxmlformats.org/officeDocument/2006/relationships/hyperlink" Target="elementid:a71e830c-938a-4d41-9f90-723592c6848c" TargetMode="External"/><Relationship Id="rId201" Type="http://schemas.openxmlformats.org/officeDocument/2006/relationships/hyperlink" Target="elementid:3f1f3a18-e848-4051-8ce4-ae91b4404626" TargetMode="External"/><Relationship Id="rId17" Type="http://schemas.openxmlformats.org/officeDocument/2006/relationships/hyperlink" Target="elementid:099be515-4f78-4202-bb52-8476b5ff258a" TargetMode="External"/><Relationship Id="rId38" Type="http://schemas.openxmlformats.org/officeDocument/2006/relationships/hyperlink" Target="elementid:d8205b05-3e54-4859-84a8-4d82291e494d" TargetMode="External"/><Relationship Id="rId59" Type="http://schemas.openxmlformats.org/officeDocument/2006/relationships/hyperlink" Target="elementid:2c8df167-268c-417a-8e03-e3748bac669f" TargetMode="External"/><Relationship Id="rId103" Type="http://schemas.openxmlformats.org/officeDocument/2006/relationships/hyperlink" Target="elementid:a71e830c-938a-4d41-9f90-723592c6848c" TargetMode="External"/><Relationship Id="rId124" Type="http://schemas.openxmlformats.org/officeDocument/2006/relationships/hyperlink" Target="elementid:a71e830c-938a-4d41-9f90-723592c6848c" TargetMode="External"/><Relationship Id="rId70" Type="http://schemas.openxmlformats.org/officeDocument/2006/relationships/hyperlink" Target="elementid:b24330dd-c2eb-414e-943f-133bdc34e02d" TargetMode="External"/><Relationship Id="rId91" Type="http://schemas.openxmlformats.org/officeDocument/2006/relationships/hyperlink" Target="elementid:a71e830c-938a-4d41-9f90-723592c6848c" TargetMode="External"/><Relationship Id="rId145" Type="http://schemas.openxmlformats.org/officeDocument/2006/relationships/hyperlink" Target="elementid:a71e830c-938a-4d41-9f90-723592c6848c" TargetMode="External"/><Relationship Id="rId166" Type="http://schemas.openxmlformats.org/officeDocument/2006/relationships/hyperlink" Target="elementid:5b12acad-cf8e-4b6a-8e67-1d67f364458f" TargetMode="External"/><Relationship Id="rId187" Type="http://schemas.openxmlformats.org/officeDocument/2006/relationships/hyperlink" Target="elementid:9abf7791-e937-4504-9cd0-bccc15d8ce53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elementid:121e3316-f95d-418e-9c1c-b606dbbd501d" TargetMode="External"/><Relationship Id="rId49" Type="http://schemas.openxmlformats.org/officeDocument/2006/relationships/hyperlink" Target="elementid:31f8795f-f486-4311-9125-649f15385566" TargetMode="External"/><Relationship Id="rId114" Type="http://schemas.openxmlformats.org/officeDocument/2006/relationships/hyperlink" Target="elementid:31f8795f-f486-4311-9125-649f15385566" TargetMode="External"/><Relationship Id="rId60" Type="http://schemas.openxmlformats.org/officeDocument/2006/relationships/hyperlink" Target="elementid:f0a41145-2693-4b45-801a-163bffd3c264" TargetMode="External"/><Relationship Id="rId81" Type="http://schemas.openxmlformats.org/officeDocument/2006/relationships/hyperlink" Target="elementid:198d8d87-03bb-449e-95b1-fb4a56f362e3" TargetMode="External"/><Relationship Id="rId135" Type="http://schemas.openxmlformats.org/officeDocument/2006/relationships/hyperlink" Target="elementid:2c8df167-268c-417a-8e03-e3748bac669f" TargetMode="External"/><Relationship Id="rId156" Type="http://schemas.openxmlformats.org/officeDocument/2006/relationships/hyperlink" Target="elementid:121e3316-f95d-418e-9c1c-b606dbbd501d" TargetMode="External"/><Relationship Id="rId177" Type="http://schemas.openxmlformats.org/officeDocument/2006/relationships/hyperlink" Target="elementid:a71e830c-938a-4d41-9f90-723592c6848c" TargetMode="External"/><Relationship Id="rId198" Type="http://schemas.openxmlformats.org/officeDocument/2006/relationships/hyperlink" Target="elementid:3f1f3a18-e848-4051-8ce4-ae91b4404626" TargetMode="External"/><Relationship Id="rId202" Type="http://schemas.openxmlformats.org/officeDocument/2006/relationships/hyperlink" Target="elementid:9abf7791-e937-4504-9cd0-bccc15d8ce53" TargetMode="External"/><Relationship Id="rId18" Type="http://schemas.openxmlformats.org/officeDocument/2006/relationships/hyperlink" Target="elementid:a71e830c-938a-4d41-9f90-723592c6848c" TargetMode="External"/><Relationship Id="rId39" Type="http://schemas.openxmlformats.org/officeDocument/2006/relationships/hyperlink" Target="elementid:b4f3c903-dd57-42ab-aed1-43a1dded8310" TargetMode="External"/><Relationship Id="rId50" Type="http://schemas.openxmlformats.org/officeDocument/2006/relationships/hyperlink" Target="elementid:0e163297-9ba7-416b-b8ea-ae7031ab51bd" TargetMode="External"/><Relationship Id="rId104" Type="http://schemas.openxmlformats.org/officeDocument/2006/relationships/hyperlink" Target="elementid:eb014b2a-e79f-4190-baac-59f3af584205" TargetMode="External"/><Relationship Id="rId125" Type="http://schemas.openxmlformats.org/officeDocument/2006/relationships/hyperlink" Target="elementid:e054dec5-1e45-4eab-a63c-c9f4e854c18a" TargetMode="External"/><Relationship Id="rId146" Type="http://schemas.openxmlformats.org/officeDocument/2006/relationships/hyperlink" Target="elementid:e46b0189-b5b5-4803-bf8c-e3ffc5199681" TargetMode="External"/><Relationship Id="rId167" Type="http://schemas.openxmlformats.org/officeDocument/2006/relationships/hyperlink" Target="elementid:a71e830c-938a-4d41-9f90-723592c6848c" TargetMode="External"/><Relationship Id="rId188" Type="http://schemas.openxmlformats.org/officeDocument/2006/relationships/hyperlink" Target="elementid:a71e830c-938a-4d41-9f90-723592c6848c" TargetMode="External"/><Relationship Id="rId71" Type="http://schemas.openxmlformats.org/officeDocument/2006/relationships/hyperlink" Target="elementid:58e9f0bd-679a-4f82-a046-ebf81672327a" TargetMode="External"/><Relationship Id="rId92" Type="http://schemas.openxmlformats.org/officeDocument/2006/relationships/hyperlink" Target="elementid:eb014b2a-e79f-4190-baac-59f3af584205" TargetMode="External"/><Relationship Id="rId2" Type="http://schemas.openxmlformats.org/officeDocument/2006/relationships/numbering" Target="numbering.xml"/><Relationship Id="rId29" Type="http://schemas.openxmlformats.org/officeDocument/2006/relationships/hyperlink" Target="elementid:5b12acad-cf8e-4b6a-8e67-1d67f364458f" TargetMode="External"/><Relationship Id="rId40" Type="http://schemas.openxmlformats.org/officeDocument/2006/relationships/hyperlink" Target="elementid:57095f89-1bf0-4908-8ead-ae8da9ddbd8c" TargetMode="External"/><Relationship Id="rId115" Type="http://schemas.openxmlformats.org/officeDocument/2006/relationships/hyperlink" Target="elementid:a71e830c-938a-4d41-9f90-723592c6848c" TargetMode="External"/><Relationship Id="rId136" Type="http://schemas.openxmlformats.org/officeDocument/2006/relationships/hyperlink" Target="elementid:a71e830c-938a-4d41-9f90-723592c6848c" TargetMode="External"/><Relationship Id="rId157" Type="http://schemas.openxmlformats.org/officeDocument/2006/relationships/hyperlink" Target="elementid:5b12acad-cf8e-4b6a-8e67-1d67f364458f" TargetMode="External"/><Relationship Id="rId178" Type="http://schemas.openxmlformats.org/officeDocument/2006/relationships/hyperlink" Target="elementid:a71e830c-938a-4d41-9f90-723592c6848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blona_obecny_word_PrF%20(1)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B2C5F90-1CC0-40A3-85F2-ABF65E81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sablona_obecny_word_PrF (1)</Template>
  <TotalTime>61</TotalTime>
  <Pages>5</Pages>
  <Words>2196</Words>
  <Characters>12957</Characters>
  <Application>Microsoft Office Word</Application>
  <DocSecurity>0</DocSecurity>
  <Lines>107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cp:lastModifiedBy>Jan Sonnek</cp:lastModifiedBy>
  <cp:revision>33</cp:revision>
  <cp:lastPrinted>2016-04-14T09:25:00Z</cp:lastPrinted>
  <dcterms:created xsi:type="dcterms:W3CDTF">2021-03-30T14:02:00Z</dcterms:created>
  <dcterms:modified xsi:type="dcterms:W3CDTF">2021-04-10T13:19:00Z</dcterms:modified>
</cp:coreProperties>
</file>