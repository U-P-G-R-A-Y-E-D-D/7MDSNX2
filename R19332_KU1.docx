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A3426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204F96D5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285A3B21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289B1AFC" w14:textId="3FA9D868" w:rsidR="00AB1547" w:rsidRPr="002E792B" w:rsidRDefault="00E36B10" w:rsidP="00591F3B">
      <w:pPr>
        <w:spacing w:after="0" w:line="360" w:lineRule="auto"/>
        <w:jc w:val="center"/>
        <w:rPr>
          <w:sz w:val="18"/>
          <w:szCs w:val="18"/>
        </w:rPr>
      </w:pPr>
      <w:r>
        <w:rPr>
          <w:noProof/>
          <w:lang w:eastAsia="cs-CZ"/>
        </w:rPr>
        <w:drawing>
          <wp:anchor distT="0" distB="0" distL="114300" distR="114300" simplePos="0" relativeHeight="251657728" behindDoc="1" locked="0" layoutInCell="1" allowOverlap="1" wp14:anchorId="43776FC8" wp14:editId="11748F4B">
            <wp:simplePos x="0" y="0"/>
            <wp:positionH relativeFrom="column">
              <wp:posOffset>848995</wp:posOffset>
            </wp:positionH>
            <wp:positionV relativeFrom="paragraph">
              <wp:posOffset>182245</wp:posOffset>
            </wp:positionV>
            <wp:extent cx="4065905" cy="3239770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6FFA6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476A75CC" w14:textId="77777777" w:rsidR="00F63BC3" w:rsidRPr="002E792B" w:rsidRDefault="00F63BC3" w:rsidP="00AB1547">
      <w:pPr>
        <w:spacing w:after="0" w:line="312" w:lineRule="auto"/>
        <w:jc w:val="center"/>
        <w:rPr>
          <w:spacing w:val="20"/>
          <w:sz w:val="76"/>
          <w:szCs w:val="76"/>
        </w:rPr>
      </w:pPr>
    </w:p>
    <w:p w14:paraId="5A35DB90" w14:textId="77777777" w:rsidR="00F63BC3" w:rsidRPr="002E792B" w:rsidRDefault="00F63BC3" w:rsidP="00AB1547">
      <w:pPr>
        <w:spacing w:after="0" w:line="312" w:lineRule="auto"/>
        <w:jc w:val="center"/>
        <w:rPr>
          <w:spacing w:val="20"/>
          <w:sz w:val="76"/>
          <w:szCs w:val="76"/>
        </w:rPr>
      </w:pPr>
    </w:p>
    <w:p w14:paraId="5F3515F4" w14:textId="77777777" w:rsidR="00287C96" w:rsidRPr="002E792B" w:rsidRDefault="00287C96" w:rsidP="00AB1547">
      <w:pPr>
        <w:spacing w:after="0" w:line="312" w:lineRule="auto"/>
        <w:jc w:val="center"/>
        <w:rPr>
          <w:color w:val="007CBB"/>
          <w:spacing w:val="40"/>
          <w:sz w:val="74"/>
          <w:szCs w:val="74"/>
        </w:rPr>
      </w:pPr>
    </w:p>
    <w:p w14:paraId="12980809" w14:textId="77777777" w:rsidR="00287C96" w:rsidRPr="002E792B" w:rsidRDefault="00287C96" w:rsidP="00AB1547">
      <w:pPr>
        <w:spacing w:after="0" w:line="312" w:lineRule="auto"/>
        <w:jc w:val="center"/>
        <w:rPr>
          <w:color w:val="007CBB"/>
          <w:spacing w:val="40"/>
          <w:sz w:val="74"/>
          <w:szCs w:val="74"/>
        </w:rPr>
      </w:pPr>
    </w:p>
    <w:p w14:paraId="56CD587A" w14:textId="2DD396D0" w:rsidR="00AB1547" w:rsidRPr="002E792B" w:rsidRDefault="00E36B10" w:rsidP="002E792B">
      <w:pPr>
        <w:spacing w:before="480" w:after="0" w:line="312" w:lineRule="auto"/>
        <w:jc w:val="center"/>
        <w:rPr>
          <w:color w:val="7A9C00"/>
          <w:sz w:val="56"/>
          <w:szCs w:val="56"/>
        </w:rPr>
      </w:pPr>
      <w:r>
        <w:rPr>
          <w:noProof/>
          <w:lang w:eastAsia="cs-CZ"/>
        </w:rPr>
        <mc:AlternateContent>
          <mc:Choice Requires="wps">
            <w:drawing>
              <wp:anchor distT="4294967294" distB="4294967294" distL="114300" distR="114300" simplePos="0" relativeHeight="251656704" behindDoc="1" locked="0" layoutInCell="1" allowOverlap="1" wp14:anchorId="58081F5A" wp14:editId="0C045660">
                <wp:simplePos x="0" y="0"/>
                <wp:positionH relativeFrom="column">
                  <wp:posOffset>990600</wp:posOffset>
                </wp:positionH>
                <wp:positionV relativeFrom="paragraph">
                  <wp:posOffset>140334</wp:posOffset>
                </wp:positionV>
                <wp:extent cx="378777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A9C22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F465D" id="Straight Connector 10" o:spid="_x0000_s1026" style="position:absolute;z-index:-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78pt,11.05pt" to="376.2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" strokecolor="#7a9c22" strokeweight="1pt">
                <o:lock v:ext="edit" shapetype="f"/>
              </v:line>
            </w:pict>
          </mc:Fallback>
        </mc:AlternateContent>
      </w:r>
      <w:r w:rsidR="00A75828">
        <w:rPr>
          <w:color w:val="7A9C00"/>
          <w:sz w:val="56"/>
          <w:szCs w:val="56"/>
        </w:rPr>
        <w:t>KORESPONDENČNÍ ÚKOL</w:t>
      </w:r>
      <w:r w:rsidR="00B71585">
        <w:rPr>
          <w:color w:val="7A9C00"/>
          <w:sz w:val="56"/>
          <w:szCs w:val="56"/>
        </w:rPr>
        <w:t xml:space="preserve"> Č. </w:t>
      </w:r>
      <w:r w:rsidR="00A75828">
        <w:rPr>
          <w:color w:val="7A9C00"/>
          <w:sz w:val="56"/>
          <w:szCs w:val="56"/>
        </w:rPr>
        <w:t>1</w:t>
      </w:r>
    </w:p>
    <w:p w14:paraId="1EC823C1" w14:textId="7B5FEB67" w:rsidR="005E4CE9" w:rsidRPr="002E792B" w:rsidRDefault="005E4CE9" w:rsidP="005E4CE9">
      <w:pPr>
        <w:spacing w:after="0" w:line="312" w:lineRule="auto"/>
        <w:jc w:val="center"/>
        <w:rPr>
          <w:color w:val="7A9C00"/>
          <w:sz w:val="56"/>
          <w:szCs w:val="56"/>
        </w:rPr>
      </w:pPr>
      <w:r w:rsidRPr="002E792B">
        <w:rPr>
          <w:color w:val="7A9C00"/>
          <w:sz w:val="56"/>
          <w:szCs w:val="56"/>
        </w:rPr>
        <w:t>PŘÍRODOVĚDECK</w:t>
      </w:r>
      <w:r w:rsidR="00664D5A">
        <w:rPr>
          <w:color w:val="7A9C00"/>
          <w:sz w:val="56"/>
          <w:szCs w:val="56"/>
        </w:rPr>
        <w:t>Á</w:t>
      </w:r>
      <w:r w:rsidR="00AB1547" w:rsidRPr="002E792B">
        <w:rPr>
          <w:color w:val="7A9C00"/>
          <w:sz w:val="56"/>
          <w:szCs w:val="56"/>
        </w:rPr>
        <w:t xml:space="preserve"> FAKULT</w:t>
      </w:r>
      <w:r w:rsidR="00664D5A">
        <w:rPr>
          <w:color w:val="7A9C00"/>
          <w:sz w:val="56"/>
          <w:szCs w:val="56"/>
        </w:rPr>
        <w:t>A</w:t>
      </w:r>
      <w:r w:rsidR="00F63BC3" w:rsidRPr="002E792B">
        <w:rPr>
          <w:color w:val="7A9C00"/>
          <w:sz w:val="56"/>
          <w:szCs w:val="56"/>
        </w:rPr>
        <w:t xml:space="preserve"> OU</w:t>
      </w:r>
    </w:p>
    <w:p w14:paraId="7F105802" w14:textId="5058245F" w:rsidR="00AB1547" w:rsidRPr="002E792B" w:rsidRDefault="00E36B10" w:rsidP="005E4CE9">
      <w:pPr>
        <w:spacing w:after="0" w:line="312" w:lineRule="auto"/>
        <w:jc w:val="center"/>
        <w:rPr>
          <w:b/>
          <w:bCs/>
          <w:color w:val="7A9C00"/>
          <w:spacing w:val="50"/>
          <w:sz w:val="56"/>
          <w:szCs w:val="56"/>
        </w:rPr>
      </w:pPr>
      <w:r>
        <w:rPr>
          <w:noProof/>
          <w:lang w:eastAsia="cs-CZ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4AA7956A" wp14:editId="0F4F171C">
                <wp:simplePos x="0" y="0"/>
                <wp:positionH relativeFrom="column">
                  <wp:posOffset>1828800</wp:posOffset>
                </wp:positionH>
                <wp:positionV relativeFrom="paragraph">
                  <wp:posOffset>488949</wp:posOffset>
                </wp:positionV>
                <wp:extent cx="20574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A9C2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376D7" id="Straight Connector 11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in,38.5pt" to="306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" strokecolor="#7a9c22" strokeweight="1pt">
                <o:lock v:ext="edit" shapetype="f"/>
              </v:line>
            </w:pict>
          </mc:Fallback>
        </mc:AlternateContent>
      </w:r>
      <w:r w:rsidR="00AB1547" w:rsidRPr="002E792B">
        <w:rPr>
          <w:b/>
          <w:bCs/>
          <w:color w:val="7A9C00"/>
          <w:spacing w:val="50"/>
          <w:sz w:val="56"/>
          <w:szCs w:val="56"/>
        </w:rPr>
        <w:t>20</w:t>
      </w:r>
      <w:r w:rsidR="00D75C44">
        <w:rPr>
          <w:b/>
          <w:bCs/>
          <w:color w:val="7A9C00"/>
          <w:spacing w:val="50"/>
          <w:sz w:val="56"/>
          <w:szCs w:val="56"/>
        </w:rPr>
        <w:t>2</w:t>
      </w:r>
      <w:r w:rsidR="00501C6B">
        <w:rPr>
          <w:b/>
          <w:bCs/>
          <w:color w:val="7A9C00"/>
          <w:spacing w:val="50"/>
          <w:sz w:val="56"/>
          <w:szCs w:val="56"/>
        </w:rPr>
        <w:t>1</w:t>
      </w:r>
      <w:r w:rsidR="00D75C44">
        <w:rPr>
          <w:b/>
          <w:bCs/>
          <w:color w:val="7A9C00"/>
          <w:spacing w:val="50"/>
          <w:sz w:val="56"/>
          <w:szCs w:val="56"/>
        </w:rPr>
        <w:t>/2</w:t>
      </w:r>
      <w:r w:rsidR="00501C6B">
        <w:rPr>
          <w:b/>
          <w:bCs/>
          <w:color w:val="7A9C00"/>
          <w:spacing w:val="50"/>
          <w:sz w:val="56"/>
          <w:szCs w:val="56"/>
        </w:rPr>
        <w:t>2</w:t>
      </w:r>
    </w:p>
    <w:p w14:paraId="310D4E12" w14:textId="77777777" w:rsidR="00AB1547" w:rsidRPr="002E792B" w:rsidRDefault="00AB1547" w:rsidP="00591F3B">
      <w:pPr>
        <w:spacing w:after="0" w:line="360" w:lineRule="auto"/>
        <w:jc w:val="center"/>
        <w:rPr>
          <w:sz w:val="18"/>
          <w:szCs w:val="18"/>
        </w:rPr>
      </w:pPr>
    </w:p>
    <w:p w14:paraId="6678E06E" w14:textId="448C8474" w:rsidR="0046137B" w:rsidRDefault="0046137B" w:rsidP="0046137B"/>
    <w:p w14:paraId="5DC24170" w14:textId="513CD02D" w:rsidR="001A427C" w:rsidRDefault="001A427C" w:rsidP="0046137B">
      <w:r>
        <w:t>Formátoval: Jan Sonnek</w:t>
      </w:r>
      <w:r>
        <w:tab/>
      </w:r>
      <w:r>
        <w:tab/>
      </w:r>
      <w:r>
        <w:tab/>
      </w:r>
      <w:r>
        <w:tab/>
      </w:r>
      <w:r>
        <w:tab/>
      </w:r>
      <w:r>
        <w:tab/>
        <w:t>Studentské číslo: R19332</w:t>
      </w:r>
    </w:p>
    <w:p w14:paraId="250B3D52" w14:textId="38352D5E" w:rsidR="001A427C" w:rsidRPr="002E792B" w:rsidRDefault="001A427C" w:rsidP="0046137B">
      <w:r>
        <w:t xml:space="preserve">Předmět: </w:t>
      </w:r>
      <w:r w:rsidR="000E24C3">
        <w:t xml:space="preserve"> 7</w:t>
      </w:r>
      <w:r w:rsidR="00A75828">
        <w:t>MDSN</w:t>
      </w:r>
      <w:r>
        <w:tab/>
      </w:r>
      <w:r>
        <w:tab/>
      </w:r>
      <w:r>
        <w:tab/>
      </w:r>
      <w:r>
        <w:tab/>
      </w:r>
      <w:r w:rsidR="00A75828">
        <w:tab/>
      </w:r>
      <w:r w:rsidR="00A75828">
        <w:tab/>
      </w:r>
      <w:r w:rsidR="00A75828">
        <w:tab/>
      </w:r>
      <w:r>
        <w:t xml:space="preserve">Datum: </w:t>
      </w:r>
      <w:r w:rsidR="00A75828">
        <w:t>10</w:t>
      </w:r>
      <w:r>
        <w:t xml:space="preserve">. </w:t>
      </w:r>
      <w:r w:rsidR="00A75828">
        <w:t>4</w:t>
      </w:r>
      <w:r>
        <w:t>. 202</w:t>
      </w:r>
      <w:r w:rsidR="00501C6B">
        <w:t>1</w:t>
      </w:r>
    </w:p>
    <w:p w14:paraId="5358CAA5" w14:textId="77777777" w:rsidR="005C4F01" w:rsidRDefault="005E4CE9">
      <w:r w:rsidRPr="002E792B">
        <w:br w:type="page"/>
      </w:r>
    </w:p>
    <w:p w14:paraId="40CC1C32" w14:textId="1075851B" w:rsidR="005C4F01" w:rsidRPr="005C4F01" w:rsidRDefault="005C4F01">
      <w:pPr>
        <w:rPr>
          <w:rStyle w:val="PodnadpisSablona"/>
        </w:rPr>
      </w:pPr>
      <w:r w:rsidRPr="005C4F01">
        <w:rPr>
          <w:rStyle w:val="PodnadpisSablona"/>
        </w:rPr>
        <w:lastRenderedPageBreak/>
        <w:t>zadání</w:t>
      </w:r>
    </w:p>
    <w:p w14:paraId="6DD8F03A" w14:textId="77777777" w:rsidR="005C4F01" w:rsidRDefault="005C4F01"/>
    <w:p w14:paraId="4646B846" w14:textId="7162941C" w:rsidR="005E4CE9" w:rsidRDefault="00D53416">
      <w:r w:rsidRPr="00D53416">
        <w:rPr>
          <w:noProof/>
        </w:rPr>
        <w:drawing>
          <wp:inline distT="0" distB="0" distL="0" distR="0" wp14:anchorId="24C01844" wp14:editId="428CDE82">
            <wp:extent cx="5759450" cy="165798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A1CC" w14:textId="4730DC10" w:rsidR="00D53416" w:rsidRDefault="00D53416"/>
    <w:p w14:paraId="4C34B579" w14:textId="559D5991" w:rsidR="00D53416" w:rsidRPr="00D53416" w:rsidRDefault="00D53416" w:rsidP="00D53416">
      <w:pPr>
        <w:ind w:left="360"/>
        <w:rPr>
          <w:rStyle w:val="PodnadpisSablona"/>
        </w:rPr>
      </w:pPr>
      <w:r w:rsidRPr="00D53416">
        <w:rPr>
          <w:rStyle w:val="PodnadpisSablona"/>
        </w:rPr>
        <w:t>Typy faktů:</w:t>
      </w:r>
    </w:p>
    <w:bookmarkStart w:id="0" w:name="_Hlk68951034"/>
    <w:bookmarkStart w:id="1" w:name="_Hlk68950773"/>
    <w:p w14:paraId="7474A1D3" w14:textId="0738CE2F" w:rsidR="00D53416" w:rsidRPr="00D53416" w:rsidRDefault="00D53416" w:rsidP="00D53416">
      <w:pPr>
        <w:ind w:left="360"/>
        <w:rPr>
          <w:rStyle w:val="smallindent"/>
          <w:rFonts w:ascii="Tahoma" w:hAnsi="Tahoma" w:cs="Tahoma"/>
          <w:sz w:val="18"/>
          <w:szCs w:val="18"/>
        </w:rPr>
      </w:pPr>
      <w:r w:rsidRPr="00D53416">
        <w:fldChar w:fldCharType="begin"/>
      </w:r>
      <w:r w:rsidRPr="00D53416">
        <w:instrText xml:space="preserve"> HYPERLINK "elementid:a71e830c-938a-4d41-9f90-723592c6848c" </w:instrText>
      </w:r>
      <w:r w:rsidRPr="00D53416">
        <w:fldChar w:fldCharType="separate"/>
      </w:r>
      <w:r w:rsidRPr="00D53416">
        <w:rPr>
          <w:rStyle w:val="Hypertextovodkaz"/>
          <w:rFonts w:ascii="Tahoma" w:hAnsi="Tahoma" w:cs="Tahoma"/>
          <w:color w:val="auto"/>
          <w:sz w:val="18"/>
          <w:szCs w:val="18"/>
          <w:u w:val="none"/>
        </w:rPr>
        <w:t>Osoba</w:t>
      </w:r>
      <w:r w:rsidRPr="00D53416">
        <w:rPr>
          <w:rStyle w:val="Hypertextovodkaz"/>
          <w:rFonts w:ascii="Tahoma" w:hAnsi="Tahoma" w:cs="Tahoma"/>
          <w:color w:val="auto"/>
          <w:sz w:val="18"/>
          <w:szCs w:val="18"/>
          <w:u w:val="none"/>
        </w:rPr>
        <w:fldChar w:fldCharType="end"/>
      </w:r>
      <w:hyperlink r:id="rId10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11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Osoba_Name</w:t>
        </w:r>
        <w:r w:rsidRPr="00D53416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bookmarkEnd w:id="0"/>
      <w:r w:rsidRPr="00D53416">
        <w:rPr>
          <w:rFonts w:ascii="Tahoma" w:hAnsi="Tahoma" w:cs="Tahoma"/>
          <w:sz w:val="18"/>
          <w:szCs w:val="18"/>
        </w:rPr>
        <w:br/>
      </w:r>
      <w:hyperlink r:id="rId12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hyperlink r:id="rId13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14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Height</w:t>
        </w:r>
        <w:r w:rsidRPr="00D53416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Fonts w:ascii="Tahoma" w:hAnsi="Tahoma" w:cs="Tahoma"/>
          <w:sz w:val="18"/>
          <w:szCs w:val="18"/>
        </w:rPr>
        <w:br/>
      </w:r>
      <w:hyperlink r:id="rId15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hyperlink r:id="rId16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17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Chest</w:t>
        </w:r>
        <w:r w:rsidRPr="00D53416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Fonts w:ascii="Tahoma" w:hAnsi="Tahoma" w:cs="Tahoma"/>
          <w:sz w:val="18"/>
          <w:szCs w:val="18"/>
        </w:rPr>
        <w:br/>
      </w:r>
      <w:hyperlink r:id="rId18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hyperlink r:id="rId19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20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Weight</w:t>
        </w:r>
        <w:r w:rsidRPr="00D53416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Fonts w:ascii="Tahoma" w:hAnsi="Tahoma" w:cs="Tahoma"/>
          <w:sz w:val="18"/>
          <w:szCs w:val="18"/>
        </w:rPr>
        <w:br/>
      </w:r>
      <w:hyperlink r:id="rId21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hyperlink r:id="rId22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23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Phone</w:t>
        </w:r>
        <w:r w:rsidRPr="00D53416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Fonts w:ascii="Tahoma" w:hAnsi="Tahoma" w:cs="Tahoma"/>
          <w:sz w:val="18"/>
          <w:szCs w:val="18"/>
        </w:rPr>
        <w:br/>
      </w:r>
      <w:hyperlink r:id="rId24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hyperlink r:id="rId25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is athlete</w:t>
        </w:r>
        <w:r w:rsidRPr="00D53416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Style w:val="smallindent"/>
          <w:rFonts w:ascii="Tahoma" w:hAnsi="Tahoma" w:cs="Tahoma"/>
          <w:sz w:val="18"/>
          <w:szCs w:val="18"/>
        </w:rPr>
        <w:tab/>
      </w:r>
      <w:r w:rsidRPr="00D53416">
        <w:rPr>
          <w:rFonts w:ascii="Tahoma" w:hAnsi="Tahoma" w:cs="Tahoma"/>
          <w:sz w:val="18"/>
          <w:szCs w:val="18"/>
        </w:rPr>
        <w:br/>
      </w:r>
      <w:hyperlink r:id="rId26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hyperlink r:id="rId27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lives in </w:t>
        </w:r>
      </w:hyperlink>
      <w:hyperlink r:id="rId28" w:history="1">
        <w:r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City</w:t>
        </w:r>
        <w:r w:rsidRPr="00D53416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</w:p>
    <w:bookmarkEnd w:id="1"/>
    <w:p w14:paraId="185DD4DC" w14:textId="7A6A5C9B" w:rsidR="00D53416" w:rsidRPr="00D53416" w:rsidRDefault="00D53416" w:rsidP="00D53416">
      <w:pPr>
        <w:ind w:left="360"/>
        <w:rPr>
          <w:sz w:val="24"/>
          <w:szCs w:val="24"/>
        </w:rPr>
      </w:pPr>
    </w:p>
    <w:p w14:paraId="5D6F9474" w14:textId="4DD16F45" w:rsidR="00D53416" w:rsidRPr="00D53416" w:rsidRDefault="00A45184" w:rsidP="00D53416">
      <w:pPr>
        <w:ind w:left="360"/>
        <w:rPr>
          <w:sz w:val="24"/>
          <w:szCs w:val="24"/>
        </w:rPr>
      </w:pPr>
      <w:hyperlink r:id="rId29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Height</w:t>
        </w:r>
      </w:hyperlink>
      <w:hyperlink r:id="rId30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31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cmValue</w:t>
        </w:r>
        <w:r w:rsidR="00D53416" w:rsidRPr="00D53416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D53416" w:rsidRPr="00D53416">
        <w:rPr>
          <w:rFonts w:ascii="Tahoma" w:hAnsi="Tahoma" w:cs="Tahoma"/>
          <w:sz w:val="18"/>
          <w:szCs w:val="18"/>
        </w:rPr>
        <w:br/>
      </w:r>
      <w:hyperlink r:id="rId32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Thorax</w:t>
        </w:r>
      </w:hyperlink>
      <w:hyperlink r:id="rId33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34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cmValue</w:t>
        </w:r>
        <w:r w:rsidR="00D53416" w:rsidRPr="00D53416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D53416" w:rsidRPr="00D53416">
        <w:rPr>
          <w:rFonts w:ascii="Tahoma" w:hAnsi="Tahoma" w:cs="Tahoma"/>
          <w:sz w:val="18"/>
          <w:szCs w:val="18"/>
        </w:rPr>
        <w:br/>
      </w:r>
      <w:hyperlink r:id="rId35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Weight</w:t>
        </w:r>
      </w:hyperlink>
      <w:hyperlink r:id="rId36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37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cmValue</w:t>
        </w:r>
        <w:r w:rsidR="00D53416" w:rsidRPr="00D53416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D53416" w:rsidRPr="00D53416">
        <w:rPr>
          <w:rFonts w:ascii="Tahoma" w:hAnsi="Tahoma" w:cs="Tahoma"/>
          <w:sz w:val="18"/>
          <w:szCs w:val="18"/>
        </w:rPr>
        <w:br/>
      </w:r>
      <w:hyperlink r:id="rId38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Phone</w:t>
        </w:r>
      </w:hyperlink>
      <w:hyperlink r:id="rId39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40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Phone_Nr</w:t>
        </w:r>
      </w:hyperlink>
      <w:r w:rsidR="00D53416" w:rsidRPr="00D53416">
        <w:rPr>
          <w:rFonts w:ascii="Tahoma" w:hAnsi="Tahoma" w:cs="Tahoma"/>
          <w:sz w:val="18"/>
          <w:szCs w:val="18"/>
        </w:rPr>
        <w:br/>
      </w:r>
      <w:hyperlink r:id="rId41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City</w:t>
        </w:r>
      </w:hyperlink>
      <w:hyperlink r:id="rId42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43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City_Name</w:t>
        </w:r>
      </w:hyperlink>
    </w:p>
    <w:p w14:paraId="599D1BAD" w14:textId="7B3BA5A5" w:rsidR="00D53416" w:rsidRDefault="00D53416" w:rsidP="00D53416">
      <w:pPr>
        <w:ind w:left="360"/>
        <w:rPr>
          <w:sz w:val="24"/>
          <w:szCs w:val="24"/>
        </w:rPr>
      </w:pPr>
    </w:p>
    <w:p w14:paraId="3A4E9710" w14:textId="74061ED8" w:rsidR="00D53416" w:rsidRDefault="00D53416" w:rsidP="00D53416">
      <w:pPr>
        <w:ind w:left="360"/>
        <w:rPr>
          <w:sz w:val="24"/>
          <w:szCs w:val="24"/>
        </w:rPr>
      </w:pPr>
    </w:p>
    <w:p w14:paraId="29DA4319" w14:textId="354CEF06" w:rsidR="00D53416" w:rsidRDefault="00D53416" w:rsidP="00D53416">
      <w:pPr>
        <w:ind w:left="360"/>
        <w:rPr>
          <w:sz w:val="24"/>
          <w:szCs w:val="24"/>
        </w:rPr>
      </w:pPr>
    </w:p>
    <w:p w14:paraId="637A83F5" w14:textId="6E25327B" w:rsidR="00D53416" w:rsidRDefault="00D53416" w:rsidP="00D53416">
      <w:pPr>
        <w:ind w:left="360"/>
        <w:rPr>
          <w:sz w:val="24"/>
          <w:szCs w:val="24"/>
        </w:rPr>
      </w:pPr>
    </w:p>
    <w:p w14:paraId="240E88C7" w14:textId="5CA209F1" w:rsidR="00D53416" w:rsidRDefault="00D53416" w:rsidP="00D53416">
      <w:pPr>
        <w:ind w:left="360"/>
        <w:rPr>
          <w:sz w:val="24"/>
          <w:szCs w:val="24"/>
        </w:rPr>
      </w:pPr>
    </w:p>
    <w:p w14:paraId="4F643F9C" w14:textId="53E93470" w:rsidR="00D53416" w:rsidRDefault="00D53416" w:rsidP="00D53416">
      <w:pPr>
        <w:ind w:left="360"/>
        <w:rPr>
          <w:sz w:val="24"/>
          <w:szCs w:val="24"/>
        </w:rPr>
      </w:pPr>
    </w:p>
    <w:p w14:paraId="348D94B0" w14:textId="368E0246" w:rsidR="00D53416" w:rsidRDefault="00D53416" w:rsidP="00D53416">
      <w:pPr>
        <w:ind w:left="360"/>
        <w:rPr>
          <w:sz w:val="24"/>
          <w:szCs w:val="24"/>
        </w:rPr>
      </w:pPr>
    </w:p>
    <w:p w14:paraId="00FA0536" w14:textId="12A68A90" w:rsidR="00D53416" w:rsidRDefault="00D53416" w:rsidP="00D53416">
      <w:pPr>
        <w:ind w:left="360"/>
        <w:rPr>
          <w:sz w:val="24"/>
          <w:szCs w:val="24"/>
        </w:rPr>
      </w:pPr>
    </w:p>
    <w:p w14:paraId="691A9C63" w14:textId="72F4F0F8" w:rsidR="00D53416" w:rsidRPr="00D53416" w:rsidRDefault="00D53416" w:rsidP="00D53416">
      <w:pPr>
        <w:ind w:left="360"/>
        <w:rPr>
          <w:rStyle w:val="PodnadpisSablona"/>
        </w:rPr>
      </w:pPr>
      <w:r w:rsidRPr="00D53416">
        <w:rPr>
          <w:rStyle w:val="PodnadpisSablona"/>
        </w:rPr>
        <w:lastRenderedPageBreak/>
        <w:t>Fakta:</w:t>
      </w:r>
    </w:p>
    <w:p w14:paraId="1364A616" w14:textId="77777777" w:rsidR="00D53416" w:rsidRPr="00D53416" w:rsidRDefault="00A45184" w:rsidP="00D53416">
      <w:pPr>
        <w:ind w:left="360"/>
        <w:rPr>
          <w:rStyle w:val="listseparator1"/>
          <w:rFonts w:ascii="Tahoma" w:hAnsi="Tahoma" w:cs="Tahoma"/>
          <w:sz w:val="18"/>
          <w:szCs w:val="18"/>
        </w:rPr>
      </w:pPr>
      <w:hyperlink r:id="rId44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'Adam'</w:t>
      </w:r>
      <w:hyperlink r:id="rId45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46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Height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194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47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'Eva'</w:t>
      </w:r>
      <w:hyperlink r:id="rId48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49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Height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169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50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'Zita'</w:t>
      </w:r>
      <w:hyperlink r:id="rId51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52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Height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173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53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'Petr'</w:t>
      </w:r>
      <w:hyperlink r:id="rId54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55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Height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181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</w:p>
    <w:p w14:paraId="26C13DCB" w14:textId="77777777" w:rsidR="00D53416" w:rsidRPr="00D53416" w:rsidRDefault="00A45184" w:rsidP="00D53416">
      <w:pPr>
        <w:ind w:left="360"/>
        <w:rPr>
          <w:rStyle w:val="listseparator1"/>
          <w:rFonts w:ascii="Tahoma" w:hAnsi="Tahoma" w:cs="Tahoma"/>
          <w:sz w:val="18"/>
          <w:szCs w:val="18"/>
        </w:rPr>
      </w:pPr>
      <w:hyperlink r:id="rId56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'Adam'</w:t>
      </w:r>
      <w:hyperlink r:id="rId57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58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Phone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773298344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59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'Eva'</w:t>
      </w:r>
      <w:hyperlink r:id="rId60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61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Phone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773298345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62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'Zita'</w:t>
      </w:r>
      <w:hyperlink r:id="rId63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64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Phone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773589125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65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'Petr'</w:t>
      </w:r>
      <w:hyperlink r:id="rId66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67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Phone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770250654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</w:p>
    <w:p w14:paraId="5237C245" w14:textId="77777777" w:rsidR="00D53416" w:rsidRPr="00D53416" w:rsidRDefault="00A45184" w:rsidP="00D53416">
      <w:pPr>
        <w:ind w:left="360"/>
        <w:rPr>
          <w:rStyle w:val="listseparator1"/>
          <w:rFonts w:ascii="Tahoma" w:hAnsi="Tahoma" w:cs="Tahoma"/>
          <w:sz w:val="18"/>
          <w:szCs w:val="18"/>
        </w:rPr>
      </w:pPr>
      <w:hyperlink r:id="rId68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'Adam'</w:t>
      </w:r>
      <w:hyperlink r:id="rId69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r w:rsidR="00D53416" w:rsidRPr="00D53416">
        <w:t xml:space="preserve"> </w:t>
      </w:r>
      <w:r w:rsidR="00D53416" w:rsidRPr="00D53416">
        <w:rPr>
          <w:rStyle w:val="Hypertextovodkaz"/>
          <w:rFonts w:ascii="Tahoma" w:hAnsi="Tahoma" w:cs="Tahoma"/>
          <w:color w:val="auto"/>
          <w:sz w:val="18"/>
          <w:szCs w:val="18"/>
          <w:u w:val="none"/>
        </w:rPr>
        <w:t>Chest</w:t>
      </w:r>
      <w:r w:rsidR="00D53416" w:rsidRPr="00D53416">
        <w:rPr>
          <w:rStyle w:val="instance1"/>
          <w:color w:val="auto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90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70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'Eva'</w:t>
      </w:r>
      <w:hyperlink r:id="rId71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r w:rsidR="00D53416" w:rsidRPr="00D53416">
        <w:t xml:space="preserve"> </w:t>
      </w:r>
      <w:r w:rsidR="00D53416" w:rsidRPr="00D53416">
        <w:rPr>
          <w:rStyle w:val="Hypertextovodkaz"/>
          <w:rFonts w:ascii="Tahoma" w:hAnsi="Tahoma" w:cs="Tahoma"/>
          <w:color w:val="auto"/>
          <w:sz w:val="18"/>
          <w:szCs w:val="18"/>
          <w:u w:val="none"/>
        </w:rPr>
        <w:t>Chest</w:t>
      </w:r>
      <w:r w:rsidR="00D53416" w:rsidRPr="00D53416">
        <w:rPr>
          <w:rStyle w:val="instance1"/>
          <w:color w:val="auto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88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72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'Zita'</w:t>
      </w:r>
      <w:hyperlink r:id="rId73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r w:rsidR="00D53416" w:rsidRPr="00D53416">
        <w:t xml:space="preserve"> </w:t>
      </w:r>
      <w:r w:rsidR="00D53416" w:rsidRPr="00D53416">
        <w:rPr>
          <w:rStyle w:val="Hypertextovodkaz"/>
          <w:rFonts w:ascii="Tahoma" w:hAnsi="Tahoma" w:cs="Tahoma"/>
          <w:color w:val="auto"/>
          <w:sz w:val="18"/>
          <w:szCs w:val="18"/>
          <w:u w:val="none"/>
        </w:rPr>
        <w:t xml:space="preserve">Chest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89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74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'Petr'</w:t>
      </w:r>
      <w:hyperlink r:id="rId75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r w:rsidR="00D53416" w:rsidRPr="00D53416">
        <w:t xml:space="preserve"> </w:t>
      </w:r>
      <w:r w:rsidR="00D53416" w:rsidRPr="00D53416">
        <w:rPr>
          <w:rStyle w:val="Hypertextovodkaz"/>
          <w:rFonts w:ascii="Tahoma" w:hAnsi="Tahoma" w:cs="Tahoma"/>
          <w:color w:val="auto"/>
          <w:sz w:val="18"/>
          <w:szCs w:val="18"/>
          <w:u w:val="none"/>
        </w:rPr>
        <w:t>Chest</w:t>
      </w:r>
      <w:r w:rsidR="00D53416" w:rsidRPr="00D53416">
        <w:rPr>
          <w:rStyle w:val="instance1"/>
          <w:color w:val="auto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92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</w:p>
    <w:p w14:paraId="04283382" w14:textId="77777777" w:rsidR="00D53416" w:rsidRPr="00D53416" w:rsidRDefault="00A45184" w:rsidP="00D53416">
      <w:pPr>
        <w:ind w:left="360"/>
        <w:rPr>
          <w:rStyle w:val="listseparator1"/>
          <w:rFonts w:ascii="Tahoma" w:hAnsi="Tahoma" w:cs="Tahoma"/>
          <w:sz w:val="18"/>
          <w:szCs w:val="18"/>
        </w:rPr>
      </w:pPr>
      <w:hyperlink r:id="rId76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'Adam'</w:t>
      </w:r>
      <w:hyperlink r:id="rId77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lives in </w:t>
        </w:r>
      </w:hyperlink>
      <w:hyperlink r:id="rId78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City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'Karviná'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79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'Eva'</w:t>
      </w:r>
      <w:hyperlink r:id="rId80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lives in </w:t>
        </w:r>
      </w:hyperlink>
      <w:hyperlink r:id="rId81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City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'Karviná'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82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'Zita'</w:t>
      </w:r>
      <w:hyperlink r:id="rId83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lives in </w:t>
        </w:r>
      </w:hyperlink>
      <w:hyperlink r:id="rId84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City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'Ostrava'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85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'Petr'</w:t>
      </w:r>
      <w:hyperlink r:id="rId86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lives in </w:t>
        </w:r>
      </w:hyperlink>
      <w:hyperlink r:id="rId87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City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'Olomouc'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</w:p>
    <w:p w14:paraId="7CE75854" w14:textId="77777777" w:rsidR="00D53416" w:rsidRPr="00D53416" w:rsidRDefault="00A45184" w:rsidP="00D53416">
      <w:pPr>
        <w:ind w:left="360"/>
        <w:rPr>
          <w:rStyle w:val="listseparator1"/>
          <w:rFonts w:ascii="Tahoma" w:hAnsi="Tahoma" w:cs="Tahoma"/>
          <w:sz w:val="18"/>
          <w:szCs w:val="18"/>
        </w:rPr>
      </w:pPr>
      <w:hyperlink r:id="rId88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'Adam'</w:t>
      </w:r>
      <w:hyperlink r:id="rId89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90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Weight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88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91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'Eva'</w:t>
      </w:r>
      <w:hyperlink r:id="rId92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93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Weight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67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94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'Zita'</w:t>
      </w:r>
      <w:hyperlink r:id="rId95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96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Weight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69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  <w:r w:rsidR="00D53416" w:rsidRPr="00D53416">
        <w:rPr>
          <w:rFonts w:ascii="Tahoma" w:hAnsi="Tahoma" w:cs="Tahoma"/>
          <w:sz w:val="18"/>
          <w:szCs w:val="18"/>
        </w:rPr>
        <w:br/>
      </w:r>
      <w:hyperlink r:id="rId97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'Petr'</w:t>
      </w:r>
      <w:hyperlink r:id="rId98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has </w:t>
        </w:r>
      </w:hyperlink>
      <w:hyperlink r:id="rId99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Weight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89</w:t>
      </w:r>
      <w:r w:rsidR="00D53416" w:rsidRPr="00D53416">
        <w:rPr>
          <w:rStyle w:val="listseparator1"/>
          <w:rFonts w:ascii="Tahoma" w:hAnsi="Tahoma" w:cs="Tahoma"/>
          <w:sz w:val="18"/>
          <w:szCs w:val="18"/>
        </w:rPr>
        <w:t>.</w:t>
      </w:r>
    </w:p>
    <w:p w14:paraId="1230C9A8" w14:textId="77777777" w:rsidR="00D53416" w:rsidRPr="00D53416" w:rsidRDefault="00A45184" w:rsidP="00D53416">
      <w:pPr>
        <w:ind w:left="360"/>
        <w:rPr>
          <w:rStyle w:val="listseparator1"/>
          <w:rFonts w:ascii="Tahoma" w:hAnsi="Tahoma" w:cs="Tahoma"/>
          <w:sz w:val="18"/>
          <w:szCs w:val="18"/>
        </w:rPr>
      </w:pPr>
      <w:hyperlink r:id="rId100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'Adam'</w:t>
      </w:r>
      <w:hyperlink r:id="rId101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is athlete</w:t>
        </w:r>
        <w:r w:rsidR="00D53416" w:rsidRPr="00D53416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  <w:r w:rsidR="00D53416" w:rsidRPr="00D53416">
        <w:rPr>
          <w:rFonts w:ascii="Tahoma" w:hAnsi="Tahoma" w:cs="Tahoma"/>
          <w:sz w:val="18"/>
          <w:szCs w:val="18"/>
        </w:rPr>
        <w:br/>
      </w:r>
      <w:hyperlink r:id="rId102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>Osoba</w:t>
        </w:r>
      </w:hyperlink>
      <w:r w:rsidR="00D53416" w:rsidRPr="00D53416">
        <w:rPr>
          <w:rStyle w:val="smallindent"/>
          <w:rFonts w:ascii="Tahoma" w:hAnsi="Tahoma" w:cs="Tahoma"/>
          <w:sz w:val="18"/>
          <w:szCs w:val="18"/>
        </w:rPr>
        <w:t xml:space="preserve"> </w:t>
      </w:r>
      <w:r w:rsidR="00D53416" w:rsidRPr="00D53416">
        <w:rPr>
          <w:rStyle w:val="instance1"/>
          <w:rFonts w:ascii="Tahoma" w:hAnsi="Tahoma" w:cs="Tahoma"/>
          <w:color w:val="auto"/>
          <w:sz w:val="18"/>
          <w:szCs w:val="18"/>
        </w:rPr>
        <w:t>'Zita'</w:t>
      </w:r>
      <w:hyperlink r:id="rId103" w:history="1">
        <w:r w:rsidR="00D53416" w:rsidRPr="00D53416">
          <w:rPr>
            <w:rStyle w:val="Hypertextovodkaz"/>
            <w:rFonts w:ascii="Tahoma" w:hAnsi="Tahoma" w:cs="Tahoma"/>
            <w:color w:val="auto"/>
            <w:sz w:val="18"/>
            <w:szCs w:val="18"/>
            <w:u w:val="none"/>
          </w:rPr>
          <w:t xml:space="preserve"> is athlete</w:t>
        </w:r>
        <w:r w:rsidR="00D53416" w:rsidRPr="00D53416">
          <w:rPr>
            <w:rStyle w:val="listseparator1"/>
            <w:rFonts w:ascii="Tahoma" w:hAnsi="Tahoma" w:cs="Tahoma"/>
            <w:sz w:val="18"/>
            <w:szCs w:val="18"/>
          </w:rPr>
          <w:t>.</w:t>
        </w:r>
      </w:hyperlink>
    </w:p>
    <w:p w14:paraId="39CD488A" w14:textId="77777777" w:rsidR="00D53416" w:rsidRDefault="00D53416" w:rsidP="00D53416">
      <w:pPr>
        <w:ind w:left="360"/>
        <w:rPr>
          <w:sz w:val="24"/>
          <w:szCs w:val="24"/>
        </w:rPr>
      </w:pPr>
    </w:p>
    <w:sectPr w:rsidR="00D53416" w:rsidSect="00812CE3">
      <w:headerReference w:type="even" r:id="rId104"/>
      <w:headerReference w:type="default" r:id="rId105"/>
      <w:footerReference w:type="even" r:id="rId106"/>
      <w:footerReference w:type="default" r:id="rId107"/>
      <w:footerReference w:type="first" r:id="rId108"/>
      <w:pgSz w:w="11906" w:h="16838"/>
      <w:pgMar w:top="1701" w:right="1418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BD092" w14:textId="77777777" w:rsidR="00A45184" w:rsidRDefault="00A45184" w:rsidP="0063506C">
      <w:pPr>
        <w:spacing w:after="0" w:line="240" w:lineRule="auto"/>
      </w:pPr>
      <w:r>
        <w:separator/>
      </w:r>
    </w:p>
  </w:endnote>
  <w:endnote w:type="continuationSeparator" w:id="0">
    <w:p w14:paraId="6CE140E0" w14:textId="77777777" w:rsidR="00A45184" w:rsidRDefault="00A45184" w:rsidP="0063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BDE4A" w14:textId="77777777" w:rsidR="00816E17" w:rsidRDefault="00816E17" w:rsidP="00E13C25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181B99A6" w14:textId="77777777" w:rsidR="00816E17" w:rsidRDefault="00816E1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59ADC" w14:textId="1C6DC354" w:rsidR="00816E17" w:rsidRPr="002E792B" w:rsidRDefault="00816E17" w:rsidP="00E13C25">
    <w:pPr>
      <w:pStyle w:val="Zpat"/>
      <w:framePr w:wrap="around" w:vAnchor="text" w:hAnchor="margin" w:xAlign="center" w:y="-307"/>
      <w:rPr>
        <w:rStyle w:val="slostrnky"/>
      </w:rPr>
    </w:pPr>
    <w:r w:rsidRPr="002E792B">
      <w:rPr>
        <w:rStyle w:val="slostrnky"/>
      </w:rPr>
      <w:fldChar w:fldCharType="begin"/>
    </w:r>
    <w:r w:rsidRPr="002E792B">
      <w:rPr>
        <w:rStyle w:val="slostrnky"/>
      </w:rPr>
      <w:instrText xml:space="preserve">PAGE  </w:instrText>
    </w:r>
    <w:r w:rsidRPr="002E792B">
      <w:rPr>
        <w:rStyle w:val="slostrnky"/>
      </w:rPr>
      <w:fldChar w:fldCharType="separate"/>
    </w:r>
    <w:r>
      <w:rPr>
        <w:rStyle w:val="slostrnky"/>
        <w:noProof/>
      </w:rPr>
      <w:t>25</w:t>
    </w:r>
    <w:r w:rsidRPr="002E792B">
      <w:rPr>
        <w:rStyle w:val="slostrnky"/>
      </w:rPr>
      <w:fldChar w:fldCharType="end"/>
    </w:r>
  </w:p>
  <w:p w14:paraId="4392ED1F" w14:textId="5AE7BC15" w:rsidR="00816E17" w:rsidRDefault="00816E17">
    <w:pPr>
      <w:pStyle w:val="Zpat"/>
    </w:pPr>
    <w:r>
      <w:rPr>
        <w:noProof/>
        <w:lang w:eastAsia="cs-CZ"/>
      </w:rPr>
      <w:drawing>
        <wp:anchor distT="0" distB="0" distL="114300" distR="114300" simplePos="0" relativeHeight="251657728" behindDoc="1" locked="0" layoutInCell="1" allowOverlap="1" wp14:anchorId="527B1D33" wp14:editId="6D972808">
          <wp:simplePos x="0" y="0"/>
          <wp:positionH relativeFrom="column">
            <wp:posOffset>-859155</wp:posOffset>
          </wp:positionH>
          <wp:positionV relativeFrom="paragraph">
            <wp:posOffset>-86995</wp:posOffset>
          </wp:positionV>
          <wp:extent cx="7489190" cy="645160"/>
          <wp:effectExtent l="0" t="0" r="0" b="0"/>
          <wp:wrapNone/>
          <wp:docPr id="2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703"/>
                  <a:stretch>
                    <a:fillRect/>
                  </a:stretch>
                </pic:blipFill>
                <pic:spPr bwMode="auto">
                  <a:xfrm>
                    <a:off x="0" y="0"/>
                    <a:ext cx="748919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B6B7F" w14:textId="77A235FD" w:rsidR="00816E17" w:rsidRDefault="00816E17" w:rsidP="00E13C25">
    <w:pPr>
      <w:pStyle w:val="Zpat"/>
      <w:ind w:right="360"/>
    </w:pPr>
    <w:r>
      <w:rPr>
        <w:noProof/>
        <w:lang w:eastAsia="cs-CZ"/>
      </w:rPr>
      <w:drawing>
        <wp:anchor distT="0" distB="0" distL="114300" distR="114300" simplePos="0" relativeHeight="251658752" behindDoc="1" locked="0" layoutInCell="1" allowOverlap="1" wp14:anchorId="581BFF6C" wp14:editId="221E1898">
          <wp:simplePos x="0" y="0"/>
          <wp:positionH relativeFrom="column">
            <wp:posOffset>-859155</wp:posOffset>
          </wp:positionH>
          <wp:positionV relativeFrom="paragraph">
            <wp:posOffset>-79375</wp:posOffset>
          </wp:positionV>
          <wp:extent cx="7489190" cy="645160"/>
          <wp:effectExtent l="0" t="0" r="0" b="0"/>
          <wp:wrapNone/>
          <wp:docPr id="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703"/>
                  <a:stretch>
                    <a:fillRect/>
                  </a:stretch>
                </pic:blipFill>
                <pic:spPr bwMode="auto">
                  <a:xfrm>
                    <a:off x="0" y="0"/>
                    <a:ext cx="748919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F67A8" w14:textId="77777777" w:rsidR="00A45184" w:rsidRDefault="00A45184" w:rsidP="0063506C">
      <w:pPr>
        <w:spacing w:after="0" w:line="240" w:lineRule="auto"/>
      </w:pPr>
      <w:r>
        <w:separator/>
      </w:r>
    </w:p>
  </w:footnote>
  <w:footnote w:type="continuationSeparator" w:id="0">
    <w:p w14:paraId="734684A7" w14:textId="77777777" w:rsidR="00A45184" w:rsidRDefault="00A45184" w:rsidP="0063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7B66D" w14:textId="77777777" w:rsidR="00816E17" w:rsidRDefault="00A45184">
    <w:pPr>
      <w:pStyle w:val="Zhlav"/>
    </w:pPr>
    <w:r>
      <w:rPr>
        <w:noProof/>
        <w:lang w:eastAsia="cs-CZ"/>
      </w:rPr>
      <w:pict w14:anchorId="453654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72844" o:spid="_x0000_s2050" type="#_x0000_t75" style="position:absolute;margin-left:0;margin-top:0;width:453.5pt;height:641.5pt;z-index:-251656704;mso-position-horizontal:center;mso-position-horizontal-relative:margin;mso-position-vertical:center;mso-position-vertical-relative:margin" o:allowincell="f">
          <v:imagedata r:id="rId1" o:title="F_MEDICINE_hl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866B4" w14:textId="3D26F9C5" w:rsidR="00816E17" w:rsidRDefault="00816E17">
    <w:pPr>
      <w:pStyle w:val="Zhlav"/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42CEDC" wp14:editId="190703BC">
              <wp:simplePos x="0" y="0"/>
              <wp:positionH relativeFrom="column">
                <wp:posOffset>1555750</wp:posOffset>
              </wp:positionH>
              <wp:positionV relativeFrom="paragraph">
                <wp:posOffset>-25400</wp:posOffset>
              </wp:positionV>
              <wp:extent cx="4501515" cy="5715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15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14:paraId="4522C087" w14:textId="42FC00E0" w:rsidR="00816E17" w:rsidRPr="00BE57E1" w:rsidRDefault="00816E17" w:rsidP="006201BF">
                          <w:pPr>
                            <w:rPr>
                              <w:spacing w:val="20"/>
                              <w:sz w:val="18"/>
                              <w:szCs w:val="18"/>
                            </w:rPr>
                          </w:pPr>
                          <w:r w:rsidRPr="00BE57E1"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|  </w:t>
                          </w:r>
                          <w:r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 w:rsidR="00545898"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Semestrální projekt č.2 </w:t>
                          </w:r>
                          <w:r>
                            <w:rPr>
                              <w:spacing w:val="20"/>
                              <w:sz w:val="18"/>
                              <w:szCs w:val="18"/>
                            </w:rPr>
                            <w:t xml:space="preserve"> Přírodovědecké fakulty OU 20</w:t>
                          </w:r>
                          <w:r w:rsidR="0036433B">
                            <w:rPr>
                              <w:spacing w:val="20"/>
                              <w:sz w:val="18"/>
                              <w:szCs w:val="18"/>
                            </w:rPr>
                            <w:t>21</w:t>
                          </w:r>
                          <w:r w:rsidRPr="00BE57E1">
                            <w:rPr>
                              <w:b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88000" tIns="144000" rIns="144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42CE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2.5pt;margin-top:-2pt;width:354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" filled="f" stroked="f">
              <v:textbox inset="8mm,4mm,4mm">
                <w:txbxContent>
                  <w:p w14:paraId="4522C087" w14:textId="42FC00E0" w:rsidR="00816E17" w:rsidRPr="00BE57E1" w:rsidRDefault="00816E17" w:rsidP="006201BF">
                    <w:pPr>
                      <w:rPr>
                        <w:spacing w:val="20"/>
                        <w:sz w:val="18"/>
                        <w:szCs w:val="18"/>
                      </w:rPr>
                    </w:pPr>
                    <w:r w:rsidRPr="00BE57E1">
                      <w:rPr>
                        <w:spacing w:val="20"/>
                        <w:sz w:val="18"/>
                        <w:szCs w:val="18"/>
                      </w:rPr>
                      <w:t xml:space="preserve">|  </w:t>
                    </w:r>
                    <w:r>
                      <w:rPr>
                        <w:spacing w:val="20"/>
                        <w:sz w:val="18"/>
                        <w:szCs w:val="18"/>
                      </w:rPr>
                      <w:t xml:space="preserve"> </w:t>
                    </w:r>
                    <w:r w:rsidR="00545898">
                      <w:rPr>
                        <w:spacing w:val="20"/>
                        <w:sz w:val="18"/>
                        <w:szCs w:val="18"/>
                      </w:rPr>
                      <w:t xml:space="preserve">Semestrální projekt č.2 </w:t>
                    </w:r>
                    <w:r>
                      <w:rPr>
                        <w:spacing w:val="20"/>
                        <w:sz w:val="18"/>
                        <w:szCs w:val="18"/>
                      </w:rPr>
                      <w:t xml:space="preserve"> Přírodovědecké fakulty OU 20</w:t>
                    </w:r>
                    <w:r w:rsidR="0036433B">
                      <w:rPr>
                        <w:spacing w:val="20"/>
                        <w:sz w:val="18"/>
                        <w:szCs w:val="18"/>
                      </w:rPr>
                      <w:t>21</w:t>
                    </w:r>
                    <w:r w:rsidRPr="00BE57E1">
                      <w:rPr>
                        <w:b/>
                        <w:spacing w:val="2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cs-CZ"/>
      </w:rPr>
      <w:drawing>
        <wp:anchor distT="0" distB="0" distL="114300" distR="114300" simplePos="0" relativeHeight="251655680" behindDoc="1" locked="0" layoutInCell="1" allowOverlap="1" wp14:anchorId="2E06B5D9" wp14:editId="07200D84">
          <wp:simplePos x="0" y="0"/>
          <wp:positionH relativeFrom="column">
            <wp:posOffset>-252730</wp:posOffset>
          </wp:positionH>
          <wp:positionV relativeFrom="paragraph">
            <wp:posOffset>-1905</wp:posOffset>
          </wp:positionV>
          <wp:extent cx="2226945" cy="1028700"/>
          <wp:effectExtent l="0" t="0" r="0" b="0"/>
          <wp:wrapNone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112" b="-30112"/>
                  <a:stretch/>
                </pic:blipFill>
                <pic:spPr>
                  <a:xfrm>
                    <a:off x="0" y="0"/>
                    <a:ext cx="2226945" cy="1028700"/>
                  </a:xfrm>
                  <a:prstGeom prst="rect">
                    <a:avLst/>
                  </a:prstGeom>
                  <a:scene3d>
                    <a:camera prst="orthographicFront">
                      <a:rot lat="0" lon="0" rev="0"/>
                    </a:camera>
                    <a:lightRig rig="threePt" dir="t"/>
                  </a:scene3d>
                  <a:extLst>
                    <a:ext uri="{FAA26D3D-D897-4be2-8F04-BA451C77F1D7}"/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7CAF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F2C4C"/>
    <w:multiLevelType w:val="hybridMultilevel"/>
    <w:tmpl w:val="26C24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7BB"/>
    <w:multiLevelType w:val="hybridMultilevel"/>
    <w:tmpl w:val="3B3CC4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C547B"/>
    <w:multiLevelType w:val="hybridMultilevel"/>
    <w:tmpl w:val="8ED647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10"/>
    <w:rsid w:val="00006CFA"/>
    <w:rsid w:val="00013EE0"/>
    <w:rsid w:val="00014D2D"/>
    <w:rsid w:val="0004093B"/>
    <w:rsid w:val="0004321B"/>
    <w:rsid w:val="0005137D"/>
    <w:rsid w:val="0006449D"/>
    <w:rsid w:val="000737C4"/>
    <w:rsid w:val="000823F7"/>
    <w:rsid w:val="00095939"/>
    <w:rsid w:val="000959D4"/>
    <w:rsid w:val="000A10D9"/>
    <w:rsid w:val="000B021B"/>
    <w:rsid w:val="000C4450"/>
    <w:rsid w:val="000D34AA"/>
    <w:rsid w:val="000D5A27"/>
    <w:rsid w:val="000E24C3"/>
    <w:rsid w:val="000E5E16"/>
    <w:rsid w:val="00102B26"/>
    <w:rsid w:val="001037A0"/>
    <w:rsid w:val="00107BAE"/>
    <w:rsid w:val="001114E1"/>
    <w:rsid w:val="00133667"/>
    <w:rsid w:val="00137E83"/>
    <w:rsid w:val="001401A4"/>
    <w:rsid w:val="00144DA1"/>
    <w:rsid w:val="001700C1"/>
    <w:rsid w:val="00180C9E"/>
    <w:rsid w:val="001870B7"/>
    <w:rsid w:val="00191ACE"/>
    <w:rsid w:val="001A427C"/>
    <w:rsid w:val="001C01DA"/>
    <w:rsid w:val="001C1BEA"/>
    <w:rsid w:val="001C40C4"/>
    <w:rsid w:val="001C5CAC"/>
    <w:rsid w:val="001D37CB"/>
    <w:rsid w:val="001E0F31"/>
    <w:rsid w:val="001F02A3"/>
    <w:rsid w:val="002024F7"/>
    <w:rsid w:val="00205F1F"/>
    <w:rsid w:val="00221B11"/>
    <w:rsid w:val="00243334"/>
    <w:rsid w:val="002466C5"/>
    <w:rsid w:val="00247FC9"/>
    <w:rsid w:val="0025246E"/>
    <w:rsid w:val="0025349F"/>
    <w:rsid w:val="00263DA4"/>
    <w:rsid w:val="00264C12"/>
    <w:rsid w:val="00267D8D"/>
    <w:rsid w:val="002721EC"/>
    <w:rsid w:val="00272C34"/>
    <w:rsid w:val="00273A41"/>
    <w:rsid w:val="00282712"/>
    <w:rsid w:val="0028400F"/>
    <w:rsid w:val="00284A27"/>
    <w:rsid w:val="00285DB7"/>
    <w:rsid w:val="00287C96"/>
    <w:rsid w:val="002A4A9A"/>
    <w:rsid w:val="002A66BD"/>
    <w:rsid w:val="002B39A2"/>
    <w:rsid w:val="002D4A1B"/>
    <w:rsid w:val="002D4B7A"/>
    <w:rsid w:val="002D4BED"/>
    <w:rsid w:val="002E792B"/>
    <w:rsid w:val="002F7AFA"/>
    <w:rsid w:val="00306D60"/>
    <w:rsid w:val="0031077D"/>
    <w:rsid w:val="00316589"/>
    <w:rsid w:val="00317471"/>
    <w:rsid w:val="003351C8"/>
    <w:rsid w:val="003364AF"/>
    <w:rsid w:val="003504FB"/>
    <w:rsid w:val="0036433B"/>
    <w:rsid w:val="00386187"/>
    <w:rsid w:val="003B1BB2"/>
    <w:rsid w:val="003B1F21"/>
    <w:rsid w:val="003B6D41"/>
    <w:rsid w:val="003C0CD5"/>
    <w:rsid w:val="003D310F"/>
    <w:rsid w:val="003D4C16"/>
    <w:rsid w:val="003F452E"/>
    <w:rsid w:val="00401925"/>
    <w:rsid w:val="00406A19"/>
    <w:rsid w:val="00414C91"/>
    <w:rsid w:val="004235D4"/>
    <w:rsid w:val="00442B26"/>
    <w:rsid w:val="0046137B"/>
    <w:rsid w:val="00472FB4"/>
    <w:rsid w:val="004773CC"/>
    <w:rsid w:val="004812A9"/>
    <w:rsid w:val="00483CC3"/>
    <w:rsid w:val="004A002B"/>
    <w:rsid w:val="004A7D89"/>
    <w:rsid w:val="004B3947"/>
    <w:rsid w:val="004D76B9"/>
    <w:rsid w:val="004F0C95"/>
    <w:rsid w:val="004F169E"/>
    <w:rsid w:val="00501C6B"/>
    <w:rsid w:val="00514418"/>
    <w:rsid w:val="00532137"/>
    <w:rsid w:val="00532CF8"/>
    <w:rsid w:val="005440E5"/>
    <w:rsid w:val="00545898"/>
    <w:rsid w:val="00563CEE"/>
    <w:rsid w:val="00574192"/>
    <w:rsid w:val="00591F3B"/>
    <w:rsid w:val="00593C43"/>
    <w:rsid w:val="005C0935"/>
    <w:rsid w:val="005C225B"/>
    <w:rsid w:val="005C4F01"/>
    <w:rsid w:val="005C5864"/>
    <w:rsid w:val="005D3D6A"/>
    <w:rsid w:val="005D672A"/>
    <w:rsid w:val="005E3D93"/>
    <w:rsid w:val="005E3EC0"/>
    <w:rsid w:val="005E4CE9"/>
    <w:rsid w:val="005E6ADC"/>
    <w:rsid w:val="005F462A"/>
    <w:rsid w:val="00603707"/>
    <w:rsid w:val="006201BF"/>
    <w:rsid w:val="006239B9"/>
    <w:rsid w:val="00626EB8"/>
    <w:rsid w:val="0063506C"/>
    <w:rsid w:val="00645079"/>
    <w:rsid w:val="00646829"/>
    <w:rsid w:val="006564A8"/>
    <w:rsid w:val="00664D5A"/>
    <w:rsid w:val="0068016E"/>
    <w:rsid w:val="00691E2F"/>
    <w:rsid w:val="006A05E4"/>
    <w:rsid w:val="006A4F5B"/>
    <w:rsid w:val="006B3CB5"/>
    <w:rsid w:val="006C076E"/>
    <w:rsid w:val="006D1E7B"/>
    <w:rsid w:val="006D2D04"/>
    <w:rsid w:val="006D57FC"/>
    <w:rsid w:val="006E3926"/>
    <w:rsid w:val="007012D0"/>
    <w:rsid w:val="00702D29"/>
    <w:rsid w:val="0070408A"/>
    <w:rsid w:val="00706CA3"/>
    <w:rsid w:val="007242AE"/>
    <w:rsid w:val="00744C8E"/>
    <w:rsid w:val="0075304B"/>
    <w:rsid w:val="0076186E"/>
    <w:rsid w:val="00764B0A"/>
    <w:rsid w:val="007701E7"/>
    <w:rsid w:val="00784694"/>
    <w:rsid w:val="007944AB"/>
    <w:rsid w:val="007970F9"/>
    <w:rsid w:val="007A43C8"/>
    <w:rsid w:val="007A60FB"/>
    <w:rsid w:val="007B70F0"/>
    <w:rsid w:val="007B7CBC"/>
    <w:rsid w:val="007D32B1"/>
    <w:rsid w:val="007D62DB"/>
    <w:rsid w:val="007F3CC8"/>
    <w:rsid w:val="00802173"/>
    <w:rsid w:val="00805D26"/>
    <w:rsid w:val="00811BD0"/>
    <w:rsid w:val="00812CE3"/>
    <w:rsid w:val="00816E17"/>
    <w:rsid w:val="00845046"/>
    <w:rsid w:val="00846D2C"/>
    <w:rsid w:val="00847C90"/>
    <w:rsid w:val="00850762"/>
    <w:rsid w:val="008524D7"/>
    <w:rsid w:val="00860DBE"/>
    <w:rsid w:val="00866CAB"/>
    <w:rsid w:val="00882DA3"/>
    <w:rsid w:val="008871BB"/>
    <w:rsid w:val="00893E5E"/>
    <w:rsid w:val="008A3A4C"/>
    <w:rsid w:val="008C0F56"/>
    <w:rsid w:val="008C6A73"/>
    <w:rsid w:val="008E1F91"/>
    <w:rsid w:val="008F0176"/>
    <w:rsid w:val="008F44FC"/>
    <w:rsid w:val="00900A02"/>
    <w:rsid w:val="00902082"/>
    <w:rsid w:val="0092492E"/>
    <w:rsid w:val="00926844"/>
    <w:rsid w:val="00926A81"/>
    <w:rsid w:val="00933D39"/>
    <w:rsid w:val="00947BE9"/>
    <w:rsid w:val="00964160"/>
    <w:rsid w:val="00965294"/>
    <w:rsid w:val="009672E4"/>
    <w:rsid w:val="00970C92"/>
    <w:rsid w:val="00981116"/>
    <w:rsid w:val="00985081"/>
    <w:rsid w:val="0099171A"/>
    <w:rsid w:val="00993261"/>
    <w:rsid w:val="00995C14"/>
    <w:rsid w:val="009A32FF"/>
    <w:rsid w:val="009A3E17"/>
    <w:rsid w:val="009B1DDA"/>
    <w:rsid w:val="009B6E43"/>
    <w:rsid w:val="009B77AA"/>
    <w:rsid w:val="009C6361"/>
    <w:rsid w:val="009F68D5"/>
    <w:rsid w:val="00A120DA"/>
    <w:rsid w:val="00A313E2"/>
    <w:rsid w:val="00A40069"/>
    <w:rsid w:val="00A4181E"/>
    <w:rsid w:val="00A45184"/>
    <w:rsid w:val="00A61B87"/>
    <w:rsid w:val="00A61EA0"/>
    <w:rsid w:val="00A623E9"/>
    <w:rsid w:val="00A663E0"/>
    <w:rsid w:val="00A66AA2"/>
    <w:rsid w:val="00A72C5E"/>
    <w:rsid w:val="00A75828"/>
    <w:rsid w:val="00A9350B"/>
    <w:rsid w:val="00A97A65"/>
    <w:rsid w:val="00AA11D1"/>
    <w:rsid w:val="00AB1547"/>
    <w:rsid w:val="00AC39AA"/>
    <w:rsid w:val="00AD3B50"/>
    <w:rsid w:val="00AE01BB"/>
    <w:rsid w:val="00AE2D95"/>
    <w:rsid w:val="00AE3373"/>
    <w:rsid w:val="00AF2F79"/>
    <w:rsid w:val="00AF4ABB"/>
    <w:rsid w:val="00B0401A"/>
    <w:rsid w:val="00B0480C"/>
    <w:rsid w:val="00B212F2"/>
    <w:rsid w:val="00B268E7"/>
    <w:rsid w:val="00B32590"/>
    <w:rsid w:val="00B37F48"/>
    <w:rsid w:val="00B46A01"/>
    <w:rsid w:val="00B52B3C"/>
    <w:rsid w:val="00B71585"/>
    <w:rsid w:val="00B77AF5"/>
    <w:rsid w:val="00B938A0"/>
    <w:rsid w:val="00BA1828"/>
    <w:rsid w:val="00BA24EC"/>
    <w:rsid w:val="00BB35A9"/>
    <w:rsid w:val="00BB61A9"/>
    <w:rsid w:val="00BD6E54"/>
    <w:rsid w:val="00BE0886"/>
    <w:rsid w:val="00BE2E4D"/>
    <w:rsid w:val="00BE5C91"/>
    <w:rsid w:val="00BF7047"/>
    <w:rsid w:val="00BF70CF"/>
    <w:rsid w:val="00C051BC"/>
    <w:rsid w:val="00C0525A"/>
    <w:rsid w:val="00C05C3F"/>
    <w:rsid w:val="00C075B5"/>
    <w:rsid w:val="00C11C7B"/>
    <w:rsid w:val="00C2140A"/>
    <w:rsid w:val="00C236AC"/>
    <w:rsid w:val="00C26D1D"/>
    <w:rsid w:val="00C33D6B"/>
    <w:rsid w:val="00C33F7D"/>
    <w:rsid w:val="00C474E1"/>
    <w:rsid w:val="00C51541"/>
    <w:rsid w:val="00C53ED0"/>
    <w:rsid w:val="00C54FC2"/>
    <w:rsid w:val="00C569EA"/>
    <w:rsid w:val="00C66C66"/>
    <w:rsid w:val="00C812FB"/>
    <w:rsid w:val="00C92938"/>
    <w:rsid w:val="00C97B95"/>
    <w:rsid w:val="00CA4317"/>
    <w:rsid w:val="00CA647A"/>
    <w:rsid w:val="00CA7C29"/>
    <w:rsid w:val="00CC0006"/>
    <w:rsid w:val="00CC0689"/>
    <w:rsid w:val="00CD040C"/>
    <w:rsid w:val="00CD1394"/>
    <w:rsid w:val="00CD279F"/>
    <w:rsid w:val="00CE3DCE"/>
    <w:rsid w:val="00D065E6"/>
    <w:rsid w:val="00D108E3"/>
    <w:rsid w:val="00D21722"/>
    <w:rsid w:val="00D32CD0"/>
    <w:rsid w:val="00D53416"/>
    <w:rsid w:val="00D5782B"/>
    <w:rsid w:val="00D60663"/>
    <w:rsid w:val="00D75C44"/>
    <w:rsid w:val="00D7698D"/>
    <w:rsid w:val="00D84A01"/>
    <w:rsid w:val="00D93A37"/>
    <w:rsid w:val="00DA4B0A"/>
    <w:rsid w:val="00DA6B2D"/>
    <w:rsid w:val="00DA6CC3"/>
    <w:rsid w:val="00DB2F24"/>
    <w:rsid w:val="00DC29F5"/>
    <w:rsid w:val="00DE1FB1"/>
    <w:rsid w:val="00DE2C4A"/>
    <w:rsid w:val="00DE4FF0"/>
    <w:rsid w:val="00E01C63"/>
    <w:rsid w:val="00E12BB0"/>
    <w:rsid w:val="00E13C25"/>
    <w:rsid w:val="00E303D4"/>
    <w:rsid w:val="00E36B10"/>
    <w:rsid w:val="00E5415D"/>
    <w:rsid w:val="00E62DDB"/>
    <w:rsid w:val="00E7037F"/>
    <w:rsid w:val="00E75718"/>
    <w:rsid w:val="00E7734F"/>
    <w:rsid w:val="00E7757B"/>
    <w:rsid w:val="00E87261"/>
    <w:rsid w:val="00E91D0F"/>
    <w:rsid w:val="00EB0EF5"/>
    <w:rsid w:val="00ED010F"/>
    <w:rsid w:val="00EE1DB4"/>
    <w:rsid w:val="00EE62BD"/>
    <w:rsid w:val="00F065E4"/>
    <w:rsid w:val="00F2091D"/>
    <w:rsid w:val="00F21C6A"/>
    <w:rsid w:val="00F4158D"/>
    <w:rsid w:val="00F5031E"/>
    <w:rsid w:val="00F568DF"/>
    <w:rsid w:val="00F62E96"/>
    <w:rsid w:val="00F631C6"/>
    <w:rsid w:val="00F63BC3"/>
    <w:rsid w:val="00F642E8"/>
    <w:rsid w:val="00F7728E"/>
    <w:rsid w:val="00FA7581"/>
    <w:rsid w:val="00FB19BE"/>
    <w:rsid w:val="00FB6DD8"/>
    <w:rsid w:val="00FC15C7"/>
    <w:rsid w:val="00FC37D5"/>
    <w:rsid w:val="00FD06AD"/>
    <w:rsid w:val="00FE18B3"/>
    <w:rsid w:val="00FE24BF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441AF1"/>
  <w15:docId w15:val="{5DE4539F-5708-4265-BA2F-4846651B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="Calibri" w:hAnsi="Helvetica Neue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E24BF"/>
    <w:pPr>
      <w:spacing w:after="200" w:line="276" w:lineRule="auto"/>
    </w:pPr>
    <w:rPr>
      <w:rFonts w:ascii="Helvetica" w:hAnsi="Helvetica"/>
      <w:sz w:val="22"/>
      <w:szCs w:val="22"/>
      <w:lang w:eastAsia="en-US"/>
    </w:rPr>
  </w:style>
  <w:style w:type="paragraph" w:styleId="Nadpis1">
    <w:name w:val="heading 1"/>
    <w:aliases w:val="PODNADPIS 2"/>
    <w:basedOn w:val="Normln"/>
    <w:next w:val="Normln"/>
    <w:link w:val="Nadpis1Char"/>
    <w:uiPriority w:val="9"/>
    <w:qFormat/>
    <w:rsid w:val="00FE24BF"/>
    <w:pPr>
      <w:keepNext/>
      <w:keepLines/>
      <w:spacing w:before="480" w:after="0" w:line="360" w:lineRule="auto"/>
      <w:outlineLvl w:val="0"/>
    </w:pPr>
    <w:rPr>
      <w:rFonts w:eastAsia="MS Gothic"/>
      <w:sz w:val="32"/>
      <w:szCs w:val="48"/>
    </w:rPr>
  </w:style>
  <w:style w:type="paragraph" w:styleId="Nadpis2">
    <w:name w:val="heading 2"/>
    <w:basedOn w:val="Normln"/>
    <w:next w:val="Normln"/>
    <w:link w:val="Nadpis2Char"/>
    <w:uiPriority w:val="9"/>
    <w:qFormat/>
    <w:rsid w:val="00FE24BF"/>
    <w:pPr>
      <w:keepNext/>
      <w:keepLines/>
      <w:spacing w:before="200" w:after="0"/>
      <w:outlineLvl w:val="1"/>
    </w:pPr>
    <w:rPr>
      <w:rFonts w:eastAsia="MS Gothic"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qFormat/>
    <w:rsid w:val="00D065E6"/>
    <w:pPr>
      <w:keepNext/>
      <w:keepLines/>
      <w:spacing w:before="200" w:after="0"/>
      <w:outlineLvl w:val="2"/>
    </w:pPr>
    <w:rPr>
      <w:rFonts w:eastAsia="MS Gothic"/>
      <w:bCs/>
      <w:szCs w:val="48"/>
    </w:rPr>
  </w:style>
  <w:style w:type="paragraph" w:styleId="Nadpis4">
    <w:name w:val="heading 4"/>
    <w:basedOn w:val="Normln"/>
    <w:next w:val="Normln"/>
    <w:link w:val="Nadpis4Char"/>
    <w:uiPriority w:val="9"/>
    <w:qFormat/>
    <w:rsid w:val="00D065E6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odnadpisSablona">
    <w:name w:val="PodnadpisSablona"/>
    <w:uiPriority w:val="1"/>
    <w:qFormat/>
    <w:rsid w:val="00FE24BF"/>
    <w:rPr>
      <w:rFonts w:ascii="Helvetica" w:hAnsi="Helvetica"/>
      <w:caps/>
      <w:color w:val="7A9C00"/>
      <w:sz w:val="44"/>
      <w:szCs w:val="48"/>
    </w:rPr>
  </w:style>
  <w:style w:type="character" w:customStyle="1" w:styleId="NadpisSablona">
    <w:name w:val="NadpisSablona"/>
    <w:uiPriority w:val="1"/>
    <w:qFormat/>
    <w:rsid w:val="00FE24BF"/>
    <w:rPr>
      <w:rFonts w:ascii="Helvetica" w:hAnsi="Helvetica"/>
      <w:b/>
      <w:caps/>
      <w:color w:val="7A9C00"/>
      <w:spacing w:val="20"/>
      <w:sz w:val="56"/>
      <w:szCs w:val="72"/>
    </w:rPr>
  </w:style>
  <w:style w:type="paragraph" w:styleId="Zhlav">
    <w:name w:val="header"/>
    <w:basedOn w:val="Normln"/>
    <w:link w:val="ZhlavChar"/>
    <w:uiPriority w:val="99"/>
    <w:unhideWhenUsed/>
    <w:rsid w:val="0063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3506C"/>
  </w:style>
  <w:style w:type="paragraph" w:styleId="Zpat">
    <w:name w:val="footer"/>
    <w:basedOn w:val="Normln"/>
    <w:link w:val="ZpatChar"/>
    <w:uiPriority w:val="99"/>
    <w:unhideWhenUsed/>
    <w:rsid w:val="0063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3506C"/>
  </w:style>
  <w:style w:type="character" w:customStyle="1" w:styleId="Stednmka11">
    <w:name w:val="Střední mřížka 11"/>
    <w:uiPriority w:val="99"/>
    <w:semiHidden/>
    <w:rsid w:val="0063506C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3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3506C"/>
    <w:rPr>
      <w:rFonts w:ascii="Tahoma" w:hAnsi="Tahoma" w:cs="Tahoma"/>
      <w:sz w:val="16"/>
      <w:szCs w:val="16"/>
    </w:rPr>
  </w:style>
  <w:style w:type="character" w:customStyle="1" w:styleId="Nadpis2Char">
    <w:name w:val="Nadpis 2 Char"/>
    <w:link w:val="Nadpis2"/>
    <w:uiPriority w:val="9"/>
    <w:rsid w:val="00FE24BF"/>
    <w:rPr>
      <w:rFonts w:ascii="Helvetica" w:eastAsia="MS Gothic" w:hAnsi="Helvetica"/>
      <w:bCs/>
      <w:sz w:val="32"/>
      <w:szCs w:val="26"/>
      <w:lang w:eastAsia="en-US"/>
    </w:rPr>
  </w:style>
  <w:style w:type="character" w:customStyle="1" w:styleId="Nadpis1Char">
    <w:name w:val="Nadpis 1 Char"/>
    <w:aliases w:val="PODNADPIS 2 Char"/>
    <w:link w:val="Nadpis1"/>
    <w:uiPriority w:val="9"/>
    <w:rsid w:val="00FE24BF"/>
    <w:rPr>
      <w:rFonts w:eastAsia="MS Gothic"/>
      <w:sz w:val="32"/>
      <w:szCs w:val="48"/>
      <w:lang w:eastAsia="en-US"/>
    </w:rPr>
  </w:style>
  <w:style w:type="character" w:styleId="slostrnky">
    <w:name w:val="page number"/>
    <w:uiPriority w:val="99"/>
    <w:semiHidden/>
    <w:unhideWhenUsed/>
    <w:rsid w:val="00E13C25"/>
  </w:style>
  <w:style w:type="character" w:customStyle="1" w:styleId="Nadpis3Char">
    <w:name w:val="Nadpis 3 Char"/>
    <w:link w:val="Nadpis3"/>
    <w:uiPriority w:val="9"/>
    <w:rsid w:val="00D065E6"/>
    <w:rPr>
      <w:rFonts w:eastAsia="MS Gothic" w:cs="Times New Roman"/>
      <w:bCs/>
      <w:szCs w:val="48"/>
    </w:rPr>
  </w:style>
  <w:style w:type="character" w:customStyle="1" w:styleId="Nadpis4Char">
    <w:name w:val="Nadpis 4 Char"/>
    <w:link w:val="Nadpis4"/>
    <w:uiPriority w:val="9"/>
    <w:rsid w:val="00D065E6"/>
    <w:rPr>
      <w:rFonts w:ascii="Cambria" w:eastAsia="MS Gothic" w:hAnsi="Cambria" w:cs="Times New Roman"/>
      <w:b/>
      <w:bCs/>
      <w:i/>
      <w:iCs/>
      <w:color w:val="4F81BD"/>
    </w:rPr>
  </w:style>
  <w:style w:type="character" w:styleId="Hypertextovodkaz">
    <w:name w:val="Hyperlink"/>
    <w:basedOn w:val="Standardnpsmoodstavce"/>
    <w:uiPriority w:val="99"/>
    <w:unhideWhenUsed/>
    <w:rsid w:val="009C6361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9C6361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92492E"/>
    <w:pPr>
      <w:ind w:left="720"/>
      <w:contextualSpacing/>
    </w:pPr>
  </w:style>
  <w:style w:type="character" w:customStyle="1" w:styleId="jlqj4b">
    <w:name w:val="jlqj4b"/>
    <w:basedOn w:val="Standardnpsmoodstavce"/>
    <w:rsid w:val="00C236AC"/>
  </w:style>
  <w:style w:type="paragraph" w:styleId="Titulek">
    <w:name w:val="caption"/>
    <w:basedOn w:val="Normln"/>
    <w:next w:val="Normln"/>
    <w:uiPriority w:val="35"/>
    <w:unhideWhenUsed/>
    <w:qFormat/>
    <w:rsid w:val="00CA647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C66C66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A72C5E"/>
    <w:pPr>
      <w:spacing w:after="0"/>
    </w:pPr>
  </w:style>
  <w:style w:type="paragraph" w:styleId="Nadpisobsahu">
    <w:name w:val="TOC Heading"/>
    <w:basedOn w:val="Nadpis1"/>
    <w:next w:val="Normln"/>
    <w:uiPriority w:val="39"/>
    <w:unhideWhenUsed/>
    <w:qFormat/>
    <w:rsid w:val="00243334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D60663"/>
    <w:pPr>
      <w:spacing w:after="100"/>
      <w:ind w:left="220"/>
    </w:pPr>
  </w:style>
  <w:style w:type="character" w:customStyle="1" w:styleId="smallindent">
    <w:name w:val="smallindent"/>
    <w:basedOn w:val="Standardnpsmoodstavce"/>
    <w:rsid w:val="00D53416"/>
  </w:style>
  <w:style w:type="character" w:customStyle="1" w:styleId="listseparator1">
    <w:name w:val="listseparator1"/>
    <w:basedOn w:val="Standardnpsmoodstavce"/>
    <w:rsid w:val="00D53416"/>
    <w:rPr>
      <w:b w:val="0"/>
      <w:bCs w:val="0"/>
      <w:color w:val="auto"/>
    </w:rPr>
  </w:style>
  <w:style w:type="character" w:customStyle="1" w:styleId="instance1">
    <w:name w:val="instance1"/>
    <w:basedOn w:val="Standardnpsmoodstavce"/>
    <w:rsid w:val="00D53416"/>
    <w:rPr>
      <w:b w:val="0"/>
      <w:bCs w:val="0"/>
      <w:color w:val="A52A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lementid:a71e830c-938a-4d41-9f90-723592c6848c" TargetMode="External"/><Relationship Id="rId21" Type="http://schemas.openxmlformats.org/officeDocument/2006/relationships/hyperlink" Target="elementid:a71e830c-938a-4d41-9f90-723592c6848c" TargetMode="External"/><Relationship Id="rId42" Type="http://schemas.openxmlformats.org/officeDocument/2006/relationships/hyperlink" Target="elementid:fe3b2c3f-a882-4f84-846f-66f0cfa03ca9" TargetMode="External"/><Relationship Id="rId47" Type="http://schemas.openxmlformats.org/officeDocument/2006/relationships/hyperlink" Target="elementid:a71e830c-938a-4d41-9f90-723592c6848c" TargetMode="External"/><Relationship Id="rId63" Type="http://schemas.openxmlformats.org/officeDocument/2006/relationships/hyperlink" Target="elementid:121e3316-f95d-418e-9c1c-b606dbbd501d" TargetMode="External"/><Relationship Id="rId68" Type="http://schemas.openxmlformats.org/officeDocument/2006/relationships/hyperlink" Target="elementid:a71e830c-938a-4d41-9f90-723592c6848c" TargetMode="External"/><Relationship Id="rId84" Type="http://schemas.openxmlformats.org/officeDocument/2006/relationships/hyperlink" Target="elementid:9abf7791-e937-4504-9cd0-bccc15d8ce53" TargetMode="External"/><Relationship Id="rId89" Type="http://schemas.openxmlformats.org/officeDocument/2006/relationships/hyperlink" Target="elementid:e46b0189-b5b5-4803-bf8c-e3ffc5199681" TargetMode="External"/><Relationship Id="rId16" Type="http://schemas.openxmlformats.org/officeDocument/2006/relationships/hyperlink" Target="elementid:e054dec5-1e45-4eab-a63c-c9f4e854c18a" TargetMode="External"/><Relationship Id="rId107" Type="http://schemas.openxmlformats.org/officeDocument/2006/relationships/footer" Target="footer2.xml"/><Relationship Id="rId11" Type="http://schemas.openxmlformats.org/officeDocument/2006/relationships/hyperlink" Target="elementid:099be515-4f78-4202-bb52-8476b5ff258a" TargetMode="External"/><Relationship Id="rId32" Type="http://schemas.openxmlformats.org/officeDocument/2006/relationships/hyperlink" Target="elementid:31f8795f-f486-4311-9125-649f15385566" TargetMode="External"/><Relationship Id="rId37" Type="http://schemas.openxmlformats.org/officeDocument/2006/relationships/hyperlink" Target="elementid:d8205b05-3e54-4859-84a8-4d82291e494d" TargetMode="External"/><Relationship Id="rId53" Type="http://schemas.openxmlformats.org/officeDocument/2006/relationships/hyperlink" Target="elementid:a71e830c-938a-4d41-9f90-723592c6848c" TargetMode="External"/><Relationship Id="rId58" Type="http://schemas.openxmlformats.org/officeDocument/2006/relationships/hyperlink" Target="elementid:5b12acad-cf8e-4b6a-8e67-1d67f364458f" TargetMode="External"/><Relationship Id="rId74" Type="http://schemas.openxmlformats.org/officeDocument/2006/relationships/hyperlink" Target="elementid:a71e830c-938a-4d41-9f90-723592c6848c" TargetMode="External"/><Relationship Id="rId79" Type="http://schemas.openxmlformats.org/officeDocument/2006/relationships/hyperlink" Target="elementid:a71e830c-938a-4d41-9f90-723592c6848c" TargetMode="External"/><Relationship Id="rId102" Type="http://schemas.openxmlformats.org/officeDocument/2006/relationships/hyperlink" Target="elementid:a71e830c-938a-4d41-9f90-723592c6848c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elementid:2c8df167-268c-417a-8e03-e3748bac669f" TargetMode="External"/><Relationship Id="rId95" Type="http://schemas.openxmlformats.org/officeDocument/2006/relationships/hyperlink" Target="elementid:e46b0189-b5b5-4803-bf8c-e3ffc5199681" TargetMode="External"/><Relationship Id="rId22" Type="http://schemas.openxmlformats.org/officeDocument/2006/relationships/hyperlink" Target="elementid:121e3316-f95d-418e-9c1c-b606dbbd501d" TargetMode="External"/><Relationship Id="rId27" Type="http://schemas.openxmlformats.org/officeDocument/2006/relationships/hyperlink" Target="elementid:3f1f3a18-e848-4051-8ce4-ae91b4404626" TargetMode="External"/><Relationship Id="rId43" Type="http://schemas.openxmlformats.org/officeDocument/2006/relationships/hyperlink" Target="elementid:198d8d87-03bb-449e-95b1-fb4a56f362e3" TargetMode="External"/><Relationship Id="rId48" Type="http://schemas.openxmlformats.org/officeDocument/2006/relationships/hyperlink" Target="elementid:eb014b2a-e79f-4190-baac-59f3af584205" TargetMode="External"/><Relationship Id="rId64" Type="http://schemas.openxmlformats.org/officeDocument/2006/relationships/hyperlink" Target="elementid:5b12acad-cf8e-4b6a-8e67-1d67f364458f" TargetMode="External"/><Relationship Id="rId69" Type="http://schemas.openxmlformats.org/officeDocument/2006/relationships/hyperlink" Target="elementid:e054dec5-1e45-4eab-a63c-c9f4e854c18a" TargetMode="External"/><Relationship Id="rId80" Type="http://schemas.openxmlformats.org/officeDocument/2006/relationships/hyperlink" Target="elementid:3f1f3a18-e848-4051-8ce4-ae91b4404626" TargetMode="External"/><Relationship Id="rId85" Type="http://schemas.openxmlformats.org/officeDocument/2006/relationships/hyperlink" Target="elementid:a71e830c-938a-4d41-9f90-723592c6848c" TargetMode="External"/><Relationship Id="rId12" Type="http://schemas.openxmlformats.org/officeDocument/2006/relationships/hyperlink" Target="elementid:a71e830c-938a-4d41-9f90-723592c6848c" TargetMode="External"/><Relationship Id="rId17" Type="http://schemas.openxmlformats.org/officeDocument/2006/relationships/hyperlink" Target="elementid:31f8795f-f486-4311-9125-649f15385566" TargetMode="External"/><Relationship Id="rId33" Type="http://schemas.openxmlformats.org/officeDocument/2006/relationships/hyperlink" Target="elementid:0e163297-9ba7-416b-b8ea-ae7031ab51bd" TargetMode="External"/><Relationship Id="rId38" Type="http://schemas.openxmlformats.org/officeDocument/2006/relationships/hyperlink" Target="elementid:5b12acad-cf8e-4b6a-8e67-1d67f364458f" TargetMode="External"/><Relationship Id="rId59" Type="http://schemas.openxmlformats.org/officeDocument/2006/relationships/hyperlink" Target="elementid:a71e830c-938a-4d41-9f90-723592c6848c" TargetMode="External"/><Relationship Id="rId103" Type="http://schemas.openxmlformats.org/officeDocument/2006/relationships/hyperlink" Target="elementid:e3c59465-f7fd-4a78-b7ae-15923ded9fb7" TargetMode="External"/><Relationship Id="rId108" Type="http://schemas.openxmlformats.org/officeDocument/2006/relationships/footer" Target="footer3.xml"/><Relationship Id="rId54" Type="http://schemas.openxmlformats.org/officeDocument/2006/relationships/hyperlink" Target="elementid:eb014b2a-e79f-4190-baac-59f3af584205" TargetMode="External"/><Relationship Id="rId70" Type="http://schemas.openxmlformats.org/officeDocument/2006/relationships/hyperlink" Target="elementid:a71e830c-938a-4d41-9f90-723592c6848c" TargetMode="External"/><Relationship Id="rId75" Type="http://schemas.openxmlformats.org/officeDocument/2006/relationships/hyperlink" Target="elementid:e054dec5-1e45-4eab-a63c-c9f4e854c18a" TargetMode="External"/><Relationship Id="rId91" Type="http://schemas.openxmlformats.org/officeDocument/2006/relationships/hyperlink" Target="elementid:a71e830c-938a-4d41-9f90-723592c6848c" TargetMode="External"/><Relationship Id="rId96" Type="http://schemas.openxmlformats.org/officeDocument/2006/relationships/hyperlink" Target="elementid:2c8df167-268c-417a-8e03-e3748bac669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lementid:a71e830c-938a-4d41-9f90-723592c6848c" TargetMode="External"/><Relationship Id="rId23" Type="http://schemas.openxmlformats.org/officeDocument/2006/relationships/hyperlink" Target="elementid:5b12acad-cf8e-4b6a-8e67-1d67f364458f" TargetMode="External"/><Relationship Id="rId28" Type="http://schemas.openxmlformats.org/officeDocument/2006/relationships/hyperlink" Target="elementid:9abf7791-e937-4504-9cd0-bccc15d8ce53" TargetMode="External"/><Relationship Id="rId36" Type="http://schemas.openxmlformats.org/officeDocument/2006/relationships/hyperlink" Target="elementid:f0a41145-2693-4b45-801a-163bffd3c264" TargetMode="External"/><Relationship Id="rId49" Type="http://schemas.openxmlformats.org/officeDocument/2006/relationships/hyperlink" Target="elementid:b4f3c903-dd57-42ab-aed1-43a1dded8310" TargetMode="External"/><Relationship Id="rId57" Type="http://schemas.openxmlformats.org/officeDocument/2006/relationships/hyperlink" Target="elementid:121e3316-f95d-418e-9c1c-b606dbbd501d" TargetMode="External"/><Relationship Id="rId106" Type="http://schemas.openxmlformats.org/officeDocument/2006/relationships/footer" Target="footer1.xml"/><Relationship Id="rId10" Type="http://schemas.openxmlformats.org/officeDocument/2006/relationships/hyperlink" Target="elementid:ccc80390-7379-48e0-b757-e576e47e518a" TargetMode="External"/><Relationship Id="rId31" Type="http://schemas.openxmlformats.org/officeDocument/2006/relationships/hyperlink" Target="elementid:d8205b05-3e54-4859-84a8-4d82291e494d" TargetMode="External"/><Relationship Id="rId44" Type="http://schemas.openxmlformats.org/officeDocument/2006/relationships/hyperlink" Target="elementid:a71e830c-938a-4d41-9f90-723592c6848c" TargetMode="External"/><Relationship Id="rId52" Type="http://schemas.openxmlformats.org/officeDocument/2006/relationships/hyperlink" Target="elementid:b4f3c903-dd57-42ab-aed1-43a1dded8310" TargetMode="External"/><Relationship Id="rId60" Type="http://schemas.openxmlformats.org/officeDocument/2006/relationships/hyperlink" Target="elementid:121e3316-f95d-418e-9c1c-b606dbbd501d" TargetMode="External"/><Relationship Id="rId65" Type="http://schemas.openxmlformats.org/officeDocument/2006/relationships/hyperlink" Target="elementid:a71e830c-938a-4d41-9f90-723592c6848c" TargetMode="External"/><Relationship Id="rId73" Type="http://schemas.openxmlformats.org/officeDocument/2006/relationships/hyperlink" Target="elementid:e054dec5-1e45-4eab-a63c-c9f4e854c18a" TargetMode="External"/><Relationship Id="rId78" Type="http://schemas.openxmlformats.org/officeDocument/2006/relationships/hyperlink" Target="elementid:9abf7791-e937-4504-9cd0-bccc15d8ce53" TargetMode="External"/><Relationship Id="rId81" Type="http://schemas.openxmlformats.org/officeDocument/2006/relationships/hyperlink" Target="elementid:9abf7791-e937-4504-9cd0-bccc15d8ce53" TargetMode="External"/><Relationship Id="rId86" Type="http://schemas.openxmlformats.org/officeDocument/2006/relationships/hyperlink" Target="elementid:3f1f3a18-e848-4051-8ce4-ae91b4404626" TargetMode="External"/><Relationship Id="rId94" Type="http://schemas.openxmlformats.org/officeDocument/2006/relationships/hyperlink" Target="elementid:a71e830c-938a-4d41-9f90-723592c6848c" TargetMode="External"/><Relationship Id="rId99" Type="http://schemas.openxmlformats.org/officeDocument/2006/relationships/hyperlink" Target="elementid:2c8df167-268c-417a-8e03-e3748bac669f" TargetMode="External"/><Relationship Id="rId101" Type="http://schemas.openxmlformats.org/officeDocument/2006/relationships/hyperlink" Target="elementid:e3c59465-f7fd-4a78-b7ae-15923ded9fb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elementid:eb014b2a-e79f-4190-baac-59f3af584205" TargetMode="External"/><Relationship Id="rId18" Type="http://schemas.openxmlformats.org/officeDocument/2006/relationships/hyperlink" Target="elementid:a71e830c-938a-4d41-9f90-723592c6848c" TargetMode="External"/><Relationship Id="rId39" Type="http://schemas.openxmlformats.org/officeDocument/2006/relationships/hyperlink" Target="elementid:b24330dd-c2eb-414e-943f-133bdc34e02d" TargetMode="External"/><Relationship Id="rId109" Type="http://schemas.openxmlformats.org/officeDocument/2006/relationships/fontTable" Target="fontTable.xml"/><Relationship Id="rId34" Type="http://schemas.openxmlformats.org/officeDocument/2006/relationships/hyperlink" Target="elementid:d8205b05-3e54-4859-84a8-4d82291e494d" TargetMode="External"/><Relationship Id="rId50" Type="http://schemas.openxmlformats.org/officeDocument/2006/relationships/hyperlink" Target="elementid:a71e830c-938a-4d41-9f90-723592c6848c" TargetMode="External"/><Relationship Id="rId55" Type="http://schemas.openxmlformats.org/officeDocument/2006/relationships/hyperlink" Target="elementid:b4f3c903-dd57-42ab-aed1-43a1dded8310" TargetMode="External"/><Relationship Id="rId76" Type="http://schemas.openxmlformats.org/officeDocument/2006/relationships/hyperlink" Target="elementid:a71e830c-938a-4d41-9f90-723592c6848c" TargetMode="External"/><Relationship Id="rId97" Type="http://schemas.openxmlformats.org/officeDocument/2006/relationships/hyperlink" Target="elementid:a71e830c-938a-4d41-9f90-723592c6848c" TargetMode="External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elementid:e054dec5-1e45-4eab-a63c-c9f4e854c18a" TargetMode="External"/><Relationship Id="rId92" Type="http://schemas.openxmlformats.org/officeDocument/2006/relationships/hyperlink" Target="elementid:e46b0189-b5b5-4803-bf8c-e3ffc5199681" TargetMode="External"/><Relationship Id="rId2" Type="http://schemas.openxmlformats.org/officeDocument/2006/relationships/numbering" Target="numbering.xml"/><Relationship Id="rId29" Type="http://schemas.openxmlformats.org/officeDocument/2006/relationships/hyperlink" Target="elementid:b4f3c903-dd57-42ab-aed1-43a1dded8310" TargetMode="External"/><Relationship Id="rId24" Type="http://schemas.openxmlformats.org/officeDocument/2006/relationships/hyperlink" Target="elementid:a71e830c-938a-4d41-9f90-723592c6848c" TargetMode="External"/><Relationship Id="rId40" Type="http://schemas.openxmlformats.org/officeDocument/2006/relationships/hyperlink" Target="elementid:58e9f0bd-679a-4f82-a046-ebf81672327a" TargetMode="External"/><Relationship Id="rId45" Type="http://schemas.openxmlformats.org/officeDocument/2006/relationships/hyperlink" Target="elementid:eb014b2a-e79f-4190-baac-59f3af584205" TargetMode="External"/><Relationship Id="rId66" Type="http://schemas.openxmlformats.org/officeDocument/2006/relationships/hyperlink" Target="elementid:121e3316-f95d-418e-9c1c-b606dbbd501d" TargetMode="External"/><Relationship Id="rId87" Type="http://schemas.openxmlformats.org/officeDocument/2006/relationships/hyperlink" Target="elementid:9abf7791-e937-4504-9cd0-bccc15d8ce53" TargetMode="External"/><Relationship Id="rId110" Type="http://schemas.openxmlformats.org/officeDocument/2006/relationships/theme" Target="theme/theme1.xml"/><Relationship Id="rId61" Type="http://schemas.openxmlformats.org/officeDocument/2006/relationships/hyperlink" Target="elementid:5b12acad-cf8e-4b6a-8e67-1d67f364458f" TargetMode="External"/><Relationship Id="rId82" Type="http://schemas.openxmlformats.org/officeDocument/2006/relationships/hyperlink" Target="elementid:a71e830c-938a-4d41-9f90-723592c6848c" TargetMode="External"/><Relationship Id="rId19" Type="http://schemas.openxmlformats.org/officeDocument/2006/relationships/hyperlink" Target="elementid:e46b0189-b5b5-4803-bf8c-e3ffc5199681" TargetMode="External"/><Relationship Id="rId14" Type="http://schemas.openxmlformats.org/officeDocument/2006/relationships/hyperlink" Target="elementid:b4f3c903-dd57-42ab-aed1-43a1dded8310" TargetMode="External"/><Relationship Id="rId30" Type="http://schemas.openxmlformats.org/officeDocument/2006/relationships/hyperlink" Target="elementid:57095f89-1bf0-4908-8ead-ae8da9ddbd8c" TargetMode="External"/><Relationship Id="rId35" Type="http://schemas.openxmlformats.org/officeDocument/2006/relationships/hyperlink" Target="elementid:2c8df167-268c-417a-8e03-e3748bac669f" TargetMode="External"/><Relationship Id="rId56" Type="http://schemas.openxmlformats.org/officeDocument/2006/relationships/hyperlink" Target="elementid:a71e830c-938a-4d41-9f90-723592c6848c" TargetMode="External"/><Relationship Id="rId77" Type="http://schemas.openxmlformats.org/officeDocument/2006/relationships/hyperlink" Target="elementid:3f1f3a18-e848-4051-8ce4-ae91b4404626" TargetMode="External"/><Relationship Id="rId100" Type="http://schemas.openxmlformats.org/officeDocument/2006/relationships/hyperlink" Target="elementid:a71e830c-938a-4d41-9f90-723592c6848c" TargetMode="External"/><Relationship Id="rId105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elementid:eb014b2a-e79f-4190-baac-59f3af584205" TargetMode="External"/><Relationship Id="rId72" Type="http://schemas.openxmlformats.org/officeDocument/2006/relationships/hyperlink" Target="elementid:a71e830c-938a-4d41-9f90-723592c6848c" TargetMode="External"/><Relationship Id="rId93" Type="http://schemas.openxmlformats.org/officeDocument/2006/relationships/hyperlink" Target="elementid:2c8df167-268c-417a-8e03-e3748bac669f" TargetMode="External"/><Relationship Id="rId98" Type="http://schemas.openxmlformats.org/officeDocument/2006/relationships/hyperlink" Target="elementid:e46b0189-b5b5-4803-bf8c-e3ffc5199681" TargetMode="External"/><Relationship Id="rId3" Type="http://schemas.openxmlformats.org/officeDocument/2006/relationships/styles" Target="styles.xml"/><Relationship Id="rId25" Type="http://schemas.openxmlformats.org/officeDocument/2006/relationships/hyperlink" Target="elementid:e3c59465-f7fd-4a78-b7ae-15923ded9fb7" TargetMode="External"/><Relationship Id="rId46" Type="http://schemas.openxmlformats.org/officeDocument/2006/relationships/hyperlink" Target="elementid:b4f3c903-dd57-42ab-aed1-43a1dded8310" TargetMode="External"/><Relationship Id="rId67" Type="http://schemas.openxmlformats.org/officeDocument/2006/relationships/hyperlink" Target="elementid:5b12acad-cf8e-4b6a-8e67-1d67f364458f" TargetMode="External"/><Relationship Id="rId20" Type="http://schemas.openxmlformats.org/officeDocument/2006/relationships/hyperlink" Target="elementid:2c8df167-268c-417a-8e03-e3748bac669f" TargetMode="External"/><Relationship Id="rId41" Type="http://schemas.openxmlformats.org/officeDocument/2006/relationships/hyperlink" Target="elementid:9abf7791-e937-4504-9cd0-bccc15d8ce53" TargetMode="External"/><Relationship Id="rId62" Type="http://schemas.openxmlformats.org/officeDocument/2006/relationships/hyperlink" Target="elementid:a71e830c-938a-4d41-9f90-723592c6848c" TargetMode="External"/><Relationship Id="rId83" Type="http://schemas.openxmlformats.org/officeDocument/2006/relationships/hyperlink" Target="elementid:3f1f3a18-e848-4051-8ce4-ae91b4404626" TargetMode="External"/><Relationship Id="rId88" Type="http://schemas.openxmlformats.org/officeDocument/2006/relationships/hyperlink" Target="elementid:a71e830c-938a-4d41-9f90-723592c6848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blona_obecny_word_PrF%20(1)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AB2C5F90-1CC0-40A3-85F2-ABF65E81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sablona_obecny_word_PrF (1)</Template>
  <TotalTime>59</TotalTime>
  <Pages>3</Pages>
  <Words>1030</Words>
  <Characters>6081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cp:lastModifiedBy>Jan Sonnek</cp:lastModifiedBy>
  <cp:revision>32</cp:revision>
  <cp:lastPrinted>2016-04-14T09:25:00Z</cp:lastPrinted>
  <dcterms:created xsi:type="dcterms:W3CDTF">2021-03-30T14:02:00Z</dcterms:created>
  <dcterms:modified xsi:type="dcterms:W3CDTF">2021-04-10T13:21:00Z</dcterms:modified>
</cp:coreProperties>
</file>